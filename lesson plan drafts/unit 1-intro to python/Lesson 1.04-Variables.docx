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3902F" w14:textId="77777777" w:rsidR="002534D1" w:rsidRDefault="00CB1C43" w:rsidP="004A0F65">
      <w:pPr>
        <w:pStyle w:val="Title"/>
      </w:pPr>
      <w:r>
        <w:t>Lesson 1.04</w:t>
      </w:r>
      <w:r w:rsidR="002534D1">
        <w:t xml:space="preserve">: </w:t>
      </w:r>
      <w:r>
        <w:t>Variables</w:t>
      </w:r>
    </w:p>
    <w:p w14:paraId="730F495E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0C82C6D4" w14:textId="4B503B3F" w:rsidR="004A0F65" w:rsidRDefault="004A0F65" w:rsidP="0014561E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14561E">
        <w:t>storing, mutable</w:t>
      </w:r>
      <w:r w:rsidR="006E63E7">
        <w:t>, variable assignment</w:t>
      </w:r>
    </w:p>
    <w:p w14:paraId="10127B66" w14:textId="747D60C5" w:rsidR="004A0F65" w:rsidRDefault="004A0F65" w:rsidP="004A0F65">
      <w:pPr>
        <w:pStyle w:val="ListParagraph"/>
        <w:numPr>
          <w:ilvl w:val="0"/>
          <w:numId w:val="1"/>
        </w:numPr>
      </w:pPr>
      <w:r>
        <w:t>Describe</w:t>
      </w:r>
      <w:r w:rsidR="0014561E">
        <w:t xml:space="preserve"> how to set a variable</w:t>
      </w:r>
    </w:p>
    <w:p w14:paraId="3014BD5D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26B1734D" w14:textId="77777777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</w:p>
    <w:p w14:paraId="7AD04A46" w14:textId="0927302C" w:rsidR="0014561E" w:rsidRPr="0014561E" w:rsidRDefault="0014561E" w:rsidP="0014561E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14561E">
        <w:rPr>
          <w:rFonts w:ascii="Helvetica Neue" w:eastAsia="Times New Roman" w:hAnsi="Helvetica Neue" w:cs="Times New Roman"/>
          <w:color w:val="333333"/>
          <w:spacing w:val="3"/>
        </w:rPr>
        <w:t>Read through the handout so that you are familiar with the requirements and can assist students</w:t>
      </w:r>
    </w:p>
    <w:p w14:paraId="50C04A8D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69394488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F8E11B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15E0B981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7B8A79C3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506F7DC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075FA6B1" w14:textId="6E2DCB5B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14561E">
              <w:t>announcements</w:t>
            </w:r>
          </w:p>
        </w:tc>
      </w:tr>
      <w:tr w:rsidR="00ED03A3" w14:paraId="4E3EA471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A6E2727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3EE0B9A4" w14:textId="5CA30EAA" w:rsidR="00A836DE" w:rsidRDefault="006E63E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ED03A3" w14:paraId="0787752B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437510D" w14:textId="295CE90B" w:rsidR="00A836DE" w:rsidRPr="00ED03A3" w:rsidRDefault="0014561E" w:rsidP="00476E68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692D3CEE" w14:textId="767681F2" w:rsidR="00A836DE" w:rsidRDefault="006E63E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</w:tr>
      <w:tr w:rsidR="00ED03A3" w14:paraId="6ABD75D9" w14:textId="77777777" w:rsidTr="006E63E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5CA20D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68C1B805" w14:textId="3B641A39" w:rsidR="00A836DE" w:rsidRDefault="006E63E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</w:tr>
    </w:tbl>
    <w:p w14:paraId="015F0477" w14:textId="77777777" w:rsidR="00476E68" w:rsidRDefault="00476E68" w:rsidP="00476E68"/>
    <w:p w14:paraId="353AFBA8" w14:textId="77777777" w:rsidR="00C41C72" w:rsidRDefault="00C41C72" w:rsidP="00C41C72">
      <w:pPr>
        <w:pStyle w:val="Heading1"/>
      </w:pPr>
      <w:r>
        <w:t>Instructor’s Notes</w:t>
      </w:r>
    </w:p>
    <w:p w14:paraId="32D53F3D" w14:textId="0DFC855D" w:rsidR="00C41C72" w:rsidRDefault="006E63E7" w:rsidP="00C41C72">
      <w:pPr>
        <w:pStyle w:val="ListParagraph"/>
        <w:numPr>
          <w:ilvl w:val="0"/>
          <w:numId w:val="3"/>
        </w:numPr>
      </w:pPr>
      <w:r>
        <w:t>Lecture</w:t>
      </w:r>
    </w:p>
    <w:p w14:paraId="7F070DE0" w14:textId="77777777" w:rsidR="006E63E7" w:rsidRDefault="006E63E7" w:rsidP="006E63E7">
      <w:pPr>
        <w:pStyle w:val="ListParagraph"/>
        <w:numPr>
          <w:ilvl w:val="1"/>
          <w:numId w:val="3"/>
        </w:numPr>
      </w:pPr>
      <w:r>
        <w:t>Variables from snap</w:t>
      </w:r>
    </w:p>
    <w:p w14:paraId="755BB077" w14:textId="60339CD6" w:rsidR="006E63E7" w:rsidRDefault="006E63E7" w:rsidP="006E63E7">
      <w:pPr>
        <w:pStyle w:val="ListParagraph"/>
        <w:numPr>
          <w:ilvl w:val="2"/>
          <w:numId w:val="3"/>
        </w:numPr>
      </w:pPr>
      <w:r>
        <w:t xml:space="preserve">Variable: </w:t>
      </w:r>
      <w:r w:rsidRPr="006E63E7">
        <w:rPr>
          <w:rFonts w:ascii="Times New Roman" w:eastAsia="Times New Roman" w:hAnsi="Times New Roman" w:cs="Times New Roman"/>
        </w:rPr>
        <w:t>A variable is a name that refers to a value.</w:t>
      </w:r>
    </w:p>
    <w:p w14:paraId="4CB51F35" w14:textId="77777777" w:rsidR="006E63E7" w:rsidRDefault="006E63E7" w:rsidP="006E63E7">
      <w:pPr>
        <w:pStyle w:val="ListParagraph"/>
        <w:numPr>
          <w:ilvl w:val="2"/>
          <w:numId w:val="3"/>
        </w:numPr>
      </w:pPr>
      <w:r>
        <w:t>Variable assignment</w:t>
      </w:r>
    </w:p>
    <w:p w14:paraId="5E84DD7F" w14:textId="77777777" w:rsidR="006E63E7" w:rsidRDefault="006E63E7" w:rsidP="006E63E7">
      <w:pPr>
        <w:pStyle w:val="ListParagraph"/>
        <w:numPr>
          <w:ilvl w:val="3"/>
          <w:numId w:val="3"/>
        </w:numPr>
      </w:pPr>
      <w:r>
        <w:t>Show using a string</w:t>
      </w:r>
    </w:p>
    <w:p w14:paraId="42EBAC74" w14:textId="11A9326F" w:rsidR="006E63E7" w:rsidRDefault="006E63E7" w:rsidP="00484588">
      <w:pPr>
        <w:pStyle w:val="ListParagraph"/>
        <w:numPr>
          <w:ilvl w:val="3"/>
          <w:numId w:val="3"/>
        </w:numPr>
      </w:pPr>
      <w:r>
        <w:t xml:space="preserve">Show using a </w:t>
      </w:r>
      <w:proofErr w:type="spellStart"/>
      <w:r>
        <w:t>int</w:t>
      </w:r>
      <w:proofErr w:type="spellEnd"/>
    </w:p>
    <w:p w14:paraId="63F82214" w14:textId="3A2303EF" w:rsidR="006E63E7" w:rsidRDefault="006E63E7" w:rsidP="006E63E7">
      <w:pPr>
        <w:pStyle w:val="ListParagraph"/>
        <w:numPr>
          <w:ilvl w:val="2"/>
          <w:numId w:val="3"/>
        </w:numPr>
      </w:pPr>
      <w:r>
        <w:t>Variables can be printed or added together</w:t>
      </w:r>
    </w:p>
    <w:p w14:paraId="10CB5677" w14:textId="7BDD3AAA" w:rsidR="00484588" w:rsidRDefault="00484588" w:rsidP="00484588">
      <w:pPr>
        <w:pStyle w:val="ListParagraph"/>
        <w:numPr>
          <w:ilvl w:val="3"/>
          <w:numId w:val="3"/>
        </w:numPr>
      </w:pPr>
      <w:r>
        <w:t xml:space="preserve">Show how to print out a </w:t>
      </w:r>
    </w:p>
    <w:p w14:paraId="23009801" w14:textId="5C37DC3F" w:rsidR="00484588" w:rsidRDefault="00484588" w:rsidP="00484588">
      <w:pPr>
        <w:pStyle w:val="ListParagraph"/>
        <w:numPr>
          <w:ilvl w:val="3"/>
          <w:numId w:val="3"/>
        </w:numPr>
      </w:pPr>
      <w:r>
        <w:t xml:space="preserve">Show how to change an </w:t>
      </w:r>
      <w:proofErr w:type="spellStart"/>
      <w:r>
        <w:t>int</w:t>
      </w:r>
      <w:proofErr w:type="spellEnd"/>
      <w:r>
        <w:t xml:space="preserve"> to a string to combine</w:t>
      </w:r>
    </w:p>
    <w:p w14:paraId="4C388969" w14:textId="192F8B94" w:rsidR="006E63E7" w:rsidRDefault="006E63E7" w:rsidP="006E63E7">
      <w:pPr>
        <w:pStyle w:val="ListParagraph"/>
        <w:numPr>
          <w:ilvl w:val="2"/>
          <w:numId w:val="3"/>
        </w:numPr>
      </w:pPr>
      <w:r>
        <w:t xml:space="preserve">Variables can change or updated values </w:t>
      </w:r>
    </w:p>
    <w:p w14:paraId="778BD86F" w14:textId="77777777" w:rsidR="006E63E7" w:rsidRDefault="006E63E7" w:rsidP="006E63E7">
      <w:pPr>
        <w:pStyle w:val="ListParagraph"/>
        <w:numPr>
          <w:ilvl w:val="3"/>
          <w:numId w:val="3"/>
        </w:numPr>
      </w:pPr>
      <w:r>
        <w:t>Show reassigning a variable</w:t>
      </w:r>
    </w:p>
    <w:p w14:paraId="500A6A48" w14:textId="14768EC3" w:rsidR="006E63E7" w:rsidRDefault="006E63E7" w:rsidP="006E63E7">
      <w:pPr>
        <w:pStyle w:val="ListParagraph"/>
        <w:numPr>
          <w:ilvl w:val="3"/>
          <w:numId w:val="3"/>
        </w:numPr>
      </w:pPr>
      <w:r>
        <w:t>Show how to add a number to itself</w:t>
      </w:r>
    </w:p>
    <w:p w14:paraId="6C5ABD04" w14:textId="04D97822" w:rsidR="006E63E7" w:rsidRDefault="006E63E7" w:rsidP="006E63E7">
      <w:pPr>
        <w:pStyle w:val="ListParagraph"/>
        <w:numPr>
          <w:ilvl w:val="0"/>
          <w:numId w:val="3"/>
        </w:numPr>
      </w:pPr>
      <w:r>
        <w:t>Lab</w:t>
      </w:r>
    </w:p>
    <w:p w14:paraId="70123072" w14:textId="09F82C62" w:rsidR="006E63E7" w:rsidRDefault="00484588" w:rsidP="006E63E7">
      <w:pPr>
        <w:pStyle w:val="ListParagraph"/>
        <w:numPr>
          <w:ilvl w:val="1"/>
          <w:numId w:val="3"/>
        </w:numPr>
      </w:pPr>
      <w:r>
        <w:t xml:space="preserve">Make sure students feel comfortable saving things as variables and can print multiple things. </w:t>
      </w:r>
    </w:p>
    <w:p w14:paraId="66093C91" w14:textId="0B658529" w:rsidR="00484588" w:rsidRDefault="00484588" w:rsidP="006E63E7">
      <w:pPr>
        <w:pStyle w:val="ListParagraph"/>
        <w:numPr>
          <w:ilvl w:val="1"/>
          <w:numId w:val="3"/>
        </w:numPr>
      </w:pPr>
      <w:r>
        <w:t>Practice swapping a variable</w:t>
      </w:r>
    </w:p>
    <w:p w14:paraId="25E2676D" w14:textId="47A1D88C" w:rsidR="006E63E7" w:rsidRDefault="006E63E7" w:rsidP="006E63E7">
      <w:pPr>
        <w:pStyle w:val="ListParagraph"/>
        <w:numPr>
          <w:ilvl w:val="0"/>
          <w:numId w:val="3"/>
        </w:numPr>
      </w:pPr>
      <w:r>
        <w:t>Debrief</w:t>
      </w:r>
    </w:p>
    <w:p w14:paraId="04A84D15" w14:textId="46250C75" w:rsidR="006E63E7" w:rsidRDefault="00484588" w:rsidP="006E63E7">
      <w:pPr>
        <w:pStyle w:val="ListParagraph"/>
        <w:numPr>
          <w:ilvl w:val="1"/>
          <w:numId w:val="3"/>
        </w:numPr>
      </w:pPr>
      <w:r>
        <w:t>Discuss how to print out multiple variables</w:t>
      </w:r>
    </w:p>
    <w:p w14:paraId="13A899E8" w14:textId="58FB23A1" w:rsidR="00484588" w:rsidRDefault="00484588" w:rsidP="006E63E7">
      <w:pPr>
        <w:pStyle w:val="ListParagraph"/>
        <w:numPr>
          <w:ilvl w:val="1"/>
          <w:numId w:val="3"/>
        </w:numPr>
      </w:pPr>
      <w:r>
        <w:t>Why might variables be useful</w:t>
      </w:r>
    </w:p>
    <w:p w14:paraId="165BC0AB" w14:textId="77777777" w:rsidR="00484588" w:rsidRDefault="00484588" w:rsidP="00484588">
      <w:bookmarkStart w:id="0" w:name="_GoBack"/>
      <w:bookmarkEnd w:id="0"/>
    </w:p>
    <w:p w14:paraId="03A571C2" w14:textId="234F9BF1" w:rsidR="006E63E7" w:rsidRPr="00C41C72" w:rsidRDefault="006E63E7" w:rsidP="006E63E7">
      <w:pPr>
        <w:pStyle w:val="ListParagraph"/>
        <w:ind w:left="2160"/>
      </w:pPr>
    </w:p>
    <w:sectPr w:rsidR="006E63E7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631CB"/>
    <w:multiLevelType w:val="multilevel"/>
    <w:tmpl w:val="E292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43"/>
    <w:rsid w:val="00082793"/>
    <w:rsid w:val="0014561E"/>
    <w:rsid w:val="002534D1"/>
    <w:rsid w:val="002C7EBF"/>
    <w:rsid w:val="00476E68"/>
    <w:rsid w:val="00484588"/>
    <w:rsid w:val="004A0F65"/>
    <w:rsid w:val="004B0D0F"/>
    <w:rsid w:val="00535CE1"/>
    <w:rsid w:val="005E49E1"/>
    <w:rsid w:val="005F67F0"/>
    <w:rsid w:val="006E63E7"/>
    <w:rsid w:val="00746DCF"/>
    <w:rsid w:val="00873518"/>
    <w:rsid w:val="008E1AA0"/>
    <w:rsid w:val="00922DC7"/>
    <w:rsid w:val="00A16672"/>
    <w:rsid w:val="00A836DE"/>
    <w:rsid w:val="00C41C72"/>
    <w:rsid w:val="00CB1C43"/>
    <w:rsid w:val="00DF3AEB"/>
    <w:rsid w:val="00E575DE"/>
    <w:rsid w:val="00E866F5"/>
    <w:rsid w:val="00ED03A3"/>
    <w:rsid w:val="00F31560"/>
    <w:rsid w:val="00F44228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628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10</TotalTime>
  <Pages>2</Pages>
  <Words>150</Words>
  <Characters>856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4</cp:revision>
  <dcterms:created xsi:type="dcterms:W3CDTF">2015-11-12T17:13:00Z</dcterms:created>
  <dcterms:modified xsi:type="dcterms:W3CDTF">2015-11-12T18:16:00Z</dcterms:modified>
</cp:coreProperties>
</file>