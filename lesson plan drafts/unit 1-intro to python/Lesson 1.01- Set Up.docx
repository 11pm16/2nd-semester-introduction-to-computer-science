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87675" w14:textId="77777777" w:rsidR="002534D1" w:rsidRDefault="00D97152" w:rsidP="004A0F65">
      <w:pPr>
        <w:pStyle w:val="Title"/>
      </w:pPr>
      <w:r>
        <w:t>Lesson 1.01</w:t>
      </w:r>
      <w:r w:rsidR="002534D1">
        <w:t xml:space="preserve">: </w:t>
      </w:r>
      <w:r>
        <w:t>Set Up</w:t>
      </w:r>
    </w:p>
    <w:p w14:paraId="70051E79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0F6EFC19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D97152">
        <w:t>IDE, python</w:t>
      </w:r>
    </w:p>
    <w:p w14:paraId="2FCA138A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>Describe</w:t>
      </w:r>
      <w:r w:rsidR="00D97152">
        <w:t xml:space="preserve"> course outline</w:t>
      </w:r>
    </w:p>
    <w:p w14:paraId="765C6168" w14:textId="77777777" w:rsidR="00D97152" w:rsidRDefault="00D97152" w:rsidP="004A0F65">
      <w:pPr>
        <w:pStyle w:val="ListParagraph"/>
        <w:numPr>
          <w:ilvl w:val="0"/>
          <w:numId w:val="1"/>
        </w:numPr>
      </w:pPr>
      <w:r>
        <w:t>Identify key concepts of the course</w:t>
      </w:r>
    </w:p>
    <w:p w14:paraId="5111CF89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  <w:bookmarkStart w:id="0" w:name="_GoBack"/>
      <w:bookmarkEnd w:id="0"/>
    </w:p>
    <w:p w14:paraId="3353A53E" w14:textId="77777777" w:rsidR="00F31560" w:rsidRDefault="00D97152" w:rsidP="00476E68">
      <w:pPr>
        <w:pStyle w:val="ListParagraph"/>
        <w:numPr>
          <w:ilvl w:val="0"/>
          <w:numId w:val="2"/>
        </w:numPr>
      </w:pPr>
      <w:r>
        <w:t>How to sign up for IDE</w:t>
      </w:r>
    </w:p>
    <w:p w14:paraId="2AF719A3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>Ensure</w:t>
      </w:r>
      <w:r w:rsidR="00D97152">
        <w:t xml:space="preserve"> the website works on all computers</w:t>
      </w:r>
    </w:p>
    <w:p w14:paraId="649F3B15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>Read through</w:t>
      </w:r>
      <w:r w:rsidR="00D97152">
        <w:t xml:space="preserve"> documentation and make sure you have signed up and now how to create an account</w:t>
      </w:r>
    </w:p>
    <w:p w14:paraId="4BAA8FA9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58C5EDC5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5629F9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29951EA8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0A79D664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3F7722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69CA21A6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proofErr w:type="spellStart"/>
            <w:r>
              <w:t>annoucements</w:t>
            </w:r>
            <w:proofErr w:type="spellEnd"/>
          </w:p>
        </w:tc>
      </w:tr>
      <w:tr w:rsidR="00ED03A3" w14:paraId="30705C07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F22822E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69E92654" w14:textId="77777777" w:rsidR="00A836DE" w:rsidRDefault="00A836DE" w:rsidP="0084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A3" w14:paraId="3C229BAC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874784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1DCF7E07" w14:textId="77777777" w:rsidR="00A836DE" w:rsidRDefault="00A836D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A3" w14:paraId="66D34C4C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BAFA1E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20 Minutes</w:t>
            </w:r>
          </w:p>
        </w:tc>
        <w:tc>
          <w:tcPr>
            <w:tcW w:w="8005" w:type="dxa"/>
          </w:tcPr>
          <w:p w14:paraId="1E1A0234" w14:textId="77777777" w:rsidR="00A836DE" w:rsidRDefault="00A836D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A3" w14:paraId="271C1B60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322DD6B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7B953B97" w14:textId="77777777" w:rsidR="00A836DE" w:rsidRDefault="00A836D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52EDBD" w14:textId="77777777" w:rsidR="00476E68" w:rsidRDefault="00476E68" w:rsidP="00476E68"/>
    <w:p w14:paraId="147770E3" w14:textId="77777777" w:rsidR="00C41C72" w:rsidRDefault="00C41C72" w:rsidP="00C41C72">
      <w:pPr>
        <w:pStyle w:val="Heading1"/>
      </w:pPr>
      <w:r>
        <w:t>Instructor’s Notes</w:t>
      </w:r>
    </w:p>
    <w:p w14:paraId="45326671" w14:textId="77777777" w:rsidR="00C41C72" w:rsidRPr="00C41C72" w:rsidRDefault="00C41C72" w:rsidP="00C41C72">
      <w:pPr>
        <w:pStyle w:val="ListParagraph"/>
        <w:numPr>
          <w:ilvl w:val="0"/>
          <w:numId w:val="3"/>
        </w:numPr>
      </w:pPr>
    </w:p>
    <w:sectPr w:rsidR="00C41C72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52"/>
    <w:rsid w:val="00082793"/>
    <w:rsid w:val="002534D1"/>
    <w:rsid w:val="002C7EBF"/>
    <w:rsid w:val="00476E68"/>
    <w:rsid w:val="004A0F65"/>
    <w:rsid w:val="004B0D0F"/>
    <w:rsid w:val="00535CE1"/>
    <w:rsid w:val="005F67F0"/>
    <w:rsid w:val="00746DCF"/>
    <w:rsid w:val="008433F9"/>
    <w:rsid w:val="00873518"/>
    <w:rsid w:val="008E1AA0"/>
    <w:rsid w:val="00922DC7"/>
    <w:rsid w:val="00A16672"/>
    <w:rsid w:val="00A836DE"/>
    <w:rsid w:val="00C41C72"/>
    <w:rsid w:val="00D97152"/>
    <w:rsid w:val="00DF3AEB"/>
    <w:rsid w:val="00E575DE"/>
    <w:rsid w:val="00E866F5"/>
    <w:rsid w:val="00ED03A3"/>
    <w:rsid w:val="00F31560"/>
    <w:rsid w:val="00F44228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BF0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2</TotalTime>
  <Pages>1</Pages>
  <Words>71</Words>
  <Characters>406</Characters>
  <Application>Microsoft Macintosh Word</Application>
  <DocSecurity>0</DocSecurity>
  <Lines>3</Lines>
  <Paragraphs>1</Paragraphs>
  <ScaleCrop>false</ScaleCrop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2</cp:revision>
  <dcterms:created xsi:type="dcterms:W3CDTF">2015-11-12T15:43:00Z</dcterms:created>
  <dcterms:modified xsi:type="dcterms:W3CDTF">2015-11-12T15:46:00Z</dcterms:modified>
</cp:coreProperties>
</file>