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82028" w14:textId="5F79FD19" w:rsidR="00AC1233" w:rsidRPr="00AC1233" w:rsidRDefault="00E4491A" w:rsidP="00AC1233">
      <w:pPr>
        <w:pStyle w:val="Title"/>
      </w:pPr>
      <w:r>
        <w:t>Worksheet 1.04</w:t>
      </w:r>
    </w:p>
    <w:p w14:paraId="2139FB4F" w14:textId="486ABC9F" w:rsidR="00695EB6" w:rsidRDefault="00695EB6" w:rsidP="00695EB6">
      <w:pPr>
        <w:pStyle w:val="Heading2"/>
      </w:pPr>
      <w:bookmarkStart w:id="0" w:name="_GoBack"/>
      <w:bookmarkEnd w:id="0"/>
      <w:r>
        <w:t>Part 1</w:t>
      </w:r>
    </w:p>
    <w:p w14:paraId="7A34A9A6" w14:textId="45BFCFFC" w:rsidR="00431FC7" w:rsidRDefault="00431FC7" w:rsidP="00305506">
      <w:pPr>
        <w:rPr>
          <w:sz w:val="28"/>
          <w:szCs w:val="28"/>
        </w:rPr>
      </w:pPr>
      <w:r>
        <w:rPr>
          <w:sz w:val="28"/>
          <w:szCs w:val="28"/>
        </w:rPr>
        <w:t xml:space="preserve">Type in the following code: </w:t>
      </w:r>
    </w:p>
    <w:p w14:paraId="74BB6ACE" w14:textId="77777777" w:rsidR="00695EB6" w:rsidRPr="00431FC7" w:rsidRDefault="00695EB6" w:rsidP="00305506">
      <w:pPr>
        <w:rPr>
          <w:sz w:val="28"/>
          <w:szCs w:val="28"/>
        </w:rPr>
      </w:pPr>
    </w:p>
    <w:p w14:paraId="20F3335A" w14:textId="03A1A323" w:rsidR="00431FC7" w:rsidRDefault="00431FC7" w:rsidP="00431FC7">
      <w:r>
        <w:t xml:space="preserve">a = </w:t>
      </w:r>
      <w:proofErr w:type="gramStart"/>
      <w:r>
        <w:t>input(</w:t>
      </w:r>
      <w:proofErr w:type="gramEnd"/>
      <w:r>
        <w:t>“</w:t>
      </w:r>
      <w:r w:rsidR="00996F02">
        <w:t>What is your name?</w:t>
      </w:r>
      <w:r w:rsidR="00695EB6">
        <w:t xml:space="preserve"> </w:t>
      </w:r>
      <w:r>
        <w:t>”)</w:t>
      </w:r>
    </w:p>
    <w:p w14:paraId="2D05DA04" w14:textId="77777777" w:rsidR="00431FC7" w:rsidRDefault="00431FC7" w:rsidP="00431FC7">
      <w:r>
        <w:t># a = “cats and dogs”</w:t>
      </w:r>
    </w:p>
    <w:p w14:paraId="54898885" w14:textId="1AD7BD40" w:rsidR="00431FC7" w:rsidRDefault="00431FC7" w:rsidP="00431FC7">
      <w:r>
        <w:t xml:space="preserve"># </w:t>
      </w:r>
      <w:r>
        <w:t>meow</w:t>
      </w:r>
    </w:p>
    <w:p w14:paraId="3B473194" w14:textId="65CAF9B9" w:rsidR="00431FC7" w:rsidRDefault="00431FC7" w:rsidP="00431FC7">
      <w:proofErr w:type="gramStart"/>
      <w:r>
        <w:t>print(</w:t>
      </w:r>
      <w:proofErr w:type="gramEnd"/>
      <w:r w:rsidR="00D024B5">
        <w:t>“</w:t>
      </w:r>
      <w:r w:rsidR="00996F02">
        <w:t xml:space="preserve">Hello there, </w:t>
      </w:r>
      <w:r w:rsidR="00D024B5">
        <w:t xml:space="preserve">” + </w:t>
      </w:r>
      <w:r>
        <w:t>a)</w:t>
      </w:r>
    </w:p>
    <w:p w14:paraId="54FD4A69" w14:textId="77777777" w:rsidR="00695EB6" w:rsidRDefault="00695EB6" w:rsidP="00431FC7"/>
    <w:p w14:paraId="11346885" w14:textId="7101DF7D" w:rsidR="00431FC7" w:rsidRDefault="00431FC7" w:rsidP="00431FC7">
      <w:pPr>
        <w:rPr>
          <w:sz w:val="28"/>
          <w:szCs w:val="28"/>
        </w:rPr>
      </w:pPr>
      <w:r>
        <w:rPr>
          <w:sz w:val="28"/>
          <w:szCs w:val="28"/>
        </w:rPr>
        <w:t xml:space="preserve">What </w:t>
      </w:r>
      <w:r w:rsidR="00996F02">
        <w:rPr>
          <w:sz w:val="28"/>
          <w:szCs w:val="28"/>
        </w:rPr>
        <w:t xml:space="preserve">do you expect the result to be? What </w:t>
      </w:r>
      <w:r>
        <w:rPr>
          <w:sz w:val="28"/>
          <w:szCs w:val="28"/>
        </w:rPr>
        <w:t xml:space="preserve">is the result? What does the ‘#’ do? </w:t>
      </w:r>
      <w:r w:rsidR="00996F02">
        <w:rPr>
          <w:sz w:val="28"/>
          <w:szCs w:val="28"/>
        </w:rPr>
        <w:t>What does input do?</w:t>
      </w:r>
    </w:p>
    <w:p w14:paraId="515D09E1" w14:textId="77777777" w:rsidR="00431FC7" w:rsidRDefault="00431FC7" w:rsidP="00305506"/>
    <w:p w14:paraId="6FE7A6B5" w14:textId="77777777" w:rsidR="00996F02" w:rsidRDefault="00996F02" w:rsidP="00305506"/>
    <w:p w14:paraId="2D1C7F40" w14:textId="77777777" w:rsidR="00431FC7" w:rsidRDefault="00431FC7" w:rsidP="00305506"/>
    <w:p w14:paraId="2F4A37AB" w14:textId="77777777" w:rsidR="00695EB6" w:rsidRDefault="00695EB6" w:rsidP="00305506"/>
    <w:p w14:paraId="4D4660CE" w14:textId="77777777" w:rsidR="00695EB6" w:rsidRDefault="00695EB6" w:rsidP="00305506"/>
    <w:p w14:paraId="0414ABD4" w14:textId="2810A295" w:rsidR="00695EB6" w:rsidRDefault="00695EB6" w:rsidP="00695EB6">
      <w:pPr>
        <w:pStyle w:val="Heading2"/>
      </w:pPr>
      <w:r>
        <w:t>Part 2</w:t>
      </w:r>
    </w:p>
    <w:p w14:paraId="30B25111" w14:textId="77777777" w:rsidR="00695EB6" w:rsidRDefault="00695EB6" w:rsidP="00695EB6">
      <w:pPr>
        <w:rPr>
          <w:sz w:val="28"/>
          <w:szCs w:val="28"/>
        </w:rPr>
      </w:pPr>
      <w:r>
        <w:rPr>
          <w:sz w:val="28"/>
          <w:szCs w:val="28"/>
        </w:rPr>
        <w:t xml:space="preserve">Type in the following code: </w:t>
      </w:r>
    </w:p>
    <w:p w14:paraId="5690312D" w14:textId="77777777" w:rsidR="00695EB6" w:rsidRPr="00431FC7" w:rsidRDefault="00695EB6" w:rsidP="00695EB6">
      <w:pPr>
        <w:rPr>
          <w:sz w:val="28"/>
          <w:szCs w:val="28"/>
        </w:rPr>
      </w:pPr>
    </w:p>
    <w:p w14:paraId="712392B3" w14:textId="54596215" w:rsidR="00431FC7" w:rsidRDefault="00431FC7" w:rsidP="00305506">
      <w:r>
        <w:t xml:space="preserve">a = </w:t>
      </w:r>
      <w:r w:rsidR="00695EB6">
        <w:t>“this sentence should go second”</w:t>
      </w:r>
    </w:p>
    <w:p w14:paraId="48B65E38" w14:textId="09C7AB24" w:rsidR="00AC1233" w:rsidRDefault="00004C43" w:rsidP="00305506">
      <w:r>
        <w:t xml:space="preserve">b = “this sentence </w:t>
      </w:r>
      <w:r w:rsidR="00305506">
        <w:t>should go</w:t>
      </w:r>
      <w:r>
        <w:t xml:space="preserve"> first.” </w:t>
      </w:r>
      <w:r w:rsidR="00AC1233" w:rsidRPr="00AC1233">
        <w:t xml:space="preserve"> </w:t>
      </w:r>
    </w:p>
    <w:p w14:paraId="51CF773C" w14:textId="1F7920E3" w:rsidR="00C91970" w:rsidRDefault="00C91970" w:rsidP="00305506">
      <w:r>
        <w:t xml:space="preserve">c = a </w:t>
      </w:r>
    </w:p>
    <w:p w14:paraId="1B802E33" w14:textId="04EF6D73" w:rsidR="00C91970" w:rsidRDefault="00C91970" w:rsidP="00305506">
      <w:r>
        <w:t xml:space="preserve">a = b </w:t>
      </w:r>
    </w:p>
    <w:p w14:paraId="6E00EDB7" w14:textId="08C65BDB" w:rsidR="00305506" w:rsidRDefault="00305506" w:rsidP="00305506">
      <w:r>
        <w:t># your code starts here</w:t>
      </w:r>
    </w:p>
    <w:p w14:paraId="046FD231" w14:textId="77777777" w:rsidR="00305506" w:rsidRDefault="00305506" w:rsidP="00305506"/>
    <w:p w14:paraId="73C6C283" w14:textId="2B211F64" w:rsidR="00305506" w:rsidRDefault="00305506" w:rsidP="00305506">
      <w:r>
        <w:t># your code ends here</w:t>
      </w:r>
    </w:p>
    <w:p w14:paraId="21716C1E" w14:textId="69054A9C" w:rsidR="00305506" w:rsidRDefault="00305506" w:rsidP="00305506">
      <w:r>
        <w:t>print(a)</w:t>
      </w:r>
    </w:p>
    <w:p w14:paraId="23004474" w14:textId="52C9E852" w:rsidR="00305506" w:rsidRDefault="00305506" w:rsidP="00AC1233">
      <w:r>
        <w:t>print(b)</w:t>
      </w:r>
    </w:p>
    <w:p w14:paraId="41D2FF12" w14:textId="77777777" w:rsidR="00695EB6" w:rsidRPr="00305506" w:rsidRDefault="00695EB6" w:rsidP="00AC1233">
      <w:pPr>
        <w:rPr>
          <w:sz w:val="22"/>
          <w:szCs w:val="22"/>
        </w:rPr>
      </w:pPr>
    </w:p>
    <w:p w14:paraId="7EB7D8B1" w14:textId="7056FB45" w:rsidR="00305506" w:rsidRDefault="00305506" w:rsidP="00305506">
      <w:pPr>
        <w:rPr>
          <w:sz w:val="28"/>
          <w:szCs w:val="28"/>
        </w:rPr>
      </w:pPr>
      <w:r>
        <w:rPr>
          <w:sz w:val="28"/>
          <w:szCs w:val="28"/>
        </w:rPr>
        <w:t xml:space="preserve">What is the result? </w:t>
      </w:r>
    </w:p>
    <w:p w14:paraId="03EDBF20" w14:textId="77777777" w:rsidR="00305506" w:rsidRDefault="00305506" w:rsidP="00305506">
      <w:pPr>
        <w:rPr>
          <w:sz w:val="28"/>
          <w:szCs w:val="28"/>
        </w:rPr>
      </w:pPr>
    </w:p>
    <w:p w14:paraId="26E26663" w14:textId="77777777" w:rsidR="00305506" w:rsidRDefault="00305506" w:rsidP="00305506">
      <w:pPr>
        <w:rPr>
          <w:sz w:val="28"/>
          <w:szCs w:val="28"/>
        </w:rPr>
      </w:pPr>
    </w:p>
    <w:p w14:paraId="559FAFFD" w14:textId="161684DB" w:rsidR="00AC1233" w:rsidRPr="00305506" w:rsidRDefault="00305506" w:rsidP="00AC1233">
      <w:pPr>
        <w:rPr>
          <w:sz w:val="28"/>
          <w:szCs w:val="28"/>
        </w:rPr>
      </w:pPr>
      <w:r>
        <w:rPr>
          <w:sz w:val="28"/>
          <w:szCs w:val="28"/>
        </w:rPr>
        <w:t>Add code in between the “your code starts here” and the “your code ends here”</w:t>
      </w:r>
      <w:r w:rsidR="00695EB6">
        <w:rPr>
          <w:sz w:val="28"/>
          <w:szCs w:val="28"/>
        </w:rPr>
        <w:t xml:space="preserve"> lines try to</w:t>
      </w:r>
      <w:r>
        <w:rPr>
          <w:sz w:val="28"/>
          <w:szCs w:val="28"/>
        </w:rPr>
        <w:t xml:space="preserve"> make the result be in the correct order. Don’t just retype the sentences. </w:t>
      </w:r>
    </w:p>
    <w:sectPr w:rsidR="00AC1233" w:rsidRPr="00305506" w:rsidSect="005F6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426C7"/>
    <w:multiLevelType w:val="hybridMultilevel"/>
    <w:tmpl w:val="C03AE6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52C17BA7"/>
    <w:multiLevelType w:val="hybridMultilevel"/>
    <w:tmpl w:val="46F0D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918E90A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A497B"/>
    <w:multiLevelType w:val="hybridMultilevel"/>
    <w:tmpl w:val="7F1AA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7D"/>
    <w:rsid w:val="00004C43"/>
    <w:rsid w:val="000A277D"/>
    <w:rsid w:val="002549B9"/>
    <w:rsid w:val="00305506"/>
    <w:rsid w:val="00431FC7"/>
    <w:rsid w:val="004A5F60"/>
    <w:rsid w:val="005F67F0"/>
    <w:rsid w:val="00695EB6"/>
    <w:rsid w:val="00746DCF"/>
    <w:rsid w:val="007B2AC9"/>
    <w:rsid w:val="007B32DE"/>
    <w:rsid w:val="00873518"/>
    <w:rsid w:val="00944ABE"/>
    <w:rsid w:val="00996F02"/>
    <w:rsid w:val="00AC1233"/>
    <w:rsid w:val="00AD7396"/>
    <w:rsid w:val="00C91970"/>
    <w:rsid w:val="00D024B5"/>
    <w:rsid w:val="00E4491A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16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FC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23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23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233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233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233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233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233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233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233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23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123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C1233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C123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123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123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C123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C123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23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23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2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23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2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1233"/>
    <w:pPr>
      <w:spacing w:after="200"/>
    </w:pPr>
    <w:rPr>
      <w:rFonts w:asciiTheme="minorHAnsi" w:hAnsiTheme="minorHAnsi" w:cstheme="minorBidi"/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233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123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C1233"/>
    <w:rPr>
      <w:b/>
      <w:bCs/>
    </w:rPr>
  </w:style>
  <w:style w:type="character" w:styleId="Emphasis">
    <w:name w:val="Emphasis"/>
    <w:basedOn w:val="DefaultParagraphFont"/>
    <w:uiPriority w:val="20"/>
    <w:qFormat/>
    <w:rsid w:val="00AC1233"/>
    <w:rPr>
      <w:i/>
      <w:iCs/>
    </w:rPr>
  </w:style>
  <w:style w:type="paragraph" w:styleId="NoSpacing">
    <w:name w:val="No Spacing"/>
    <w:link w:val="NoSpacingChar"/>
    <w:uiPriority w:val="1"/>
    <w:qFormat/>
    <w:rsid w:val="00AC123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C1233"/>
  </w:style>
  <w:style w:type="paragraph" w:styleId="Quote">
    <w:name w:val="Quote"/>
    <w:basedOn w:val="Normal"/>
    <w:next w:val="Normal"/>
    <w:link w:val="QuoteChar"/>
    <w:uiPriority w:val="29"/>
    <w:qFormat/>
    <w:rsid w:val="00AC1233"/>
    <w:pPr>
      <w:spacing w:after="200" w:line="276" w:lineRule="auto"/>
    </w:pPr>
    <w:rPr>
      <w:rFonts w:asciiTheme="minorHAnsi" w:hAnsiTheme="minorHAnsi" w:cstheme="minorBidi"/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AC123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233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rFonts w:asciiTheme="minorHAnsi" w:hAnsiTheme="minorHAnsi" w:cstheme="minorBidi"/>
      <w:b/>
      <w:bCs/>
      <w:i/>
      <w:iCs/>
      <w:color w:val="5B9BD5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23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AC123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C123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AC123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C123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C123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1233"/>
    <w:pPr>
      <w:outlineLvl w:val="9"/>
    </w:pPr>
  </w:style>
  <w:style w:type="paragraph" w:customStyle="1" w:styleId="PersonalName">
    <w:name w:val="Personal Name"/>
    <w:basedOn w:val="Title"/>
    <w:rsid w:val="00AC1233"/>
    <w:rPr>
      <w:b/>
      <w:caps/>
      <w:color w:val="000000"/>
      <w:sz w:val="28"/>
      <w:szCs w:val="28"/>
    </w:rPr>
  </w:style>
  <w:style w:type="character" w:customStyle="1" w:styleId="apple-converted-space">
    <w:name w:val="apple-converted-space"/>
    <w:basedOn w:val="DefaultParagraphFont"/>
    <w:rsid w:val="0043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2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goldblatt/Library/Group%20Containers/UBF8T346G9.Office/User%20Content.localized/Templates.localized/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A795B0-1F2B-1141-9DA7-542DEB92F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Worksheet.dotx</Template>
  <TotalTime>26</TotalTime>
  <Pages>1</Pages>
  <Words>93</Words>
  <Characters>535</Characters>
  <Application>Microsoft Macintosh Word</Application>
  <DocSecurity>0</DocSecurity>
  <Lines>4</Lines>
  <Paragraphs>1</Paragraphs>
  <ScaleCrop>false</ScaleCrop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Goldblatt</dc:creator>
  <cp:keywords/>
  <dc:description/>
  <cp:lastModifiedBy>Susan Goldblatt</cp:lastModifiedBy>
  <cp:revision>11</cp:revision>
  <dcterms:created xsi:type="dcterms:W3CDTF">2015-11-17T15:01:00Z</dcterms:created>
  <dcterms:modified xsi:type="dcterms:W3CDTF">2015-11-17T19:14:00Z</dcterms:modified>
</cp:coreProperties>
</file>