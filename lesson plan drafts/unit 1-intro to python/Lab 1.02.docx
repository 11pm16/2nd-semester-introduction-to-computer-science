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D0886" w14:textId="1F987612" w:rsidR="005068F3" w:rsidRDefault="005068F3" w:rsidP="00522ABC">
      <w:pPr>
        <w:pStyle w:val="Title"/>
      </w:pPr>
      <w:r>
        <w:t>Lab 1.02</w:t>
      </w:r>
    </w:p>
    <w:p w14:paraId="67528660" w14:textId="7ACCEB2E" w:rsidR="005068F3" w:rsidRDefault="005068F3" w:rsidP="00ED3F72">
      <w:pPr>
        <w:pStyle w:val="ListParagraph"/>
        <w:numPr>
          <w:ilvl w:val="0"/>
          <w:numId w:val="2"/>
        </w:numPr>
      </w:pPr>
      <w:r>
        <w:t>Before going to the computer. Predict what the following will be (both the value and whether it is a number or string</w:t>
      </w:r>
      <w:r w:rsidR="00B60FB9">
        <w:t xml:space="preserve"> or if it's an error). </w:t>
      </w:r>
    </w:p>
    <w:tbl>
      <w:tblPr>
        <w:tblStyle w:val="GridTable6Colorful-Accent3"/>
        <w:tblW w:w="8185" w:type="dxa"/>
        <w:tblLook w:val="04A0" w:firstRow="1" w:lastRow="0" w:firstColumn="1" w:lastColumn="0" w:noHBand="0" w:noVBand="1"/>
      </w:tblPr>
      <w:tblGrid>
        <w:gridCol w:w="1885"/>
        <w:gridCol w:w="2156"/>
        <w:gridCol w:w="1714"/>
        <w:gridCol w:w="2430"/>
      </w:tblGrid>
      <w:tr w:rsidR="00B60FB9" w:rsidRPr="00B60FB9" w14:paraId="03668705" w14:textId="7ACB0691" w:rsidTr="00B60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04895B0" w14:textId="29481458" w:rsidR="00B60FB9" w:rsidRPr="00B60FB9" w:rsidRDefault="00B60FB9" w:rsidP="00B60FB9">
            <w:pPr>
              <w:rPr>
                <w:b w:val="0"/>
              </w:rPr>
            </w:pPr>
            <w:r w:rsidRPr="00B60FB9">
              <w:rPr>
                <w:b w:val="0"/>
              </w:rPr>
              <w:t>Expression</w:t>
            </w:r>
          </w:p>
        </w:tc>
        <w:tc>
          <w:tcPr>
            <w:tcW w:w="2156" w:type="dxa"/>
          </w:tcPr>
          <w:p w14:paraId="6BA34831" w14:textId="58C4271B" w:rsidR="00B60FB9" w:rsidRPr="00B60FB9" w:rsidRDefault="00B60FB9" w:rsidP="00B60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60FB9">
              <w:rPr>
                <w:b w:val="0"/>
              </w:rPr>
              <w:t xml:space="preserve">Prediction of string, </w:t>
            </w:r>
            <w:proofErr w:type="spellStart"/>
            <w:r w:rsidRPr="00B60FB9">
              <w:rPr>
                <w:b w:val="0"/>
              </w:rPr>
              <w:t>int</w:t>
            </w:r>
            <w:proofErr w:type="spellEnd"/>
            <w:r w:rsidRPr="00B60FB9">
              <w:rPr>
                <w:b w:val="0"/>
              </w:rPr>
              <w:t>, float, or error</w:t>
            </w:r>
          </w:p>
        </w:tc>
        <w:tc>
          <w:tcPr>
            <w:tcW w:w="1714" w:type="dxa"/>
          </w:tcPr>
          <w:p w14:paraId="72157609" w14:textId="3FAA94B4" w:rsidR="00B60FB9" w:rsidRPr="00B60FB9" w:rsidRDefault="00B60FB9" w:rsidP="00B60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60FB9">
              <w:rPr>
                <w:b w:val="0"/>
              </w:rPr>
              <w:t xml:space="preserve">Prediction of value </w:t>
            </w:r>
          </w:p>
        </w:tc>
        <w:tc>
          <w:tcPr>
            <w:tcW w:w="2430" w:type="dxa"/>
          </w:tcPr>
          <w:p w14:paraId="59C7D0D3" w14:textId="55E2C63B" w:rsidR="00B60FB9" w:rsidRPr="00B60FB9" w:rsidRDefault="00B60FB9" w:rsidP="00B60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Interpreter Result</w:t>
            </w:r>
          </w:p>
        </w:tc>
      </w:tr>
      <w:tr w:rsidR="00B60FB9" w:rsidRPr="00B60FB9" w14:paraId="35DEFA2A" w14:textId="61A31B12" w:rsidTr="00B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9E9B55A" w14:textId="77777777" w:rsidR="00B60FB9" w:rsidRPr="00B60FB9" w:rsidRDefault="00B60FB9" w:rsidP="00B60FB9">
            <w:pPr>
              <w:spacing w:line="480" w:lineRule="auto"/>
            </w:pPr>
            <w:r w:rsidRPr="00B60FB9">
              <w:t>10 * 2</w:t>
            </w:r>
          </w:p>
        </w:tc>
        <w:tc>
          <w:tcPr>
            <w:tcW w:w="2156" w:type="dxa"/>
          </w:tcPr>
          <w:p w14:paraId="1BE52AB0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171AA5BA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9527B5F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9" w:rsidRPr="00B60FB9" w14:paraId="36C3074D" w14:textId="7C53D2AF" w:rsidTr="00B6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62FE723" w14:textId="77777777" w:rsidR="00B60FB9" w:rsidRPr="00B60FB9" w:rsidRDefault="00B60FB9" w:rsidP="00B60FB9">
            <w:pPr>
              <w:spacing w:line="480" w:lineRule="auto"/>
            </w:pPr>
            <w:r w:rsidRPr="00B60FB9">
              <w:t>.5 * 2</w:t>
            </w:r>
          </w:p>
        </w:tc>
        <w:tc>
          <w:tcPr>
            <w:tcW w:w="2156" w:type="dxa"/>
          </w:tcPr>
          <w:p w14:paraId="367A425B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6BD015B5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36C68859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B60FB9" w:rsidRPr="00B60FB9" w14:paraId="4544DBE6" w14:textId="79699313" w:rsidTr="00B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2FBE9CA" w14:textId="77777777" w:rsidR="00B60FB9" w:rsidRPr="00B60FB9" w:rsidRDefault="00B60FB9" w:rsidP="00B60FB9">
            <w:pPr>
              <w:spacing w:line="480" w:lineRule="auto"/>
            </w:pPr>
            <w:r w:rsidRPr="00B60FB9">
              <w:t>10/2</w:t>
            </w:r>
          </w:p>
        </w:tc>
        <w:tc>
          <w:tcPr>
            <w:tcW w:w="2156" w:type="dxa"/>
          </w:tcPr>
          <w:p w14:paraId="279DD65C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5B2CAC2F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23C2A73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9" w:rsidRPr="00B60FB9" w14:paraId="202547F3" w14:textId="39356302" w:rsidTr="00B6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DB4E795" w14:textId="77777777" w:rsidR="00B60FB9" w:rsidRPr="00B60FB9" w:rsidRDefault="00B60FB9" w:rsidP="00B60FB9">
            <w:pPr>
              <w:spacing w:line="480" w:lineRule="auto"/>
            </w:pPr>
            <w:r w:rsidRPr="00B60FB9">
              <w:t>10//2</w:t>
            </w:r>
          </w:p>
        </w:tc>
        <w:tc>
          <w:tcPr>
            <w:tcW w:w="2156" w:type="dxa"/>
          </w:tcPr>
          <w:p w14:paraId="3154965F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4DC8FAB8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0240669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9" w:rsidRPr="00B60FB9" w14:paraId="05E758C9" w14:textId="1116DD50" w:rsidTr="00B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14602D4" w14:textId="77777777" w:rsidR="00B60FB9" w:rsidRPr="00B60FB9" w:rsidRDefault="00B60FB9" w:rsidP="00B60FB9">
            <w:pPr>
              <w:spacing w:line="480" w:lineRule="auto"/>
            </w:pPr>
            <w:r w:rsidRPr="00B60FB9">
              <w:t>2 ** 3</w:t>
            </w:r>
          </w:p>
        </w:tc>
        <w:tc>
          <w:tcPr>
            <w:tcW w:w="2156" w:type="dxa"/>
          </w:tcPr>
          <w:p w14:paraId="0DC53BC1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710EBED3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35350082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9" w:rsidRPr="00B60FB9" w14:paraId="693195EE" w14:textId="4D6148C7" w:rsidTr="00B6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745BB5D" w14:textId="77777777" w:rsidR="00B60FB9" w:rsidRPr="00B60FB9" w:rsidRDefault="00B60FB9" w:rsidP="00B60FB9">
            <w:pPr>
              <w:spacing w:line="480" w:lineRule="auto"/>
            </w:pPr>
            <w:r w:rsidRPr="00B60FB9">
              <w:t>(2 + 5) * 3</w:t>
            </w:r>
          </w:p>
        </w:tc>
        <w:tc>
          <w:tcPr>
            <w:tcW w:w="2156" w:type="dxa"/>
          </w:tcPr>
          <w:p w14:paraId="1A5D307A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7E7A47B9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831D40F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9" w:rsidRPr="00B60FB9" w14:paraId="11331F20" w14:textId="1AA10E28" w:rsidTr="00B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E51BFAD" w14:textId="77777777" w:rsidR="00B60FB9" w:rsidRPr="00B60FB9" w:rsidRDefault="00B60FB9" w:rsidP="00B60FB9">
            <w:pPr>
              <w:spacing w:line="480" w:lineRule="auto"/>
            </w:pPr>
            <w:r w:rsidRPr="00B60FB9">
              <w:t>2 + 5 * 3</w:t>
            </w:r>
          </w:p>
        </w:tc>
        <w:tc>
          <w:tcPr>
            <w:tcW w:w="2156" w:type="dxa"/>
          </w:tcPr>
          <w:p w14:paraId="5E54C243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135A0FFE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FA8CBAE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9" w:rsidRPr="00B60FB9" w14:paraId="6A4EE57A" w14:textId="799AA00F" w:rsidTr="00B6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13DC8D7" w14:textId="77777777" w:rsidR="00B60FB9" w:rsidRPr="00B60FB9" w:rsidRDefault="00B60FB9" w:rsidP="00B60FB9">
            <w:pPr>
              <w:spacing w:line="480" w:lineRule="auto"/>
            </w:pPr>
            <w:r w:rsidRPr="00B60FB9">
              <w:t>‘ab’ + ‘12’ + ‘3’</w:t>
            </w:r>
          </w:p>
        </w:tc>
        <w:tc>
          <w:tcPr>
            <w:tcW w:w="2156" w:type="dxa"/>
          </w:tcPr>
          <w:p w14:paraId="3D38F765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67BF399D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3BFB5516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9" w:rsidRPr="00B60FB9" w14:paraId="2848885C" w14:textId="33FC0DBA" w:rsidTr="00B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FC65F72" w14:textId="77777777" w:rsidR="00B60FB9" w:rsidRPr="00B60FB9" w:rsidRDefault="00B60FB9" w:rsidP="00B60FB9">
            <w:pPr>
              <w:spacing w:line="480" w:lineRule="auto"/>
            </w:pPr>
            <w:r w:rsidRPr="00B60FB9">
              <w:t>x</w:t>
            </w:r>
          </w:p>
        </w:tc>
        <w:tc>
          <w:tcPr>
            <w:tcW w:w="2156" w:type="dxa"/>
          </w:tcPr>
          <w:p w14:paraId="064F9C7E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0BFFB46A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7A75F27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9" w:rsidRPr="00B60FB9" w14:paraId="09B90466" w14:textId="1AFA390E" w:rsidTr="00B6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1A3F34A" w14:textId="77777777" w:rsidR="00B60FB9" w:rsidRPr="00B60FB9" w:rsidRDefault="00B60FB9" w:rsidP="00B60FB9">
            <w:pPr>
              <w:spacing w:line="480" w:lineRule="auto"/>
            </w:pPr>
            <w:r w:rsidRPr="00B60FB9">
              <w:t>‘ ”ab” + “cd” ’</w:t>
            </w:r>
          </w:p>
        </w:tc>
        <w:tc>
          <w:tcPr>
            <w:tcW w:w="2156" w:type="dxa"/>
          </w:tcPr>
          <w:p w14:paraId="4688ACD5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308F1EEA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C6B986B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9" w:rsidRPr="00B60FB9" w14:paraId="54029686" w14:textId="16C2FB8B" w:rsidTr="00B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9EA7E79" w14:textId="77777777" w:rsidR="00B60FB9" w:rsidRPr="00B60FB9" w:rsidRDefault="00B60FB9" w:rsidP="00B60FB9">
            <w:pPr>
              <w:spacing w:line="480" w:lineRule="auto"/>
            </w:pPr>
            <w:r w:rsidRPr="00B60FB9">
              <w:t>‘</w:t>
            </w:r>
            <w:proofErr w:type="spellStart"/>
            <w:r w:rsidRPr="00B60FB9">
              <w:t>abc</w:t>
            </w:r>
            <w:proofErr w:type="spellEnd"/>
            <w:r w:rsidRPr="00B60FB9">
              <w:t xml:space="preserve">’ * 2 </w:t>
            </w:r>
          </w:p>
        </w:tc>
        <w:tc>
          <w:tcPr>
            <w:tcW w:w="2156" w:type="dxa"/>
          </w:tcPr>
          <w:p w14:paraId="3CBC4930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3F1E9CD2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138BF96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9" w:rsidRPr="00B60FB9" w14:paraId="246E723A" w14:textId="091AD143" w:rsidTr="00B6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2557B79" w14:textId="77777777" w:rsidR="00B60FB9" w:rsidRPr="00B60FB9" w:rsidRDefault="00B60FB9" w:rsidP="00B60FB9">
            <w:pPr>
              <w:spacing w:line="480" w:lineRule="auto"/>
            </w:pPr>
            <w:r w:rsidRPr="00B60FB9">
              <w:t>‘1’ * 2 + ‘2’ * 3</w:t>
            </w:r>
          </w:p>
        </w:tc>
        <w:tc>
          <w:tcPr>
            <w:tcW w:w="2156" w:type="dxa"/>
          </w:tcPr>
          <w:p w14:paraId="12B9111B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1B2D026C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4DA9CCD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9" w:rsidRPr="00B60FB9" w14:paraId="555B0E99" w14:textId="31BE5DC8" w:rsidTr="00B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C20E76D" w14:textId="77777777" w:rsidR="00B60FB9" w:rsidRPr="00B60FB9" w:rsidRDefault="00B60FB9" w:rsidP="00B60FB9">
            <w:pPr>
              <w:spacing w:line="480" w:lineRule="auto"/>
            </w:pPr>
            <w:r w:rsidRPr="00B60FB9">
              <w:t>1 * 2 + ‘3’ * 2</w:t>
            </w:r>
          </w:p>
        </w:tc>
        <w:tc>
          <w:tcPr>
            <w:tcW w:w="2156" w:type="dxa"/>
          </w:tcPr>
          <w:p w14:paraId="742852BC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4CDA8599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F209E6A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9" w:rsidRPr="00B60FB9" w14:paraId="76FBA415" w14:textId="516A43C4" w:rsidTr="00B6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14BE0CC" w14:textId="77777777" w:rsidR="00B60FB9" w:rsidRPr="00B60FB9" w:rsidRDefault="00B60FB9" w:rsidP="00B60FB9">
            <w:pPr>
              <w:spacing w:line="480" w:lineRule="auto"/>
            </w:pPr>
            <w:r w:rsidRPr="00B60FB9">
              <w:t xml:space="preserve">‘A’ ** 2 </w:t>
            </w:r>
          </w:p>
        </w:tc>
        <w:tc>
          <w:tcPr>
            <w:tcW w:w="2156" w:type="dxa"/>
          </w:tcPr>
          <w:p w14:paraId="3B34253B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303E1851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B68866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9" w:rsidRPr="00B60FB9" w14:paraId="661307FB" w14:textId="199B94DD" w:rsidTr="00B60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ED2BFC0" w14:textId="77777777" w:rsidR="00B60FB9" w:rsidRPr="00B60FB9" w:rsidRDefault="00B60FB9" w:rsidP="00B60FB9">
            <w:pPr>
              <w:spacing w:line="480" w:lineRule="auto"/>
            </w:pPr>
            <w:r w:rsidRPr="00B60FB9">
              <w:t>‘</w:t>
            </w:r>
            <w:proofErr w:type="spellStart"/>
            <w:r w:rsidRPr="00B60FB9">
              <w:t>bc</w:t>
            </w:r>
            <w:proofErr w:type="spellEnd"/>
            <w:r w:rsidRPr="00B60FB9">
              <w:t>’ // 2</w:t>
            </w:r>
          </w:p>
        </w:tc>
        <w:tc>
          <w:tcPr>
            <w:tcW w:w="2156" w:type="dxa"/>
          </w:tcPr>
          <w:p w14:paraId="40558B0B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48BEC88C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AA93AB" w14:textId="77777777" w:rsidR="00B60FB9" w:rsidRPr="00B60FB9" w:rsidRDefault="00B60FB9" w:rsidP="00B60FB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9" w:rsidRPr="00B60FB9" w14:paraId="6921D88F" w14:textId="2AEFAF22" w:rsidTr="00B60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3262338" w14:textId="77777777" w:rsidR="00B60FB9" w:rsidRPr="00B60FB9" w:rsidRDefault="00B60FB9" w:rsidP="00B60FB9">
            <w:pPr>
              <w:spacing w:line="480" w:lineRule="auto"/>
            </w:pPr>
            <w:r w:rsidRPr="00B60FB9">
              <w:t>‘</w:t>
            </w:r>
            <w:proofErr w:type="spellStart"/>
            <w:r w:rsidRPr="00B60FB9">
              <w:t>bc</w:t>
            </w:r>
            <w:proofErr w:type="spellEnd"/>
            <w:r w:rsidRPr="00B60FB9">
              <w:t xml:space="preserve">’ / 2 </w:t>
            </w:r>
          </w:p>
        </w:tc>
        <w:tc>
          <w:tcPr>
            <w:tcW w:w="2156" w:type="dxa"/>
          </w:tcPr>
          <w:p w14:paraId="73C6E3EC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4" w:type="dxa"/>
          </w:tcPr>
          <w:p w14:paraId="2D005DD2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81E850B" w14:textId="77777777" w:rsidR="00B60FB9" w:rsidRPr="00B60FB9" w:rsidRDefault="00B60FB9" w:rsidP="00B60FB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E29BE7" w14:textId="77777777" w:rsidR="005068F3" w:rsidRDefault="005068F3"/>
    <w:p w14:paraId="35FA5E1D" w14:textId="09D665BF" w:rsidR="00B60FB9" w:rsidRDefault="00B60FB9" w:rsidP="00B60FB9">
      <w:pPr>
        <w:pStyle w:val="ListParagraph"/>
        <w:numPr>
          <w:ilvl w:val="0"/>
          <w:numId w:val="2"/>
        </w:numPr>
      </w:pPr>
      <w:r>
        <w:t xml:space="preserve">Come back to the repl.it and enter in the above code and note down the actual value in margin </w:t>
      </w:r>
    </w:p>
    <w:sectPr w:rsidR="00B60FB9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E7D6C"/>
    <w:multiLevelType w:val="hybridMultilevel"/>
    <w:tmpl w:val="54C68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974F1"/>
    <w:multiLevelType w:val="hybridMultilevel"/>
    <w:tmpl w:val="28DCD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96"/>
    <w:rsid w:val="005068F3"/>
    <w:rsid w:val="00522ABC"/>
    <w:rsid w:val="00561EEA"/>
    <w:rsid w:val="005F67F0"/>
    <w:rsid w:val="00746DCF"/>
    <w:rsid w:val="00873518"/>
    <w:rsid w:val="00A41796"/>
    <w:rsid w:val="00AD7396"/>
    <w:rsid w:val="00B60FB9"/>
    <w:rsid w:val="00ED3F72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46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8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0FB9"/>
    <w:pPr>
      <w:ind w:left="720"/>
      <w:contextualSpacing/>
    </w:pPr>
  </w:style>
  <w:style w:type="table" w:styleId="TableGrid">
    <w:name w:val="Table Grid"/>
    <w:basedOn w:val="TableNormal"/>
    <w:uiPriority w:val="39"/>
    <w:rsid w:val="00B60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B60FB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60F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60F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60F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60FB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60FB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rsid w:val="00B60FB9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60FB9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60FB9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60FB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60FB9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rsid w:val="00B60FB9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60FB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2">
    <w:name w:val="Grid Table 3 Accent 2"/>
    <w:basedOn w:val="TableNormal"/>
    <w:uiPriority w:val="48"/>
    <w:rsid w:val="00B60FB9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">
    <w:name w:val="Grid Table 3"/>
    <w:basedOn w:val="TableNormal"/>
    <w:uiPriority w:val="48"/>
    <w:rsid w:val="00B60FB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B60FB9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B60FB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B60FB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B60FB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B60FB9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B60FB9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B60FB9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B60FB9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2">
    <w:name w:val="List Table 2"/>
    <w:basedOn w:val="TableNormal"/>
    <w:uiPriority w:val="47"/>
    <w:rsid w:val="00B60FB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B60FB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B60FB9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B60FB9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60FB9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3-Accent6">
    <w:name w:val="Grid Table 3 Accent 6"/>
    <w:basedOn w:val="TableNormal"/>
    <w:uiPriority w:val="48"/>
    <w:rsid w:val="00B60FB9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60FB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B60FB9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Lab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Template.dotx</Template>
  <TotalTime>32</TotalTime>
  <Pages>1</Pages>
  <Words>85</Words>
  <Characters>485</Characters>
  <Application>Microsoft Macintosh Word</Application>
  <DocSecurity>0</DocSecurity>
  <Lines>4</Lines>
  <Paragraphs>1</Paragraphs>
  <ScaleCrop>false</ScaleCrop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3</cp:revision>
  <dcterms:created xsi:type="dcterms:W3CDTF">2015-11-17T02:01:00Z</dcterms:created>
  <dcterms:modified xsi:type="dcterms:W3CDTF">2015-11-17T03:00:00Z</dcterms:modified>
</cp:coreProperties>
</file>