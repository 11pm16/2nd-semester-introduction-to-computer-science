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E17B0" w14:textId="495F19BB" w:rsidR="002534D1" w:rsidRDefault="000C6ABA" w:rsidP="004A0F65">
      <w:pPr>
        <w:pStyle w:val="Title"/>
      </w:pPr>
      <w:r>
        <w:t xml:space="preserve">Lesson </w:t>
      </w:r>
      <w:r w:rsidR="00C007DC">
        <w:t>1.02</w:t>
      </w:r>
      <w:r w:rsidR="002534D1">
        <w:t xml:space="preserve">: </w:t>
      </w:r>
      <w:r w:rsidR="00273D18">
        <w:t>Interactive</w:t>
      </w:r>
      <w:r w:rsidR="006133CA">
        <w:t xml:space="preserve"> Mode</w:t>
      </w:r>
    </w:p>
    <w:p w14:paraId="03BF7875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637CD8D9" w14:textId="4E22D82B" w:rsidR="004A0F65" w:rsidRDefault="004A0F65" w:rsidP="004A0F65">
      <w:pPr>
        <w:pStyle w:val="ListParagraph"/>
        <w:numPr>
          <w:ilvl w:val="0"/>
          <w:numId w:val="1"/>
        </w:numPr>
      </w:pPr>
      <w:r>
        <w:t>Define and identify:</w:t>
      </w:r>
      <w:r w:rsidR="00223B1A">
        <w:t xml:space="preserve"> </w:t>
      </w:r>
      <w:r w:rsidR="000D4C78">
        <w:t>interpreter, prompt</w:t>
      </w:r>
      <w:r w:rsidR="00223B1A">
        <w:t>, string, integer, value, errors</w:t>
      </w:r>
    </w:p>
    <w:p w14:paraId="3B8F2C0D" w14:textId="77777777" w:rsidR="00223B1A" w:rsidRDefault="00223B1A" w:rsidP="00BE458F">
      <w:pPr>
        <w:pStyle w:val="ListParagraph"/>
        <w:numPr>
          <w:ilvl w:val="0"/>
          <w:numId w:val="1"/>
        </w:numPr>
      </w:pPr>
      <w:r>
        <w:t>Be able to use the python interpreter to do simple math</w:t>
      </w:r>
    </w:p>
    <w:p w14:paraId="2A7D2ED8" w14:textId="354AA937" w:rsidR="004A0F65" w:rsidRDefault="00223B1A" w:rsidP="00BE458F">
      <w:pPr>
        <w:pStyle w:val="ListParagraph"/>
        <w:numPr>
          <w:ilvl w:val="0"/>
          <w:numId w:val="1"/>
        </w:numPr>
      </w:pPr>
      <w:r>
        <w:t>Acknowledge the difference between a number and a number with quotes around it</w:t>
      </w:r>
    </w:p>
    <w:p w14:paraId="1F7AD4AF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  <w:bookmarkStart w:id="0" w:name="_GoBack"/>
      <w:bookmarkEnd w:id="0"/>
    </w:p>
    <w:p w14:paraId="463E0A9A" w14:textId="13327444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  <w:r w:rsidR="00223B1A">
        <w:t xml:space="preserve"> (Interpreter Scavenger Hunt)</w:t>
      </w:r>
    </w:p>
    <w:p w14:paraId="1545E540" w14:textId="28CF1281" w:rsidR="00223B1A" w:rsidRDefault="00223B1A" w:rsidP="00476E68">
      <w:pPr>
        <w:pStyle w:val="ListParagraph"/>
        <w:numPr>
          <w:ilvl w:val="0"/>
          <w:numId w:val="2"/>
        </w:numPr>
      </w:pPr>
      <w:r>
        <w:t>Worksheet on terminology</w:t>
      </w:r>
    </w:p>
    <w:p w14:paraId="5529854B" w14:textId="0C4A8357" w:rsidR="00476E68" w:rsidRDefault="00476E68" w:rsidP="00476E68">
      <w:pPr>
        <w:pStyle w:val="ListParagraph"/>
        <w:numPr>
          <w:ilvl w:val="0"/>
          <w:numId w:val="2"/>
        </w:numPr>
      </w:pPr>
      <w:r>
        <w:t>Ensure</w:t>
      </w:r>
      <w:r w:rsidR="00223B1A">
        <w:t xml:space="preserve"> all students are able to log into the system</w:t>
      </w:r>
    </w:p>
    <w:p w14:paraId="34EB75CC" w14:textId="437ADDDD" w:rsidR="00476E68" w:rsidRDefault="00273D18" w:rsidP="00476E68">
      <w:pPr>
        <w:pStyle w:val="ListParagraph"/>
        <w:numPr>
          <w:ilvl w:val="0"/>
          <w:numId w:val="2"/>
        </w:numPr>
      </w:pPr>
      <w:r>
        <w:t>Have own account which is up and running</w:t>
      </w:r>
      <w:r w:rsidR="00223B1A">
        <w:t xml:space="preserve"> </w:t>
      </w:r>
    </w:p>
    <w:p w14:paraId="4812EDFF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661F172F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413624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75C6C922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6C1FF1EB" w14:textId="77777777" w:rsidTr="00223B1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C94D66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32AB2E67" w14:textId="4568F980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0D0237">
              <w:t>announcements</w:t>
            </w:r>
          </w:p>
        </w:tc>
      </w:tr>
      <w:tr w:rsidR="00ED03A3" w14:paraId="228F03CD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90AFAC" w14:textId="239AE9DE" w:rsidR="00A836DE" w:rsidRPr="00ED03A3" w:rsidRDefault="00DE62E1" w:rsidP="00476E68">
            <w:pPr>
              <w:rPr>
                <w:b w:val="0"/>
              </w:rPr>
            </w:pPr>
            <w:r>
              <w:rPr>
                <w:b w:val="0"/>
              </w:rPr>
              <w:t>15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69B01127" w14:textId="73C21B29" w:rsidR="00A836DE" w:rsidRDefault="00223B1A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Introductory Discussion</w:t>
            </w:r>
          </w:p>
        </w:tc>
      </w:tr>
      <w:tr w:rsidR="00ED03A3" w14:paraId="5B34FA32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9181E6" w14:textId="6E8C73B0" w:rsidR="00A836DE" w:rsidRPr="00ED03A3" w:rsidRDefault="00DE62E1" w:rsidP="00476E68">
            <w:pPr>
              <w:rPr>
                <w:b w:val="0"/>
              </w:rPr>
            </w:pPr>
            <w:r>
              <w:rPr>
                <w:b w:val="0"/>
              </w:rPr>
              <w:t>25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603137C2" w14:textId="3F81A55E" w:rsidR="00A836DE" w:rsidRDefault="00DE62E1" w:rsidP="00DE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“Scavenger Hunt” Lab</w:t>
            </w:r>
          </w:p>
        </w:tc>
      </w:tr>
      <w:tr w:rsidR="00ED03A3" w14:paraId="71719614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8ABFD1" w14:textId="6A8CA90A" w:rsidR="00A836DE" w:rsidRPr="00ED03A3" w:rsidRDefault="00223B1A" w:rsidP="00476E68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35ED736B" w14:textId="2C6A0F78" w:rsidR="00A836DE" w:rsidRDefault="00223B1A" w:rsidP="00223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Debrief, wrap-up</w:t>
            </w:r>
          </w:p>
        </w:tc>
      </w:tr>
    </w:tbl>
    <w:p w14:paraId="2D975EAD" w14:textId="77777777" w:rsidR="00476E68" w:rsidRDefault="00476E68" w:rsidP="00476E68"/>
    <w:p w14:paraId="2317CB6C" w14:textId="77777777" w:rsidR="00C41C72" w:rsidRDefault="00C41C72" w:rsidP="00C41C72">
      <w:pPr>
        <w:pStyle w:val="Heading1"/>
      </w:pPr>
      <w:r>
        <w:t>Instructor’s Notes</w:t>
      </w:r>
    </w:p>
    <w:p w14:paraId="62E3A707" w14:textId="096325DD" w:rsidR="00C41C72" w:rsidRDefault="00223B1A" w:rsidP="00C41C72">
      <w:pPr>
        <w:pStyle w:val="ListParagraph"/>
        <w:numPr>
          <w:ilvl w:val="0"/>
          <w:numId w:val="3"/>
        </w:numPr>
      </w:pPr>
      <w:r>
        <w:t>Introductory Discussion</w:t>
      </w:r>
    </w:p>
    <w:p w14:paraId="448E4405" w14:textId="740D2EAD" w:rsidR="00273D18" w:rsidRDefault="00273D18" w:rsidP="00273D18">
      <w:pPr>
        <w:pStyle w:val="ListParagraph"/>
        <w:numPr>
          <w:ilvl w:val="1"/>
          <w:numId w:val="3"/>
        </w:numPr>
      </w:pPr>
      <w:r>
        <w:t>Display IDE. Discuss different parts and focus on “</w:t>
      </w:r>
      <w:r w:rsidR="0078325A">
        <w:t>interactive prompt</w:t>
      </w:r>
      <w:r>
        <w:t>”</w:t>
      </w:r>
    </w:p>
    <w:p w14:paraId="52844D7F" w14:textId="653D75C5" w:rsidR="00273D18" w:rsidRPr="00273D18" w:rsidRDefault="00273D18" w:rsidP="00273D18">
      <w:pPr>
        <w:pStyle w:val="ListParagraph"/>
        <w:numPr>
          <w:ilvl w:val="2"/>
          <w:numId w:val="3"/>
        </w:numPr>
      </w:pPr>
      <w:r>
        <w:t xml:space="preserve">Interpreter: </w:t>
      </w:r>
      <w:r w:rsidRPr="00273D18">
        <w:rPr>
          <w:rFonts w:ascii="Times New Roman" w:eastAsia="Times New Roman" w:hAnsi="Times New Roman" w:cs="Times New Roman"/>
        </w:rPr>
        <w:t>processes the program a little at a time, alternately reading lines and performing computations.</w:t>
      </w:r>
    </w:p>
    <w:p w14:paraId="61AE6DA3" w14:textId="3F356CED" w:rsidR="00273D18" w:rsidRDefault="000D4C78" w:rsidP="00273D18">
      <w:pPr>
        <w:pStyle w:val="ListParagraph"/>
        <w:numPr>
          <w:ilvl w:val="2"/>
          <w:numId w:val="3"/>
        </w:numPr>
      </w:pPr>
      <w:r>
        <w:t>Prompt: allows you to interact with the interpreter. Usually dis</w:t>
      </w:r>
      <w:r w:rsidR="0078325A">
        <w:t>tingu</w:t>
      </w:r>
      <w:r>
        <w:t>ished by ‘&gt;&gt;&gt;’</w:t>
      </w:r>
    </w:p>
    <w:p w14:paraId="00DF8BE4" w14:textId="37AFFE82" w:rsidR="000D4C78" w:rsidRDefault="0078325A" w:rsidP="0078325A">
      <w:pPr>
        <w:pStyle w:val="ListParagraph"/>
        <w:numPr>
          <w:ilvl w:val="1"/>
          <w:numId w:val="3"/>
        </w:numPr>
      </w:pPr>
      <w:r>
        <w:t>Demonstrate how to use prompt</w:t>
      </w:r>
    </w:p>
    <w:p w14:paraId="42F121F1" w14:textId="4B76AD31" w:rsidR="0078325A" w:rsidRDefault="00780311" w:rsidP="0078325A">
      <w:pPr>
        <w:pStyle w:val="ListParagraph"/>
        <w:numPr>
          <w:ilvl w:val="2"/>
          <w:numId w:val="3"/>
        </w:numPr>
      </w:pPr>
      <w:r>
        <w:t xml:space="preserve">Practice typing in </w:t>
      </w:r>
      <w:r w:rsidR="008D1E17">
        <w:t>integers</w:t>
      </w:r>
      <w:r>
        <w:t>, adding</w:t>
      </w:r>
      <w:r w:rsidR="00726B2E">
        <w:t xml:space="preserve"> and multiplying</w:t>
      </w:r>
      <w:r>
        <w:t xml:space="preserve"> numbers (discuss that the interpreter is processing this line of code to give)</w:t>
      </w:r>
    </w:p>
    <w:p w14:paraId="5B09048B" w14:textId="5692F3C3" w:rsidR="00726B2E" w:rsidRDefault="00726B2E" w:rsidP="00726B2E">
      <w:pPr>
        <w:pStyle w:val="ListParagraph"/>
        <w:numPr>
          <w:ilvl w:val="2"/>
          <w:numId w:val="3"/>
        </w:numPr>
      </w:pPr>
      <w:r>
        <w:t>Practice typing in letters</w:t>
      </w:r>
      <w:r w:rsidR="008D1E17">
        <w:t xml:space="preserve">: </w:t>
      </w:r>
    </w:p>
    <w:p w14:paraId="0A9F113F" w14:textId="77777777" w:rsidR="008D1E17" w:rsidRPr="00726B2E" w:rsidRDefault="008D1E17" w:rsidP="008D1E17">
      <w:pPr>
        <w:pStyle w:val="ListParagraph"/>
        <w:numPr>
          <w:ilvl w:val="3"/>
          <w:numId w:val="3"/>
        </w:numPr>
      </w:pPr>
      <w:proofErr w:type="spellStart"/>
      <w:r w:rsidRPr="00726B2E">
        <w:rPr>
          <w:rFonts w:ascii="Menlo" w:hAnsi="Menlo" w:cs="Menlo"/>
          <w:color w:val="0D3D21"/>
        </w:rPr>
        <w:t>Traceback</w:t>
      </w:r>
      <w:proofErr w:type="spellEnd"/>
      <w:r w:rsidRPr="00726B2E">
        <w:rPr>
          <w:rFonts w:ascii="Menlo" w:hAnsi="Menlo" w:cs="Menlo"/>
          <w:color w:val="0D3D21"/>
        </w:rPr>
        <w:t xml:space="preserve"> (most recent call last):</w:t>
      </w:r>
    </w:p>
    <w:p w14:paraId="13656346" w14:textId="77777777" w:rsidR="008D1E17" w:rsidRDefault="008D1E17" w:rsidP="008D1E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D3D21"/>
        </w:rPr>
      </w:pPr>
      <w:r>
        <w:rPr>
          <w:rFonts w:ascii="Menlo" w:hAnsi="Menlo" w:cs="Menlo"/>
          <w:color w:val="0D3D21"/>
        </w:rPr>
        <w:t xml:space="preserve">  </w:t>
      </w:r>
      <w:r>
        <w:rPr>
          <w:rFonts w:ascii="Menlo" w:hAnsi="Menlo" w:cs="Menlo"/>
          <w:color w:val="0D3D21"/>
        </w:rPr>
        <w:tab/>
      </w:r>
      <w:r>
        <w:rPr>
          <w:rFonts w:ascii="Menlo" w:hAnsi="Menlo" w:cs="Menlo"/>
          <w:color w:val="0D3D21"/>
        </w:rPr>
        <w:tab/>
      </w:r>
      <w:r>
        <w:rPr>
          <w:rFonts w:ascii="Menlo" w:hAnsi="Menlo" w:cs="Menlo"/>
          <w:color w:val="0D3D21"/>
        </w:rPr>
        <w:tab/>
      </w:r>
      <w:r>
        <w:rPr>
          <w:rFonts w:ascii="Menlo" w:hAnsi="Menlo" w:cs="Menlo"/>
          <w:color w:val="0D3D21"/>
        </w:rPr>
        <w:tab/>
      </w:r>
      <w:r>
        <w:rPr>
          <w:rFonts w:ascii="Menlo" w:hAnsi="Menlo" w:cs="Menlo"/>
          <w:color w:val="0D3D21"/>
        </w:rPr>
        <w:tab/>
        <w:t xml:space="preserve"> File "&lt;</w:t>
      </w:r>
      <w:proofErr w:type="spellStart"/>
      <w:r>
        <w:rPr>
          <w:rFonts w:ascii="Menlo" w:hAnsi="Menlo" w:cs="Menlo"/>
          <w:color w:val="0D3D21"/>
        </w:rPr>
        <w:t>stdin</w:t>
      </w:r>
      <w:proofErr w:type="spellEnd"/>
      <w:r>
        <w:rPr>
          <w:rFonts w:ascii="Menlo" w:hAnsi="Menlo" w:cs="Menlo"/>
          <w:color w:val="0D3D21"/>
        </w:rPr>
        <w:t>&gt;", line 1, in &lt;module&gt;</w:t>
      </w:r>
    </w:p>
    <w:p w14:paraId="339E2F8D" w14:textId="0BACCE88" w:rsidR="008D1E17" w:rsidRDefault="008C6E24" w:rsidP="008D1E17">
      <w:pPr>
        <w:pStyle w:val="ListParagraph"/>
        <w:ind w:left="2880"/>
        <w:rPr>
          <w:rFonts w:ascii="Menlo" w:hAnsi="Menlo" w:cs="Menlo"/>
          <w:color w:val="0D3D21"/>
        </w:rPr>
      </w:pPr>
      <w:proofErr w:type="spellStart"/>
      <w:r>
        <w:rPr>
          <w:rFonts w:ascii="Menlo" w:hAnsi="Menlo" w:cs="Menlo"/>
          <w:color w:val="0D3D21"/>
        </w:rPr>
        <w:t>NameError</w:t>
      </w:r>
      <w:proofErr w:type="spellEnd"/>
      <w:r>
        <w:rPr>
          <w:rFonts w:ascii="Menlo" w:hAnsi="Menlo" w:cs="Menlo"/>
          <w:color w:val="0D3D21"/>
        </w:rPr>
        <w:t>: name 'x</w:t>
      </w:r>
      <w:r w:rsidR="008D1E17">
        <w:rPr>
          <w:rFonts w:ascii="Menlo" w:hAnsi="Menlo" w:cs="Menlo"/>
          <w:color w:val="0D3D21"/>
        </w:rPr>
        <w:t>' is not defined</w:t>
      </w:r>
    </w:p>
    <w:p w14:paraId="7D4CD4C4" w14:textId="5C4A830D" w:rsidR="008D1E17" w:rsidRDefault="008D1E17" w:rsidP="008D1E17">
      <w:pPr>
        <w:pStyle w:val="ListParagraph"/>
        <w:numPr>
          <w:ilvl w:val="2"/>
          <w:numId w:val="3"/>
        </w:numPr>
      </w:pPr>
      <w:r>
        <w:t xml:space="preserve">Practice typing in strings and then adding strings (python calls these </w:t>
      </w:r>
      <w:proofErr w:type="spellStart"/>
      <w:r>
        <w:t>strs</w:t>
      </w:r>
      <w:proofErr w:type="spellEnd"/>
      <w:r>
        <w:t>)</w:t>
      </w:r>
    </w:p>
    <w:p w14:paraId="7EC6A950" w14:textId="5A0D619A" w:rsidR="008D1E17" w:rsidRDefault="008D1E17" w:rsidP="008D1E17">
      <w:pPr>
        <w:pStyle w:val="ListParagraph"/>
        <w:numPr>
          <w:ilvl w:val="3"/>
          <w:numId w:val="3"/>
        </w:numPr>
      </w:pPr>
      <w:r>
        <w:t>Discuss that in order to use letters you need to use single quotes or double quotes so that the interpreter can understand</w:t>
      </w:r>
    </w:p>
    <w:p w14:paraId="2CA1E650" w14:textId="45161E0E" w:rsidR="008D1E17" w:rsidRDefault="008D1E17" w:rsidP="00A429CD">
      <w:pPr>
        <w:pStyle w:val="ListParagraph"/>
        <w:numPr>
          <w:ilvl w:val="0"/>
          <w:numId w:val="3"/>
        </w:numPr>
      </w:pPr>
      <w:r>
        <w:t>Lab Walk Through</w:t>
      </w:r>
    </w:p>
    <w:p w14:paraId="4E664948" w14:textId="3E3DF2CD" w:rsidR="008D1E17" w:rsidRDefault="008D1E17" w:rsidP="00A429CD">
      <w:pPr>
        <w:pStyle w:val="ListParagraph"/>
        <w:numPr>
          <w:ilvl w:val="1"/>
          <w:numId w:val="3"/>
        </w:numPr>
      </w:pPr>
      <w:r>
        <w:t>Have students work on lab trying to find different ways to get numbers and letters</w:t>
      </w:r>
    </w:p>
    <w:p w14:paraId="59416EA1" w14:textId="64400960" w:rsidR="008D1E17" w:rsidRDefault="008D1E17" w:rsidP="00A429CD">
      <w:pPr>
        <w:pStyle w:val="ListParagraph"/>
        <w:numPr>
          <w:ilvl w:val="0"/>
          <w:numId w:val="3"/>
        </w:numPr>
      </w:pPr>
      <w:r>
        <w:lastRenderedPageBreak/>
        <w:t>Debrief</w:t>
      </w:r>
    </w:p>
    <w:p w14:paraId="699873EB" w14:textId="33E0EFA5" w:rsidR="008D1E17" w:rsidRDefault="008D1E17" w:rsidP="00A429CD">
      <w:pPr>
        <w:pStyle w:val="ListParagraph"/>
        <w:numPr>
          <w:ilvl w:val="1"/>
          <w:numId w:val="3"/>
        </w:numPr>
      </w:pPr>
      <w:r>
        <w:t xml:space="preserve">Go through walkthrough asking for ways students found the answer. </w:t>
      </w:r>
    </w:p>
    <w:p w14:paraId="07B48863" w14:textId="30CD6958" w:rsidR="008D1E17" w:rsidRDefault="008D1E17" w:rsidP="00A429CD">
      <w:pPr>
        <w:pStyle w:val="ListParagraph"/>
        <w:numPr>
          <w:ilvl w:val="1"/>
          <w:numId w:val="3"/>
        </w:numPr>
      </w:pPr>
      <w:r>
        <w:t>Ask for unexpected things and cold call on answers for questions about string multiplying</w:t>
      </w:r>
    </w:p>
    <w:p w14:paraId="25679E39" w14:textId="1E5C3D0A" w:rsidR="008D1E17" w:rsidRDefault="008D1E17" w:rsidP="00A429CD">
      <w:pPr>
        <w:pStyle w:val="ListParagraph"/>
        <w:numPr>
          <w:ilvl w:val="1"/>
          <w:numId w:val="3"/>
        </w:numPr>
      </w:pPr>
      <w:r>
        <w:t>Talk about different error messages and compare from snap</w:t>
      </w:r>
    </w:p>
    <w:p w14:paraId="534F2571" w14:textId="77777777" w:rsidR="008D1E17" w:rsidRPr="00C41C72" w:rsidRDefault="008D1E17" w:rsidP="00A429CD"/>
    <w:sectPr w:rsidR="008D1E17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CA"/>
    <w:rsid w:val="00082793"/>
    <w:rsid w:val="000C6ABA"/>
    <w:rsid w:val="000D0237"/>
    <w:rsid w:val="000D4C78"/>
    <w:rsid w:val="00223B1A"/>
    <w:rsid w:val="002534D1"/>
    <w:rsid w:val="00273D18"/>
    <w:rsid w:val="002C7EBF"/>
    <w:rsid w:val="00476E68"/>
    <w:rsid w:val="004A0F65"/>
    <w:rsid w:val="004B0D0F"/>
    <w:rsid w:val="00535CE1"/>
    <w:rsid w:val="005F67F0"/>
    <w:rsid w:val="006133CA"/>
    <w:rsid w:val="00726B2E"/>
    <w:rsid w:val="00746DCF"/>
    <w:rsid w:val="00780311"/>
    <w:rsid w:val="0078325A"/>
    <w:rsid w:val="00873518"/>
    <w:rsid w:val="008C6E24"/>
    <w:rsid w:val="008D1E17"/>
    <w:rsid w:val="008E1AA0"/>
    <w:rsid w:val="00922DC7"/>
    <w:rsid w:val="00A16672"/>
    <w:rsid w:val="00A429CD"/>
    <w:rsid w:val="00A836DE"/>
    <w:rsid w:val="00C007DC"/>
    <w:rsid w:val="00C41C72"/>
    <w:rsid w:val="00DE62E1"/>
    <w:rsid w:val="00DF3AEB"/>
    <w:rsid w:val="00E575DE"/>
    <w:rsid w:val="00E866F5"/>
    <w:rsid w:val="00ED03A3"/>
    <w:rsid w:val="00F31560"/>
    <w:rsid w:val="00F44228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D2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31</TotalTime>
  <Pages>2</Pages>
  <Words>264</Words>
  <Characters>1510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11</cp:revision>
  <dcterms:created xsi:type="dcterms:W3CDTF">2015-11-12T15:46:00Z</dcterms:created>
  <dcterms:modified xsi:type="dcterms:W3CDTF">2015-11-12T17:00:00Z</dcterms:modified>
</cp:coreProperties>
</file>