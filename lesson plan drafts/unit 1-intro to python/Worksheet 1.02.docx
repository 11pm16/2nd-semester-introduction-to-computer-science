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771E9" w14:textId="77777777" w:rsidR="00AC1233" w:rsidRPr="00AC1233" w:rsidRDefault="00AC1233" w:rsidP="00AC1233">
      <w:pPr>
        <w:pStyle w:val="Title"/>
      </w:pPr>
      <w:r>
        <w:t>Worksheet 1.02</w:t>
      </w:r>
    </w:p>
    <w:p w14:paraId="3DC9BC0E" w14:textId="05E64246" w:rsidR="00AC1233" w:rsidRPr="00AC1233" w:rsidRDefault="00077D96" w:rsidP="00AC1233">
      <w:pPr>
        <w:rPr>
          <w:sz w:val="28"/>
          <w:szCs w:val="28"/>
        </w:rPr>
      </w:pPr>
      <w:r>
        <w:rPr>
          <w:sz w:val="28"/>
          <w:szCs w:val="28"/>
        </w:rPr>
        <w:t>Using the interpreter p</w:t>
      </w:r>
      <w:r w:rsidR="00AC1233" w:rsidRPr="00AC1233">
        <w:rPr>
          <w:sz w:val="28"/>
          <w:szCs w:val="28"/>
        </w:rPr>
        <w:t xml:space="preserve">ractice typing </w:t>
      </w:r>
      <w:r>
        <w:rPr>
          <w:sz w:val="28"/>
          <w:szCs w:val="28"/>
        </w:rPr>
        <w:t>the expressions below.</w:t>
      </w:r>
      <w:bookmarkStart w:id="0" w:name="_GoBack"/>
      <w:bookmarkEnd w:id="0"/>
      <w:r w:rsidR="00AC1233" w:rsidRPr="00AC1233">
        <w:rPr>
          <w:sz w:val="28"/>
          <w:szCs w:val="28"/>
        </w:rPr>
        <w:t xml:space="preserve">  Write down what you tried and what happened. </w:t>
      </w:r>
    </w:p>
    <w:p w14:paraId="7F4038B4" w14:textId="77777777" w:rsidR="007B2AC9" w:rsidRDefault="007B2AC9" w:rsidP="007B2AC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</w:p>
    <w:p w14:paraId="5DCC4681" w14:textId="2A139AA3" w:rsidR="00AC1233" w:rsidRPr="00AC1233" w:rsidRDefault="0031243E" w:rsidP="00AC123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5 + </w:t>
      </w:r>
      <w:r w:rsidR="00AC1233" w:rsidRPr="00AC1233">
        <w:rPr>
          <w:sz w:val="24"/>
          <w:szCs w:val="24"/>
        </w:rPr>
        <w:t>2 *</w:t>
      </w:r>
      <w:r>
        <w:rPr>
          <w:sz w:val="24"/>
          <w:szCs w:val="24"/>
        </w:rPr>
        <w:t xml:space="preserve"> </w:t>
      </w:r>
      <w:r w:rsidR="00AC1233" w:rsidRPr="00AC1233">
        <w:rPr>
          <w:sz w:val="24"/>
          <w:szCs w:val="24"/>
        </w:rPr>
        <w:t>2</w:t>
      </w:r>
    </w:p>
    <w:p w14:paraId="00B9991C" w14:textId="77777777" w:rsidR="00AC1233" w:rsidRPr="00AC1233" w:rsidRDefault="00AC1233" w:rsidP="00AC123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AC1233">
        <w:rPr>
          <w:sz w:val="24"/>
          <w:szCs w:val="24"/>
        </w:rPr>
        <w:t xml:space="preserve">2/3 </w:t>
      </w:r>
    </w:p>
    <w:p w14:paraId="6B337D45" w14:textId="77777777" w:rsidR="00AC1233" w:rsidRDefault="00AC1233" w:rsidP="00AC123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AC1233">
        <w:rPr>
          <w:sz w:val="24"/>
          <w:szCs w:val="24"/>
        </w:rPr>
        <w:t>2.0*1.5</w:t>
      </w:r>
    </w:p>
    <w:p w14:paraId="3F104D8A" w14:textId="0ECDD409" w:rsidR="0031243E" w:rsidRPr="00AC1233" w:rsidRDefault="0031243E" w:rsidP="00AC123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(2 + 3) * 10 </w:t>
      </w:r>
    </w:p>
    <w:p w14:paraId="31599F74" w14:textId="77777777" w:rsidR="00AC1233" w:rsidRDefault="00AC1233" w:rsidP="00AC123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AC1233">
        <w:rPr>
          <w:sz w:val="24"/>
          <w:szCs w:val="24"/>
        </w:rPr>
        <w:t>3.0/</w:t>
      </w:r>
      <w:r w:rsidR="007B2AC9">
        <w:rPr>
          <w:sz w:val="24"/>
          <w:szCs w:val="24"/>
        </w:rPr>
        <w:t>/</w:t>
      </w:r>
      <w:r w:rsidRPr="00AC1233">
        <w:rPr>
          <w:sz w:val="24"/>
          <w:szCs w:val="24"/>
        </w:rPr>
        <w:t xml:space="preserve">2 </w:t>
      </w:r>
    </w:p>
    <w:p w14:paraId="5646ECFF" w14:textId="77777777" w:rsidR="007B2AC9" w:rsidRPr="00AC1233" w:rsidRDefault="007B2AC9" w:rsidP="007B2AC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</w:p>
    <w:p w14:paraId="79FED3E4" w14:textId="77777777" w:rsidR="00AC1233" w:rsidRPr="00AC1233" w:rsidRDefault="00AC1233" w:rsidP="00AC123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AC1233">
        <w:rPr>
          <w:sz w:val="24"/>
          <w:szCs w:val="24"/>
        </w:rPr>
        <w:t>a</w:t>
      </w:r>
    </w:p>
    <w:p w14:paraId="4013C930" w14:textId="77777777" w:rsidR="00AC1233" w:rsidRDefault="00AC1233" w:rsidP="00AC123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AC1233">
        <w:rPr>
          <w:sz w:val="24"/>
          <w:szCs w:val="24"/>
        </w:rPr>
        <w:t xml:space="preserve">‘a’ </w:t>
      </w:r>
    </w:p>
    <w:p w14:paraId="521A1DEA" w14:textId="77777777" w:rsidR="007B2AC9" w:rsidRPr="00AC1233" w:rsidRDefault="007B2AC9" w:rsidP="007B2AC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</w:p>
    <w:p w14:paraId="4EFA6DED" w14:textId="77777777" w:rsidR="00AC1233" w:rsidRPr="00AC1233" w:rsidRDefault="007B2AC9" w:rsidP="00AC123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AC1233">
        <w:rPr>
          <w:sz w:val="24"/>
          <w:szCs w:val="24"/>
        </w:rPr>
        <w:t xml:space="preserve"> </w:t>
      </w:r>
      <w:r w:rsidR="00AC1233" w:rsidRPr="00AC1233">
        <w:rPr>
          <w:sz w:val="24"/>
          <w:szCs w:val="24"/>
        </w:rPr>
        <w:t>‘a + b’</w:t>
      </w:r>
    </w:p>
    <w:p w14:paraId="785807B8" w14:textId="77777777" w:rsidR="007B2AC9" w:rsidRPr="007B2AC9" w:rsidRDefault="00AC1233" w:rsidP="007B2AC9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AC1233">
        <w:rPr>
          <w:sz w:val="24"/>
          <w:szCs w:val="24"/>
        </w:rPr>
        <w:t>‘a’ + ‘b’</w:t>
      </w:r>
    </w:p>
    <w:p w14:paraId="642D09E3" w14:textId="77777777" w:rsidR="007B2AC9" w:rsidRDefault="007B2AC9" w:rsidP="007B2AC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</w:p>
    <w:p w14:paraId="2EE146F9" w14:textId="77777777" w:rsidR="007B2AC9" w:rsidRDefault="007B2AC9" w:rsidP="007B2AC9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‘a’ * ‘b’</w:t>
      </w:r>
    </w:p>
    <w:p w14:paraId="136C7B74" w14:textId="77777777" w:rsidR="007B2AC9" w:rsidRPr="007B2AC9" w:rsidRDefault="007B2AC9" w:rsidP="007B2AC9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‘a’ * 2</w:t>
      </w:r>
    </w:p>
    <w:p w14:paraId="43C8BF12" w14:textId="77777777" w:rsidR="00AC1233" w:rsidRPr="00AC1233" w:rsidRDefault="00AC1233" w:rsidP="00AC1233"/>
    <w:sectPr w:rsidR="00AC1233" w:rsidRPr="00AC1233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426C7"/>
    <w:multiLevelType w:val="hybridMultilevel"/>
    <w:tmpl w:val="C03AE6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2C17BA7"/>
    <w:multiLevelType w:val="hybridMultilevel"/>
    <w:tmpl w:val="46F0D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918E90A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A497B"/>
    <w:multiLevelType w:val="hybridMultilevel"/>
    <w:tmpl w:val="7F1A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E2"/>
    <w:rsid w:val="00077D96"/>
    <w:rsid w:val="0031243E"/>
    <w:rsid w:val="004A5F60"/>
    <w:rsid w:val="005F67F0"/>
    <w:rsid w:val="00676FE2"/>
    <w:rsid w:val="00746DCF"/>
    <w:rsid w:val="007B2AC9"/>
    <w:rsid w:val="007B32DE"/>
    <w:rsid w:val="00873518"/>
    <w:rsid w:val="00927DD1"/>
    <w:rsid w:val="00AC1233"/>
    <w:rsid w:val="00AD7396"/>
    <w:rsid w:val="00F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F7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233"/>
  </w:style>
  <w:style w:type="paragraph" w:styleId="Heading1">
    <w:name w:val="heading 1"/>
    <w:basedOn w:val="Normal"/>
    <w:next w:val="Normal"/>
    <w:link w:val="Heading1Char"/>
    <w:uiPriority w:val="9"/>
    <w:qFormat/>
    <w:rsid w:val="00AC1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2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2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2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2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2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2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2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23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23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12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23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123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123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C123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123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2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2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2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23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2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23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23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23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1233"/>
    <w:rPr>
      <w:b/>
      <w:bCs/>
    </w:rPr>
  </w:style>
  <w:style w:type="character" w:styleId="Emphasis">
    <w:name w:val="Emphasis"/>
    <w:basedOn w:val="DefaultParagraphFont"/>
    <w:uiPriority w:val="20"/>
    <w:qFormat/>
    <w:rsid w:val="00AC1233"/>
    <w:rPr>
      <w:i/>
      <w:iCs/>
    </w:rPr>
  </w:style>
  <w:style w:type="paragraph" w:styleId="NoSpacing">
    <w:name w:val="No Spacing"/>
    <w:link w:val="NoSpacingChar"/>
    <w:uiPriority w:val="1"/>
    <w:qFormat/>
    <w:rsid w:val="00AC123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1233"/>
  </w:style>
  <w:style w:type="paragraph" w:styleId="Quote">
    <w:name w:val="Quote"/>
    <w:basedOn w:val="Normal"/>
    <w:next w:val="Normal"/>
    <w:link w:val="QuoteChar"/>
    <w:uiPriority w:val="29"/>
    <w:qFormat/>
    <w:rsid w:val="00AC1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123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23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23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AC123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123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C123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123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123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233"/>
    <w:pPr>
      <w:outlineLvl w:val="9"/>
    </w:pPr>
  </w:style>
  <w:style w:type="paragraph" w:customStyle="1" w:styleId="PersonalName">
    <w:name w:val="Personal Name"/>
    <w:basedOn w:val="Title"/>
    <w:rsid w:val="00AC1233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18AB3E-2211-1646-B3A2-07130F26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Worksheet.dotx</Template>
  <TotalTime>1</TotalTime>
  <Pages>1</Pages>
  <Words>32</Words>
  <Characters>185</Characters>
  <Application>Microsoft Macintosh Word</Application>
  <DocSecurity>0</DocSecurity>
  <Lines>1</Lines>
  <Paragraphs>1</Paragraphs>
  <ScaleCrop>false</ScaleCrop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4</cp:revision>
  <dcterms:created xsi:type="dcterms:W3CDTF">2015-11-17T02:01:00Z</dcterms:created>
  <dcterms:modified xsi:type="dcterms:W3CDTF">2015-11-17T19:13:00Z</dcterms:modified>
</cp:coreProperties>
</file>