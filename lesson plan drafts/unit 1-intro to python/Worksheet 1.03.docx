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1094" w14:textId="77777777" w:rsidR="00AC1233" w:rsidRPr="00AC1233" w:rsidRDefault="00F00D82" w:rsidP="00AC1233">
      <w:pPr>
        <w:pStyle w:val="Title"/>
      </w:pPr>
      <w:r>
        <w:t>Worksheet 1.03</w:t>
      </w:r>
    </w:p>
    <w:p w14:paraId="631CF4AD" w14:textId="1F14ECA1" w:rsidR="00AC1233" w:rsidRPr="00AC1233" w:rsidRDefault="003D7EA6" w:rsidP="00AC123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AC1233" w:rsidRPr="00AC1233">
        <w:rPr>
          <w:sz w:val="28"/>
          <w:szCs w:val="28"/>
        </w:rPr>
        <w:t>ractice typing</w:t>
      </w:r>
      <w:r w:rsidR="00811DE9">
        <w:rPr>
          <w:sz w:val="28"/>
          <w:szCs w:val="28"/>
        </w:rPr>
        <w:t xml:space="preserve"> and running</w:t>
      </w:r>
      <w:r w:rsidR="00AC1233" w:rsidRPr="00AC1233">
        <w:rPr>
          <w:sz w:val="28"/>
          <w:szCs w:val="28"/>
        </w:rPr>
        <w:t xml:space="preserve"> things </w:t>
      </w:r>
      <w:r w:rsidR="00811DE9">
        <w:rPr>
          <w:sz w:val="28"/>
          <w:szCs w:val="28"/>
        </w:rPr>
        <w:t>in</w:t>
      </w:r>
      <w:r w:rsidR="00AC1233" w:rsidRPr="00AC1233">
        <w:rPr>
          <w:sz w:val="28"/>
          <w:szCs w:val="28"/>
        </w:rPr>
        <w:t xml:space="preserve"> the </w:t>
      </w:r>
      <w:r>
        <w:rPr>
          <w:sz w:val="28"/>
          <w:szCs w:val="28"/>
        </w:rPr>
        <w:t>file</w:t>
      </w:r>
      <w:bookmarkStart w:id="0" w:name="_GoBack"/>
      <w:bookmarkEnd w:id="0"/>
      <w:r w:rsidR="00AC1233" w:rsidRPr="00AC1233">
        <w:rPr>
          <w:sz w:val="28"/>
          <w:szCs w:val="28"/>
        </w:rPr>
        <w:t xml:space="preserve"> part of the screen?  Write down what you tried and what happened. </w:t>
      </w:r>
    </w:p>
    <w:p w14:paraId="7B6BDAFD" w14:textId="262560D9" w:rsidR="00811DE9" w:rsidRDefault="00811DE9" w:rsidP="00811DE9">
      <w:pPr>
        <w:pStyle w:val="ListParagraph"/>
        <w:numPr>
          <w:ilvl w:val="0"/>
          <w:numId w:val="4"/>
        </w:numPr>
      </w:pPr>
      <w:r>
        <w:t>2 * 3 * 5</w:t>
      </w:r>
    </w:p>
    <w:p w14:paraId="625311D5" w14:textId="72D459F9" w:rsidR="00811DE9" w:rsidRDefault="00811DE9" w:rsidP="00811DE9">
      <w:pPr>
        <w:rPr>
          <w:sz w:val="28"/>
          <w:szCs w:val="28"/>
        </w:rPr>
      </w:pPr>
      <w:r w:rsidRPr="00811DE9">
        <w:rPr>
          <w:sz w:val="28"/>
          <w:szCs w:val="28"/>
        </w:rPr>
        <w:t>N</w:t>
      </w:r>
      <w:r>
        <w:rPr>
          <w:sz w:val="28"/>
          <w:szCs w:val="28"/>
        </w:rPr>
        <w:t xml:space="preserve">ow try and get type two lines into the white part: </w:t>
      </w:r>
    </w:p>
    <w:p w14:paraId="0661D927" w14:textId="478E6F3B" w:rsidR="00811DE9" w:rsidRDefault="00811DE9" w:rsidP="00811DE9">
      <w:pPr>
        <w:spacing w:line="240" w:lineRule="auto"/>
        <w:ind w:left="720"/>
      </w:pPr>
      <w:r>
        <w:t>2*3*5</w:t>
      </w:r>
    </w:p>
    <w:p w14:paraId="04584C5F" w14:textId="71AE74FE" w:rsidR="00811DE9" w:rsidRDefault="00811DE9" w:rsidP="00811DE9">
      <w:pPr>
        <w:spacing w:line="240" w:lineRule="auto"/>
        <w:ind w:left="720"/>
      </w:pPr>
      <w:r>
        <w:t>‘a’ + ‘b’</w:t>
      </w:r>
    </w:p>
    <w:p w14:paraId="43355FF1" w14:textId="3EADEB21" w:rsidR="00811DE9" w:rsidRDefault="00811DE9" w:rsidP="00811DE9">
      <w:pPr>
        <w:rPr>
          <w:sz w:val="28"/>
          <w:szCs w:val="28"/>
        </w:rPr>
      </w:pPr>
      <w:r>
        <w:rPr>
          <w:sz w:val="28"/>
          <w:szCs w:val="28"/>
        </w:rPr>
        <w:t>What happens?</w:t>
      </w:r>
    </w:p>
    <w:p w14:paraId="7B9282B9" w14:textId="77777777" w:rsidR="00811DE9" w:rsidRDefault="00811DE9" w:rsidP="00811DE9">
      <w:pPr>
        <w:rPr>
          <w:sz w:val="28"/>
          <w:szCs w:val="28"/>
        </w:rPr>
      </w:pPr>
    </w:p>
    <w:p w14:paraId="31221C25" w14:textId="049E720A" w:rsidR="00811DE9" w:rsidRDefault="00811DE9" w:rsidP="00811DE9">
      <w:pPr>
        <w:rPr>
          <w:sz w:val="28"/>
          <w:szCs w:val="28"/>
        </w:rPr>
      </w:pPr>
      <w:r>
        <w:rPr>
          <w:sz w:val="28"/>
          <w:szCs w:val="28"/>
        </w:rPr>
        <w:t xml:space="preserve">Try to get the program to print out both results. </w:t>
      </w:r>
    </w:p>
    <w:p w14:paraId="4A769B6C" w14:textId="45356263" w:rsidR="00811DE9" w:rsidRDefault="00811DE9">
      <w:r>
        <w:br w:type="page"/>
      </w:r>
    </w:p>
    <w:p w14:paraId="2C0C4A54" w14:textId="6E8C549A" w:rsidR="00811DE9" w:rsidRDefault="00811DE9" w:rsidP="00811DE9">
      <w:pPr>
        <w:pStyle w:val="Title"/>
      </w:pPr>
      <w:r>
        <w:lastRenderedPageBreak/>
        <w:t>Worksheet 1.03 pt 2</w:t>
      </w:r>
    </w:p>
    <w:p w14:paraId="18967ADA" w14:textId="3D0A007D" w:rsidR="00811DE9" w:rsidRDefault="00811DE9" w:rsidP="00811DE9">
      <w:r>
        <w:t>Practice typing out some statements</w:t>
      </w:r>
    </w:p>
    <w:p w14:paraId="5294DE71" w14:textId="64E9EF07" w:rsidR="00811DE9" w:rsidRDefault="00811DE9" w:rsidP="00811DE9">
      <w:pPr>
        <w:pStyle w:val="ListParagraph"/>
        <w:numPr>
          <w:ilvl w:val="0"/>
          <w:numId w:val="5"/>
        </w:numPr>
      </w:pPr>
      <w:r>
        <w:t>print(“1”)</w:t>
      </w:r>
    </w:p>
    <w:p w14:paraId="5C5285F5" w14:textId="45C42439" w:rsidR="00811DE9" w:rsidRDefault="00811DE9" w:rsidP="00811DE9">
      <w:pPr>
        <w:pStyle w:val="ListParagraph"/>
        <w:numPr>
          <w:ilvl w:val="0"/>
          <w:numId w:val="5"/>
        </w:numPr>
      </w:pPr>
      <w:r>
        <w:t>print(1)</w:t>
      </w:r>
    </w:p>
    <w:p w14:paraId="7D83D660" w14:textId="12BA88DC" w:rsidR="00811DE9" w:rsidRDefault="00811DE9" w:rsidP="00811DE9">
      <w:pPr>
        <w:pStyle w:val="ListParagraph"/>
        <w:numPr>
          <w:ilvl w:val="0"/>
          <w:numId w:val="5"/>
        </w:numPr>
      </w:pPr>
      <w:r>
        <w:t>print(1 + 2)</w:t>
      </w:r>
    </w:p>
    <w:p w14:paraId="10AE8895" w14:textId="6D49C61B" w:rsidR="00811DE9" w:rsidRDefault="00811DE9" w:rsidP="00811DE9">
      <w:pPr>
        <w:pStyle w:val="ListParagraph"/>
        <w:numPr>
          <w:ilvl w:val="0"/>
          <w:numId w:val="5"/>
        </w:numPr>
      </w:pPr>
      <w:r>
        <w:t xml:space="preserve">print(“1” + “2”) </w:t>
      </w:r>
    </w:p>
    <w:p w14:paraId="55E09276" w14:textId="39600ADA" w:rsidR="002B1C1D" w:rsidRDefault="002B1C1D" w:rsidP="00811DE9">
      <w:pPr>
        <w:pStyle w:val="ListParagraph"/>
        <w:numPr>
          <w:ilvl w:val="0"/>
          <w:numId w:val="5"/>
        </w:numPr>
      </w:pPr>
      <w:r>
        <w:t>print(“this” + “ “ + “is” + “ “ + “a” + “ “ + “sentence” + “.”)</w:t>
      </w:r>
    </w:p>
    <w:p w14:paraId="37891664" w14:textId="77777777" w:rsidR="002B1C1D" w:rsidRDefault="002B1C1D" w:rsidP="002B1C1D"/>
    <w:p w14:paraId="212CC7E2" w14:textId="78A40B90" w:rsidR="002B1C1D" w:rsidRDefault="002B1C1D" w:rsidP="004F0F31">
      <w:pPr>
        <w:pStyle w:val="Heading4"/>
      </w:pPr>
      <w:r>
        <w:t xml:space="preserve">Make the console print the following: </w:t>
      </w:r>
    </w:p>
    <w:p w14:paraId="49B48E14" w14:textId="6948BD78" w:rsidR="002B1C1D" w:rsidRDefault="002B1C1D" w:rsidP="004F0F31">
      <w:pPr>
        <w:spacing w:after="0"/>
      </w:pPr>
      <w:r>
        <w:t>cats</w:t>
      </w:r>
    </w:p>
    <w:p w14:paraId="2EBB7A1F" w14:textId="412D6C6F" w:rsidR="002B1C1D" w:rsidRDefault="002B1C1D" w:rsidP="004F0F31">
      <w:pPr>
        <w:spacing w:after="0"/>
      </w:pPr>
      <w:r>
        <w:t>a story</w:t>
      </w:r>
    </w:p>
    <w:p w14:paraId="7C256AEA" w14:textId="5B1E5484" w:rsidR="002B1C1D" w:rsidRDefault="002B1C1D" w:rsidP="004F0F31">
      <w:pPr>
        <w:spacing w:after="0"/>
      </w:pPr>
      <w:r>
        <w:t xml:space="preserve">cats are really cool. In fact, cats are the coolest animal in the world. cats should be given an award. cats could be people if they were just larger, I wouldn’t be surprised if cats secretly ruled the world. In summation, I really love cats. </w:t>
      </w:r>
    </w:p>
    <w:p w14:paraId="42839037" w14:textId="5158E073" w:rsidR="002B1C1D" w:rsidRDefault="002B1C1D" w:rsidP="004F0F31">
      <w:pPr>
        <w:pStyle w:val="Heading4"/>
      </w:pPr>
      <w:r>
        <w:t xml:space="preserve">Change the output to: </w:t>
      </w:r>
    </w:p>
    <w:p w14:paraId="06A5AB0E" w14:textId="3E1CC4FC" w:rsidR="002B1C1D" w:rsidRDefault="002B1C1D" w:rsidP="004F0F31">
      <w:pPr>
        <w:spacing w:after="0"/>
      </w:pPr>
      <w:r>
        <w:t>dogs</w:t>
      </w:r>
    </w:p>
    <w:p w14:paraId="1C9FEB90" w14:textId="658843E1" w:rsidR="002B1C1D" w:rsidRDefault="002B1C1D" w:rsidP="004F0F31">
      <w:pPr>
        <w:spacing w:after="0"/>
      </w:pPr>
      <w:r>
        <w:t>a story</w:t>
      </w:r>
    </w:p>
    <w:p w14:paraId="4A180F40" w14:textId="4E8D7C26" w:rsidR="002B1C1D" w:rsidRDefault="002B1C1D" w:rsidP="004F0F31">
      <w:pPr>
        <w:spacing w:after="0"/>
      </w:pPr>
      <w:r>
        <w:t xml:space="preserve">dogs are really cool. In fact, dogs are the coolest animal in the world. dogs should be given an award. dogs could be people if they were just larger, I wouldn’t be surprised if dogs secretly ruled the world. In summation, I really love dogs. </w:t>
      </w:r>
    </w:p>
    <w:p w14:paraId="79201D9B" w14:textId="089CFCF8" w:rsidR="002B1C1D" w:rsidRDefault="002B1C1D" w:rsidP="004F0F31">
      <w:pPr>
        <w:pStyle w:val="Heading4"/>
      </w:pPr>
      <w:r>
        <w:t xml:space="preserve">What if you wanted to change the output to? </w:t>
      </w:r>
    </w:p>
    <w:p w14:paraId="37A0E91A" w14:textId="3D395250" w:rsidR="002B1C1D" w:rsidRDefault="002B1C1D" w:rsidP="004F0F31">
      <w:pPr>
        <w:spacing w:after="0"/>
      </w:pPr>
      <w:r>
        <w:t>horses</w:t>
      </w:r>
    </w:p>
    <w:p w14:paraId="331B6689" w14:textId="1BF37028" w:rsidR="002B1C1D" w:rsidRDefault="003C761B" w:rsidP="004F0F31">
      <w:pPr>
        <w:spacing w:after="0"/>
      </w:pPr>
      <w:r>
        <w:t>a story</w:t>
      </w:r>
    </w:p>
    <w:p w14:paraId="59FAC606" w14:textId="048BAAE0" w:rsidR="002B1C1D" w:rsidRDefault="002B1C1D" w:rsidP="004F0F31">
      <w:pPr>
        <w:spacing w:after="0"/>
      </w:pPr>
      <w:r>
        <w:t xml:space="preserve">horses are really cool. In fact, horses are the coolest animal in the world. horses should be given an award. horses could be people if they were just larger, I wouldn’t be surprised if horses secretly ruled the world. In summation, I really love horses. </w:t>
      </w:r>
    </w:p>
    <w:p w14:paraId="485C9730" w14:textId="1031C96D" w:rsidR="002B1C1D" w:rsidRDefault="004F0F31" w:rsidP="004F0F31">
      <w:pPr>
        <w:pStyle w:val="Heading3"/>
      </w:pPr>
      <w:r>
        <w:t>Bonus</w:t>
      </w:r>
    </w:p>
    <w:p w14:paraId="5BB37F91" w14:textId="633351E3" w:rsidR="004F0F31" w:rsidRDefault="004F0F31" w:rsidP="002B1C1D">
      <w:r>
        <w:t xml:space="preserve">How would you print out the following only using one print statement? Feel free to use online resources. </w:t>
      </w:r>
    </w:p>
    <w:p w14:paraId="000BE3EB" w14:textId="2B2A3055" w:rsidR="004F0F31" w:rsidRDefault="004F0F31" w:rsidP="004F0F31">
      <w:pPr>
        <w:spacing w:after="0"/>
      </w:pPr>
      <w:r>
        <w:t>Wow!</w:t>
      </w:r>
    </w:p>
    <w:p w14:paraId="257240BC" w14:textId="0C8D0406" w:rsidR="004F0F31" w:rsidRDefault="004F0F31" w:rsidP="004F0F31">
      <w:pPr>
        <w:spacing w:after="0"/>
      </w:pPr>
      <w:r>
        <w:t xml:space="preserve">This is on a new line! </w:t>
      </w:r>
    </w:p>
    <w:p w14:paraId="3E631828" w14:textId="77777777" w:rsidR="002B1C1D" w:rsidRPr="00811DE9" w:rsidRDefault="002B1C1D" w:rsidP="002B1C1D"/>
    <w:sectPr w:rsidR="002B1C1D" w:rsidRPr="00811DE9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4BCC"/>
    <w:multiLevelType w:val="hybridMultilevel"/>
    <w:tmpl w:val="8A64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26C7"/>
    <w:multiLevelType w:val="hybridMultilevel"/>
    <w:tmpl w:val="C03AE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611312B"/>
    <w:multiLevelType w:val="hybridMultilevel"/>
    <w:tmpl w:val="8A64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17BA7"/>
    <w:multiLevelType w:val="hybridMultilevel"/>
    <w:tmpl w:val="46F0D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18E90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A497B"/>
    <w:multiLevelType w:val="hybridMultilevel"/>
    <w:tmpl w:val="7F1A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82"/>
    <w:rsid w:val="002B1C1D"/>
    <w:rsid w:val="003C761B"/>
    <w:rsid w:val="003D7EA6"/>
    <w:rsid w:val="004A5F60"/>
    <w:rsid w:val="004F0F31"/>
    <w:rsid w:val="005F67F0"/>
    <w:rsid w:val="00746DCF"/>
    <w:rsid w:val="007B2AC9"/>
    <w:rsid w:val="007B32DE"/>
    <w:rsid w:val="00811DE9"/>
    <w:rsid w:val="00873518"/>
    <w:rsid w:val="00AC1233"/>
    <w:rsid w:val="00AD7396"/>
    <w:rsid w:val="00F00D82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FF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33"/>
  </w:style>
  <w:style w:type="paragraph" w:styleId="Heading1">
    <w:name w:val="heading 1"/>
    <w:basedOn w:val="Normal"/>
    <w:next w:val="Normal"/>
    <w:link w:val="Heading1Char"/>
    <w:uiPriority w:val="9"/>
    <w:qFormat/>
    <w:rsid w:val="00AC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2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2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2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2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123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12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3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23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3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2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233"/>
    <w:rPr>
      <w:b/>
      <w:bCs/>
    </w:rPr>
  </w:style>
  <w:style w:type="character" w:styleId="Emphasis">
    <w:name w:val="Emphasis"/>
    <w:basedOn w:val="DefaultParagraphFont"/>
    <w:uiPriority w:val="20"/>
    <w:qFormat/>
    <w:rsid w:val="00AC1233"/>
    <w:rPr>
      <w:i/>
      <w:iCs/>
    </w:rPr>
  </w:style>
  <w:style w:type="paragraph" w:styleId="NoSpacing">
    <w:name w:val="No Spacing"/>
    <w:link w:val="NoSpacingChar"/>
    <w:uiPriority w:val="1"/>
    <w:qFormat/>
    <w:rsid w:val="00AC12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233"/>
  </w:style>
  <w:style w:type="paragraph" w:styleId="Quote">
    <w:name w:val="Quote"/>
    <w:basedOn w:val="Normal"/>
    <w:next w:val="Normal"/>
    <w:link w:val="QuoteChar"/>
    <w:uiPriority w:val="29"/>
    <w:qFormat/>
    <w:rsid w:val="00AC1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2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3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3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C12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23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C123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23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2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233"/>
    <w:pPr>
      <w:outlineLvl w:val="9"/>
    </w:pPr>
  </w:style>
  <w:style w:type="paragraph" w:customStyle="1" w:styleId="PersonalName">
    <w:name w:val="Personal Name"/>
    <w:basedOn w:val="Title"/>
    <w:rsid w:val="00AC123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B3A47-68D5-C94C-8124-175C252A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Worksheet.dotx</Template>
  <TotalTime>25</TotalTime>
  <Pages>2</Pages>
  <Words>221</Words>
  <Characters>1261</Characters>
  <Application>Microsoft Macintosh Word</Application>
  <DocSecurity>0</DocSecurity>
  <Lines>10</Lines>
  <Paragraphs>2</Paragraphs>
  <ScaleCrop>false</ScaleCrop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6</cp:revision>
  <dcterms:created xsi:type="dcterms:W3CDTF">2015-11-17T03:08:00Z</dcterms:created>
  <dcterms:modified xsi:type="dcterms:W3CDTF">2015-11-17T19:14:00Z</dcterms:modified>
</cp:coreProperties>
</file>