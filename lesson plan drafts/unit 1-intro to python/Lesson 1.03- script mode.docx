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AD888" w14:textId="26F4C1B2" w:rsidR="002534D1" w:rsidRDefault="000F302A" w:rsidP="004A0F65">
      <w:pPr>
        <w:pStyle w:val="Title"/>
      </w:pPr>
      <w:r>
        <w:t>Lesson 1.03</w:t>
      </w:r>
      <w:r w:rsidR="002534D1">
        <w:t xml:space="preserve">: </w:t>
      </w:r>
      <w:r>
        <w:t>Script Mode</w:t>
      </w:r>
      <w:r w:rsidR="00564F6E">
        <w:t xml:space="preserve"> and Variables</w:t>
      </w:r>
    </w:p>
    <w:p w14:paraId="1CA1B1AD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532001F5" w14:textId="296B8B04" w:rsidR="003F2838" w:rsidRPr="003F2838" w:rsidRDefault="003F2838" w:rsidP="003F2838">
      <w:r>
        <w:t xml:space="preserve">Students will be able to… </w:t>
      </w:r>
    </w:p>
    <w:p w14:paraId="0229EC47" w14:textId="7F4AC934" w:rsidR="004A0F65" w:rsidRDefault="004A0F65" w:rsidP="004A0F65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0F302A">
        <w:t xml:space="preserve">Script, </w:t>
      </w:r>
      <w:r w:rsidR="00871012">
        <w:t>print</w:t>
      </w:r>
      <w:r w:rsidR="000F302A">
        <w:t>, run, output</w:t>
      </w:r>
      <w:r w:rsidR="00A1277F">
        <w:t>, variable</w:t>
      </w:r>
    </w:p>
    <w:p w14:paraId="1D5A1CA3" w14:textId="040443EA" w:rsidR="004A0F65" w:rsidRDefault="004A0F65" w:rsidP="004A0F65">
      <w:pPr>
        <w:pStyle w:val="ListParagraph"/>
        <w:numPr>
          <w:ilvl w:val="0"/>
          <w:numId w:val="1"/>
        </w:numPr>
      </w:pPr>
      <w:r>
        <w:t>Write</w:t>
      </w:r>
      <w:r w:rsidR="000F302A">
        <w:t xml:space="preserve"> a simple script and run it in </w:t>
      </w:r>
      <w:r w:rsidR="007E607A">
        <w:t>IDE</w:t>
      </w:r>
    </w:p>
    <w:p w14:paraId="25095F94" w14:textId="47A6165B" w:rsidR="004A0F65" w:rsidRDefault="007E607A" w:rsidP="004A0F65">
      <w:pPr>
        <w:pStyle w:val="ListParagraph"/>
        <w:numPr>
          <w:ilvl w:val="0"/>
          <w:numId w:val="1"/>
        </w:numPr>
      </w:pPr>
      <w:r>
        <w:t>Print values out to the console (composed values</w:t>
      </w:r>
      <w:r w:rsidR="00AB2190">
        <w:t xml:space="preserve"> and from variables</w:t>
      </w:r>
      <w:r>
        <w:t xml:space="preserve">) </w:t>
      </w:r>
    </w:p>
    <w:p w14:paraId="59C653B9" w14:textId="21C65386" w:rsidR="007E607A" w:rsidRDefault="007E607A" w:rsidP="004A0F65">
      <w:pPr>
        <w:pStyle w:val="ListParagraph"/>
        <w:numPr>
          <w:ilvl w:val="0"/>
          <w:numId w:val="1"/>
        </w:numPr>
      </w:pPr>
      <w:r>
        <w:t>Compare script mode vs interactive mode</w:t>
      </w:r>
    </w:p>
    <w:p w14:paraId="5E9FF2E5" w14:textId="738B721F" w:rsidR="00AB2190" w:rsidRDefault="00AB2190" w:rsidP="00AB2190">
      <w:pPr>
        <w:pStyle w:val="ListParagraph"/>
        <w:numPr>
          <w:ilvl w:val="0"/>
          <w:numId w:val="1"/>
        </w:numPr>
      </w:pPr>
      <w:r>
        <w:t>Know how to store a value into a variable</w:t>
      </w:r>
    </w:p>
    <w:p w14:paraId="73A46A62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05922598" w14:textId="32A66C50" w:rsidR="00F31560" w:rsidRDefault="007E607A" w:rsidP="00476E68">
      <w:pPr>
        <w:pStyle w:val="ListParagraph"/>
        <w:numPr>
          <w:ilvl w:val="0"/>
          <w:numId w:val="2"/>
        </w:numPr>
      </w:pPr>
      <w:r>
        <w:t>Worksheet Handout</w:t>
      </w:r>
      <w:r w:rsidR="00871012">
        <w:t xml:space="preserve"> </w:t>
      </w:r>
    </w:p>
    <w:p w14:paraId="03A0E499" w14:textId="600AC3D6" w:rsidR="000F302A" w:rsidRPr="000F302A" w:rsidRDefault="000F302A" w:rsidP="000F302A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Helvetica Neue" w:eastAsia="Times New Roman" w:hAnsi="Helvetica Neue" w:cs="Times New Roman"/>
          <w:color w:val="333333"/>
          <w:spacing w:val="3"/>
        </w:rPr>
      </w:pPr>
      <w:r w:rsidRPr="000F302A">
        <w:rPr>
          <w:rFonts w:ascii="Helvetica Neue" w:eastAsia="Times New Roman" w:hAnsi="Helvetica Neue" w:cs="Times New Roman"/>
          <w:color w:val="333333"/>
          <w:spacing w:val="3"/>
        </w:rPr>
        <w:t>Read through the handout so that you are familiar with the requirements and can assist students</w:t>
      </w:r>
    </w:p>
    <w:p w14:paraId="44241393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2960EC30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70FB8BB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712EBEF7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1806988E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51BAFE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087F55AE" w14:textId="593A9B45" w:rsidR="00A836DE" w:rsidRDefault="007E607A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Worksheet</w:t>
            </w:r>
          </w:p>
        </w:tc>
      </w:tr>
      <w:tr w:rsidR="00ED03A3" w14:paraId="5D28B914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01736BC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259B9826" w14:textId="2D2DBC47" w:rsidR="00A836DE" w:rsidRDefault="003552F4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Lesson</w:t>
            </w:r>
            <w:r w:rsidR="00927B5E">
              <w:t xml:space="preserve"> about printing</w:t>
            </w:r>
          </w:p>
        </w:tc>
      </w:tr>
      <w:tr w:rsidR="00ED03A3" w14:paraId="2CC8C93C" w14:textId="77777777" w:rsidTr="00927B5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5114D8" w14:textId="13406E97" w:rsidR="00A836DE" w:rsidRPr="00ED03A3" w:rsidRDefault="00927B5E" w:rsidP="00476E68">
            <w:pPr>
              <w:rPr>
                <w:b w:val="0"/>
              </w:rPr>
            </w:pPr>
            <w:r>
              <w:rPr>
                <w:b w:val="0"/>
              </w:rPr>
              <w:t>15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0799A7D8" w14:textId="6FB4605B" w:rsidR="00A836DE" w:rsidRDefault="00927B5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 printing and variable lead up worksheet</w:t>
            </w:r>
          </w:p>
        </w:tc>
      </w:tr>
      <w:tr w:rsidR="00927B5E" w14:paraId="2294B7C4" w14:textId="77777777" w:rsidTr="0087101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F8623A5" w14:textId="758F97EB" w:rsidR="00927B5E" w:rsidRDefault="00927B5E" w:rsidP="00476E68">
            <w:pPr>
              <w:rPr>
                <w:b w:val="0"/>
              </w:rPr>
            </w:pPr>
            <w:r>
              <w:rPr>
                <w:b w:val="0"/>
              </w:rPr>
              <w:t>15 minutes</w:t>
            </w:r>
          </w:p>
        </w:tc>
        <w:tc>
          <w:tcPr>
            <w:tcW w:w="8005" w:type="dxa"/>
          </w:tcPr>
          <w:p w14:paraId="681256B1" w14:textId="20C416D9" w:rsidR="00927B5E" w:rsidRDefault="00927B5E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intro and updating worksheet</w:t>
            </w:r>
          </w:p>
        </w:tc>
      </w:tr>
      <w:tr w:rsidR="00ED03A3" w14:paraId="3A0F5D95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DCCC61" w14:textId="162297D6" w:rsidR="00A836DE" w:rsidRPr="00ED03A3" w:rsidRDefault="000F302A" w:rsidP="00476E68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 w:rsidR="00ED03A3">
              <w:rPr>
                <w:b w:val="0"/>
              </w:rPr>
              <w:t xml:space="preserve"> Minutes</w:t>
            </w:r>
          </w:p>
        </w:tc>
        <w:tc>
          <w:tcPr>
            <w:tcW w:w="8005" w:type="dxa"/>
          </w:tcPr>
          <w:p w14:paraId="0A9966F4" w14:textId="41243387" w:rsidR="00A836DE" w:rsidRDefault="00871012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</w:tr>
    </w:tbl>
    <w:p w14:paraId="49C6E276" w14:textId="77777777" w:rsidR="00476E68" w:rsidRDefault="00476E68" w:rsidP="00476E68"/>
    <w:p w14:paraId="6DEAB330" w14:textId="77777777" w:rsidR="00C41C72" w:rsidRDefault="00C41C72" w:rsidP="00C41C72">
      <w:pPr>
        <w:pStyle w:val="Heading1"/>
      </w:pPr>
      <w:r>
        <w:t>Instructor’s Notes</w:t>
      </w:r>
    </w:p>
    <w:p w14:paraId="4D899EC2" w14:textId="339C4A00" w:rsidR="00A801FD" w:rsidRDefault="00A801FD" w:rsidP="00C41C72">
      <w:pPr>
        <w:pStyle w:val="ListParagraph"/>
        <w:numPr>
          <w:ilvl w:val="0"/>
          <w:numId w:val="3"/>
        </w:numPr>
      </w:pPr>
      <w:r>
        <w:t>Present or Handout Intro Worksheet</w:t>
      </w:r>
    </w:p>
    <w:p w14:paraId="11418340" w14:textId="1954FAE8" w:rsidR="003552F4" w:rsidRDefault="003552F4" w:rsidP="003552F4">
      <w:pPr>
        <w:pStyle w:val="ListParagraph"/>
        <w:numPr>
          <w:ilvl w:val="1"/>
          <w:numId w:val="3"/>
        </w:numPr>
      </w:pPr>
      <w:r>
        <w:t>Call students back to focus after 5 minutes</w:t>
      </w:r>
    </w:p>
    <w:p w14:paraId="5FE92EF9" w14:textId="600E1167" w:rsidR="00C41C72" w:rsidRDefault="00AB2190" w:rsidP="00C41C72">
      <w:pPr>
        <w:pStyle w:val="ListParagraph"/>
        <w:numPr>
          <w:ilvl w:val="0"/>
          <w:numId w:val="3"/>
        </w:numPr>
      </w:pPr>
      <w:r>
        <w:t>Printing Discussion</w:t>
      </w:r>
      <w:r w:rsidR="003552F4">
        <w:t xml:space="preserve"> </w:t>
      </w:r>
    </w:p>
    <w:p w14:paraId="419FC0A8" w14:textId="5B0B3959" w:rsidR="003552F4" w:rsidRDefault="003552F4" w:rsidP="00871012">
      <w:pPr>
        <w:pStyle w:val="ListParagraph"/>
        <w:numPr>
          <w:ilvl w:val="1"/>
          <w:numId w:val="3"/>
        </w:numPr>
      </w:pPr>
      <w:r>
        <w:t xml:space="preserve">File is the white section of the screen. Sometimes this is called a script. Can save and run. How do you save/run? </w:t>
      </w:r>
    </w:p>
    <w:p w14:paraId="28AEB783" w14:textId="66A61C63" w:rsidR="003552F4" w:rsidRDefault="003552F4" w:rsidP="00871012">
      <w:pPr>
        <w:pStyle w:val="ListParagraph"/>
        <w:numPr>
          <w:ilvl w:val="1"/>
          <w:numId w:val="3"/>
        </w:numPr>
      </w:pPr>
      <w:r>
        <w:t xml:space="preserve">What happened when you used one line? </w:t>
      </w:r>
    </w:p>
    <w:p w14:paraId="0C62430C" w14:textId="655B9996" w:rsidR="003552F4" w:rsidRDefault="003552F4" w:rsidP="003552F4">
      <w:pPr>
        <w:pStyle w:val="ListParagraph"/>
        <w:numPr>
          <w:ilvl w:val="2"/>
          <w:numId w:val="3"/>
        </w:numPr>
      </w:pPr>
      <w:r>
        <w:t xml:space="preserve">When text appears on console it’s called output </w:t>
      </w:r>
    </w:p>
    <w:p w14:paraId="3CDF8961" w14:textId="1DE4FA1E" w:rsidR="003552F4" w:rsidRDefault="003552F4" w:rsidP="00871012">
      <w:pPr>
        <w:pStyle w:val="ListParagraph"/>
        <w:numPr>
          <w:ilvl w:val="1"/>
          <w:numId w:val="3"/>
        </w:numPr>
      </w:pPr>
      <w:r>
        <w:t>What happened when you used multi-lines?</w:t>
      </w:r>
    </w:p>
    <w:p w14:paraId="2A97D577" w14:textId="22546DA0" w:rsidR="003552F4" w:rsidRDefault="003552F4" w:rsidP="003552F4">
      <w:pPr>
        <w:pStyle w:val="ListParagraph"/>
        <w:numPr>
          <w:ilvl w:val="2"/>
          <w:numId w:val="3"/>
        </w:numPr>
      </w:pPr>
      <w:r>
        <w:t xml:space="preserve">To get it to output multi lines. Use the print function. </w:t>
      </w:r>
    </w:p>
    <w:p w14:paraId="1BFE4E65" w14:textId="061AB26C" w:rsidR="003552F4" w:rsidRDefault="003552F4" w:rsidP="003552F4">
      <w:pPr>
        <w:pStyle w:val="ListParagraph"/>
        <w:numPr>
          <w:ilvl w:val="2"/>
          <w:numId w:val="3"/>
        </w:numPr>
      </w:pPr>
      <w:r>
        <w:t xml:space="preserve">Display a basic print function. </w:t>
      </w:r>
    </w:p>
    <w:p w14:paraId="0612462C" w14:textId="7A4DE67E" w:rsidR="003552F4" w:rsidRDefault="003552F4" w:rsidP="003552F4">
      <w:pPr>
        <w:pStyle w:val="ListParagraph"/>
        <w:numPr>
          <w:ilvl w:val="3"/>
          <w:numId w:val="3"/>
        </w:numPr>
      </w:pPr>
      <w:r>
        <w:t xml:space="preserve">Print(“hello world”). Ask where this will print. Show students can print two things from one file. </w:t>
      </w:r>
    </w:p>
    <w:p w14:paraId="2AEADE08" w14:textId="5E278064" w:rsidR="00564F6E" w:rsidRDefault="006938AB" w:rsidP="00AB2190">
      <w:pPr>
        <w:pStyle w:val="ListParagraph"/>
        <w:numPr>
          <w:ilvl w:val="0"/>
          <w:numId w:val="3"/>
        </w:numPr>
      </w:pPr>
      <w:r>
        <w:t xml:space="preserve">Have </w:t>
      </w:r>
      <w:r w:rsidR="001411C0">
        <w:t>students work on the second part of the worksheet</w:t>
      </w:r>
    </w:p>
    <w:p w14:paraId="2C756142" w14:textId="6A3C97F0" w:rsidR="001411C0" w:rsidRDefault="001411C0" w:rsidP="00AB2190">
      <w:pPr>
        <w:pStyle w:val="ListParagraph"/>
        <w:numPr>
          <w:ilvl w:val="1"/>
          <w:numId w:val="3"/>
        </w:numPr>
      </w:pPr>
      <w:r>
        <w:t xml:space="preserve">Discuss the results of the print statements. Any surprises. </w:t>
      </w:r>
    </w:p>
    <w:p w14:paraId="319DBE3C" w14:textId="09510015" w:rsidR="001411C0" w:rsidRDefault="001411C0" w:rsidP="00AB2190">
      <w:pPr>
        <w:pStyle w:val="ListParagraph"/>
        <w:numPr>
          <w:ilvl w:val="1"/>
          <w:numId w:val="3"/>
        </w:numPr>
      </w:pPr>
      <w:r>
        <w:lastRenderedPageBreak/>
        <w:t>Note that when using the print statement values are sent to the console and displayed</w:t>
      </w:r>
    </w:p>
    <w:p w14:paraId="086F93C6" w14:textId="6E07691C" w:rsidR="005572F6" w:rsidRDefault="005572F6" w:rsidP="005572F6">
      <w:pPr>
        <w:pStyle w:val="ListParagraph"/>
        <w:numPr>
          <w:ilvl w:val="1"/>
          <w:numId w:val="3"/>
        </w:numPr>
      </w:pPr>
      <w:r>
        <w:t xml:space="preserve">Discuss the changing from cats to dogs? </w:t>
      </w:r>
    </w:p>
    <w:p w14:paraId="3B84BB04" w14:textId="2D2EBCE3" w:rsidR="005572F6" w:rsidRDefault="005572F6" w:rsidP="005572F6">
      <w:pPr>
        <w:pStyle w:val="ListParagraph"/>
        <w:numPr>
          <w:ilvl w:val="2"/>
          <w:numId w:val="3"/>
        </w:numPr>
      </w:pPr>
      <w:r>
        <w:t xml:space="preserve">What was annoying about that. </w:t>
      </w:r>
    </w:p>
    <w:p w14:paraId="2D583D27" w14:textId="741C205B" w:rsidR="005572F6" w:rsidRDefault="00A841F1" w:rsidP="005572F6">
      <w:pPr>
        <w:pStyle w:val="ListParagraph"/>
        <w:numPr>
          <w:ilvl w:val="2"/>
          <w:numId w:val="3"/>
        </w:numPr>
      </w:pPr>
      <w:r>
        <w:t xml:space="preserve">What would we like to have? </w:t>
      </w:r>
      <w:r w:rsidR="005572F6">
        <w:t xml:space="preserve"> </w:t>
      </w:r>
    </w:p>
    <w:p w14:paraId="319496AF" w14:textId="77777777" w:rsidR="00AB2190" w:rsidRDefault="005572F6" w:rsidP="00AB2190">
      <w:pPr>
        <w:pStyle w:val="ListParagraph"/>
        <w:numPr>
          <w:ilvl w:val="0"/>
          <w:numId w:val="3"/>
        </w:numPr>
      </w:pPr>
      <w:r>
        <w:t xml:space="preserve">Introduce concept of variables. </w:t>
      </w:r>
    </w:p>
    <w:p w14:paraId="75112162" w14:textId="28FA114B" w:rsidR="005572F6" w:rsidRDefault="005572F6" w:rsidP="00AB2190">
      <w:pPr>
        <w:pStyle w:val="ListParagraph"/>
        <w:numPr>
          <w:ilvl w:val="1"/>
          <w:numId w:val="3"/>
        </w:numPr>
      </w:pPr>
      <w:r>
        <w:t xml:space="preserve">Variables store a value. </w:t>
      </w:r>
      <w:r w:rsidR="00AB2190">
        <w:t xml:space="preserve">How might we want to use them in the written example. </w:t>
      </w:r>
    </w:p>
    <w:p w14:paraId="348D131B" w14:textId="0606D107" w:rsidR="005572F6" w:rsidRDefault="005572F6" w:rsidP="00AB2190">
      <w:pPr>
        <w:pStyle w:val="ListParagraph"/>
        <w:numPr>
          <w:ilvl w:val="1"/>
          <w:numId w:val="3"/>
        </w:numPr>
      </w:pPr>
      <w:r>
        <w:t xml:space="preserve">Have students re write the program with a single variable called pet. </w:t>
      </w:r>
    </w:p>
    <w:p w14:paraId="1A5419EB" w14:textId="02E7ACD6" w:rsidR="00962D13" w:rsidRDefault="00962D13" w:rsidP="00962D13">
      <w:pPr>
        <w:pStyle w:val="ListParagraph"/>
        <w:numPr>
          <w:ilvl w:val="0"/>
          <w:numId w:val="3"/>
        </w:numPr>
      </w:pPr>
      <w:r>
        <w:t>Debrief</w:t>
      </w:r>
    </w:p>
    <w:p w14:paraId="27730731" w14:textId="1C762F8F" w:rsidR="00962D13" w:rsidRDefault="00962D13" w:rsidP="00962D13">
      <w:pPr>
        <w:pStyle w:val="ListParagraph"/>
        <w:numPr>
          <w:ilvl w:val="1"/>
          <w:numId w:val="3"/>
        </w:numPr>
      </w:pPr>
      <w:r>
        <w:t>Talk about the difference bet</w:t>
      </w:r>
      <w:r w:rsidR="00AB2190">
        <w:t>ween the two modes. Why might you want to use the interpreted mode (can be faster to debug a single line and make sure it works)</w:t>
      </w:r>
    </w:p>
    <w:p w14:paraId="4E8DB0D7" w14:textId="39D3B9CB" w:rsidR="005572F6" w:rsidRDefault="00A841F1" w:rsidP="00A841F1">
      <w:pPr>
        <w:pStyle w:val="ListParagraph"/>
        <w:numPr>
          <w:ilvl w:val="0"/>
          <w:numId w:val="3"/>
        </w:numPr>
      </w:pPr>
      <w:r>
        <w:t xml:space="preserve">Opportunities for growth: </w:t>
      </w:r>
    </w:p>
    <w:p w14:paraId="2D128060" w14:textId="2C610591" w:rsidR="00A841F1" w:rsidRPr="00C41C72" w:rsidRDefault="00A841F1" w:rsidP="00A841F1">
      <w:pPr>
        <w:pStyle w:val="ListParagraph"/>
        <w:numPr>
          <w:ilvl w:val="1"/>
          <w:numId w:val="3"/>
        </w:numPr>
      </w:pPr>
      <w:r>
        <w:t xml:space="preserve">Ask students to come up with a way to print two lines with only one print statement. Allow for googling. </w:t>
      </w:r>
      <w:bookmarkStart w:id="0" w:name="_GoBack"/>
      <w:bookmarkEnd w:id="0"/>
    </w:p>
    <w:sectPr w:rsidR="00A841F1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6559"/>
    <w:multiLevelType w:val="multilevel"/>
    <w:tmpl w:val="9002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6E"/>
    <w:rsid w:val="00082793"/>
    <w:rsid w:val="000F302A"/>
    <w:rsid w:val="001411C0"/>
    <w:rsid w:val="0014546E"/>
    <w:rsid w:val="002534D1"/>
    <w:rsid w:val="002C7EBF"/>
    <w:rsid w:val="003552F4"/>
    <w:rsid w:val="003F2838"/>
    <w:rsid w:val="00476E68"/>
    <w:rsid w:val="004A0F65"/>
    <w:rsid w:val="004B0D0F"/>
    <w:rsid w:val="00535CE1"/>
    <w:rsid w:val="005572F6"/>
    <w:rsid w:val="00564F6E"/>
    <w:rsid w:val="005F67F0"/>
    <w:rsid w:val="006938AB"/>
    <w:rsid w:val="00746DCF"/>
    <w:rsid w:val="007E607A"/>
    <w:rsid w:val="00871012"/>
    <w:rsid w:val="00873518"/>
    <w:rsid w:val="008D0550"/>
    <w:rsid w:val="008E1AA0"/>
    <w:rsid w:val="00922DC7"/>
    <w:rsid w:val="00927B5E"/>
    <w:rsid w:val="00962D13"/>
    <w:rsid w:val="00A1277F"/>
    <w:rsid w:val="00A16672"/>
    <w:rsid w:val="00A801FD"/>
    <w:rsid w:val="00A836DE"/>
    <w:rsid w:val="00A841F1"/>
    <w:rsid w:val="00AB2190"/>
    <w:rsid w:val="00C41C72"/>
    <w:rsid w:val="00DF3AEB"/>
    <w:rsid w:val="00E575DE"/>
    <w:rsid w:val="00E866F5"/>
    <w:rsid w:val="00ED03A3"/>
    <w:rsid w:val="00F31560"/>
    <w:rsid w:val="00F44228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97D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3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31</TotalTime>
  <Pages>2</Pages>
  <Words>305</Words>
  <Characters>1743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15</cp:revision>
  <dcterms:created xsi:type="dcterms:W3CDTF">2015-11-12T16:56:00Z</dcterms:created>
  <dcterms:modified xsi:type="dcterms:W3CDTF">2015-11-17T05:13:00Z</dcterms:modified>
</cp:coreProperties>
</file>