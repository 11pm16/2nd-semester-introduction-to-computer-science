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16045" w14:textId="77777777" w:rsidR="002534D1" w:rsidRDefault="009A2D1A" w:rsidP="004A0F65">
      <w:pPr>
        <w:pStyle w:val="Title"/>
      </w:pPr>
      <w:r>
        <w:t>Lesson 2.06</w:t>
      </w:r>
      <w:r w:rsidR="002534D1">
        <w:t xml:space="preserve">: </w:t>
      </w:r>
      <w:r>
        <w:t>Conditional Statemenst</w:t>
      </w:r>
    </w:p>
    <w:p w14:paraId="06773254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25D26C47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9A2D1A">
        <w:t>conditional, if/elif/then</w:t>
      </w:r>
    </w:p>
    <w:p w14:paraId="14909645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>Write</w:t>
      </w:r>
      <w:r w:rsidR="009A2D1A">
        <w:t xml:space="preserve"> out a diagram of control flow of a program </w:t>
      </w:r>
    </w:p>
    <w:p w14:paraId="09E18A92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>Describe</w:t>
      </w:r>
      <w:r w:rsidR="009A2D1A">
        <w:t xml:space="preserve"> flow of control of a program with conditionals in it</w:t>
      </w:r>
    </w:p>
    <w:p w14:paraId="2C8DAAAD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51D98C0F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21DEF3CB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</w:p>
    <w:p w14:paraId="013B6C25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35BA8E32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B08029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113191FF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094E8F0A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EDF499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53CD62A7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6D3F07B2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D23B77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0D400CFD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ED03A3" w14:paraId="51C92922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1723F0" w14:textId="56018A30" w:rsidR="00A836DE" w:rsidRPr="00ED03A3" w:rsidRDefault="0055346E" w:rsidP="00476E68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60CA73CB" w14:textId="0CD65A6C" w:rsidR="00A836DE" w:rsidRDefault="0055346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Flow Chart for Lab</w:t>
            </w:r>
          </w:p>
        </w:tc>
      </w:tr>
      <w:tr w:rsidR="00ED03A3" w14:paraId="512507C8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3BD6E4" w14:textId="709B6608" w:rsidR="00A836DE" w:rsidRPr="00ED03A3" w:rsidRDefault="0055346E" w:rsidP="00476E68">
            <w:pPr>
              <w:rPr>
                <w:b w:val="0"/>
              </w:rPr>
            </w:pPr>
            <w:r>
              <w:rPr>
                <w:b w:val="0"/>
              </w:rPr>
              <w:t>25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6BAFC4FD" w14:textId="450C0FBC" w:rsidR="00A836DE" w:rsidRDefault="0055346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</w:tr>
      <w:tr w:rsidR="0055346E" w14:paraId="171B7C1F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C23CDC" w14:textId="14758050" w:rsidR="0055346E" w:rsidRDefault="0055346E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06A5863D" w14:textId="7AC47B4E" w:rsidR="0055346E" w:rsidRDefault="0055346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</w:tbl>
    <w:p w14:paraId="14A876D3" w14:textId="77777777" w:rsidR="00476E68" w:rsidRDefault="00476E68" w:rsidP="00476E68"/>
    <w:p w14:paraId="1DE33719" w14:textId="77777777" w:rsidR="00C41C72" w:rsidRDefault="00C41C72" w:rsidP="00C41C72">
      <w:pPr>
        <w:pStyle w:val="Heading1"/>
      </w:pPr>
      <w:r>
        <w:t>Instructor’s Notes</w:t>
      </w:r>
    </w:p>
    <w:p w14:paraId="30C587A2" w14:textId="77777777" w:rsidR="00C41C72" w:rsidRDefault="009A2D1A" w:rsidP="00C41C72">
      <w:pPr>
        <w:pStyle w:val="ListParagraph"/>
        <w:numPr>
          <w:ilvl w:val="0"/>
          <w:numId w:val="3"/>
        </w:numPr>
      </w:pPr>
      <w:r>
        <w:t>Lecture</w:t>
      </w:r>
    </w:p>
    <w:p w14:paraId="24F12B9E" w14:textId="77777777" w:rsidR="009A2D1A" w:rsidRDefault="009A2D1A" w:rsidP="009A2D1A">
      <w:pPr>
        <w:pStyle w:val="ListParagraph"/>
        <w:numPr>
          <w:ilvl w:val="1"/>
          <w:numId w:val="3"/>
        </w:numPr>
      </w:pPr>
      <w:r>
        <w:t xml:space="preserve">Want a way to segment program to different paths. In last class discussed Am I old enough to be president. In a program might want to make different choices based on that response. </w:t>
      </w:r>
    </w:p>
    <w:p w14:paraId="5323171A" w14:textId="3ED7EFF1" w:rsidR="009A2D1A" w:rsidRDefault="009A2D1A" w:rsidP="009A2D1A">
      <w:pPr>
        <w:pStyle w:val="ListParagraph"/>
        <w:numPr>
          <w:ilvl w:val="1"/>
          <w:numId w:val="3"/>
        </w:numPr>
      </w:pPr>
      <w:r>
        <w:t xml:space="preserve">If </w:t>
      </w:r>
      <w:r w:rsidR="00540959">
        <w:t>&lt;Boolean expression&gt;</w:t>
      </w:r>
    </w:p>
    <w:p w14:paraId="043A1DF6" w14:textId="77777777" w:rsidR="009A2D1A" w:rsidRDefault="009A2D1A" w:rsidP="009A2D1A">
      <w:pPr>
        <w:pStyle w:val="ListParagraph"/>
        <w:numPr>
          <w:ilvl w:val="2"/>
          <w:numId w:val="3"/>
        </w:numPr>
      </w:pPr>
      <w:r>
        <w:t>If older than 35</w:t>
      </w:r>
    </w:p>
    <w:p w14:paraId="449C0DDB" w14:textId="77777777" w:rsidR="009A2D1A" w:rsidRDefault="009A2D1A" w:rsidP="009A2D1A">
      <w:pPr>
        <w:pStyle w:val="ListParagraph"/>
        <w:numPr>
          <w:ilvl w:val="3"/>
          <w:numId w:val="3"/>
        </w:numPr>
      </w:pPr>
      <w:r>
        <w:t>Print “Wohoo you are old enough to be president”</w:t>
      </w:r>
    </w:p>
    <w:p w14:paraId="31CC59D5" w14:textId="77777777" w:rsidR="009A2D1A" w:rsidRDefault="009A2D1A" w:rsidP="009A2D1A">
      <w:pPr>
        <w:pStyle w:val="ListParagraph"/>
        <w:numPr>
          <w:ilvl w:val="1"/>
          <w:numId w:val="3"/>
        </w:numPr>
      </w:pPr>
      <w:r>
        <w:t>Else statements</w:t>
      </w:r>
    </w:p>
    <w:p w14:paraId="079F20F7" w14:textId="77777777" w:rsidR="009A2D1A" w:rsidRDefault="009A2D1A" w:rsidP="009A2D1A">
      <w:pPr>
        <w:pStyle w:val="ListParagraph"/>
        <w:numPr>
          <w:ilvl w:val="2"/>
          <w:numId w:val="3"/>
        </w:numPr>
      </w:pPr>
      <w:r>
        <w:t>What you do when the if statement is false</w:t>
      </w:r>
    </w:p>
    <w:p w14:paraId="7EC05C5F" w14:textId="77777777" w:rsidR="009A2D1A" w:rsidRDefault="009A2D1A" w:rsidP="009A2D1A">
      <w:pPr>
        <w:pStyle w:val="ListParagraph"/>
        <w:numPr>
          <w:ilvl w:val="2"/>
          <w:numId w:val="3"/>
        </w:numPr>
      </w:pPr>
      <w:r>
        <w:t xml:space="preserve">Print “your not old enough to be president </w:t>
      </w:r>
      <w:r>
        <w:sym w:font="Wingdings" w:char="F04C"/>
      </w:r>
      <w:r>
        <w:t xml:space="preserve"> “ </w:t>
      </w:r>
    </w:p>
    <w:p w14:paraId="34A4B501" w14:textId="3669F673" w:rsidR="009A2D1A" w:rsidRDefault="009A2D1A" w:rsidP="009A2D1A">
      <w:pPr>
        <w:pStyle w:val="ListParagraph"/>
        <w:numPr>
          <w:ilvl w:val="1"/>
          <w:numId w:val="3"/>
        </w:numPr>
      </w:pPr>
      <w:r>
        <w:t>Elif</w:t>
      </w:r>
      <w:r w:rsidR="00540959">
        <w:t xml:space="preserve"> &lt;Boolean expression&gt;</w:t>
      </w:r>
    </w:p>
    <w:p w14:paraId="2DC0B105" w14:textId="77777777" w:rsidR="009A2D1A" w:rsidRDefault="009A2D1A" w:rsidP="009A2D1A">
      <w:pPr>
        <w:pStyle w:val="ListParagraph"/>
        <w:numPr>
          <w:ilvl w:val="2"/>
          <w:numId w:val="3"/>
        </w:numPr>
      </w:pPr>
      <w:r>
        <w:t>Create another if statement</w:t>
      </w:r>
    </w:p>
    <w:p w14:paraId="5453D57F" w14:textId="77777777" w:rsidR="009A2D1A" w:rsidRDefault="009A2D1A" w:rsidP="009A2D1A">
      <w:pPr>
        <w:pStyle w:val="ListParagraph"/>
        <w:numPr>
          <w:ilvl w:val="3"/>
          <w:numId w:val="3"/>
        </w:numPr>
      </w:pPr>
      <w:r>
        <w:t xml:space="preserve">Elif “age &gt; 18” </w:t>
      </w:r>
    </w:p>
    <w:p w14:paraId="2F324A52" w14:textId="77777777" w:rsidR="009A2D1A" w:rsidRDefault="009A2D1A" w:rsidP="009A2D1A">
      <w:pPr>
        <w:pStyle w:val="ListParagraph"/>
        <w:numPr>
          <w:ilvl w:val="4"/>
          <w:numId w:val="3"/>
        </w:numPr>
      </w:pPr>
      <w:r>
        <w:t xml:space="preserve">Might say “but you are old enough to vote!” </w:t>
      </w:r>
    </w:p>
    <w:p w14:paraId="2A46A12E" w14:textId="559D7F42" w:rsidR="0055346E" w:rsidRDefault="0055346E" w:rsidP="0055346E">
      <w:pPr>
        <w:pStyle w:val="ListParagraph"/>
        <w:numPr>
          <w:ilvl w:val="0"/>
          <w:numId w:val="3"/>
        </w:numPr>
      </w:pPr>
      <w:r>
        <w:t>Flow Chart</w:t>
      </w:r>
    </w:p>
    <w:p w14:paraId="030FC766" w14:textId="77777777" w:rsidR="0055346E" w:rsidRDefault="0055346E" w:rsidP="0055346E">
      <w:pPr>
        <w:pStyle w:val="ListParagraph"/>
        <w:numPr>
          <w:ilvl w:val="1"/>
          <w:numId w:val="3"/>
        </w:numPr>
      </w:pPr>
      <w:r>
        <w:t>Have students create a flow chart for their lab with three 3 questions deep to recommend a college to someone</w:t>
      </w:r>
    </w:p>
    <w:p w14:paraId="5233FAB6" w14:textId="163EE833" w:rsidR="0055346E" w:rsidRDefault="0055346E" w:rsidP="0055346E">
      <w:pPr>
        <w:pStyle w:val="ListParagraph"/>
        <w:numPr>
          <w:ilvl w:val="2"/>
          <w:numId w:val="3"/>
        </w:numPr>
      </w:pPr>
      <w:r>
        <w:t>Big School, Small School or medium school</w:t>
      </w:r>
    </w:p>
    <w:p w14:paraId="5D7B18C7" w14:textId="1F7C5DCF" w:rsidR="0055346E" w:rsidRDefault="0055346E" w:rsidP="0055346E">
      <w:pPr>
        <w:pStyle w:val="ListParagraph"/>
        <w:numPr>
          <w:ilvl w:val="2"/>
          <w:numId w:val="3"/>
        </w:numPr>
      </w:pPr>
      <w:r>
        <w:t>City, Suburb, or remote</w:t>
      </w:r>
    </w:p>
    <w:p w14:paraId="019643BB" w14:textId="77777777" w:rsidR="0055346E" w:rsidRDefault="0055346E" w:rsidP="0055346E">
      <w:pPr>
        <w:pStyle w:val="ListParagraph"/>
        <w:numPr>
          <w:ilvl w:val="0"/>
          <w:numId w:val="3"/>
        </w:numPr>
      </w:pPr>
      <w:r>
        <w:lastRenderedPageBreak/>
        <w:t>Lab</w:t>
      </w:r>
    </w:p>
    <w:p w14:paraId="72A2357A" w14:textId="3A2E4529" w:rsidR="0055346E" w:rsidRDefault="0055346E" w:rsidP="0055346E">
      <w:pPr>
        <w:pStyle w:val="ListParagraph"/>
        <w:numPr>
          <w:ilvl w:val="1"/>
          <w:numId w:val="3"/>
        </w:numPr>
      </w:pPr>
      <w:r>
        <w:t xml:space="preserve"> have student start to use the if/elif/else statements to  give back recommendations</w:t>
      </w:r>
    </w:p>
    <w:p w14:paraId="67EAEA60" w14:textId="1C20047F" w:rsidR="0055346E" w:rsidRPr="00C41C72" w:rsidRDefault="0055346E" w:rsidP="0055346E">
      <w:pPr>
        <w:pStyle w:val="ListParagraph"/>
        <w:numPr>
          <w:ilvl w:val="0"/>
          <w:numId w:val="3"/>
        </w:numPr>
      </w:pPr>
      <w:r>
        <w:t>Discuss</w:t>
      </w:r>
      <w:bookmarkStart w:id="0" w:name="_GoBack"/>
      <w:bookmarkEnd w:id="0"/>
    </w:p>
    <w:sectPr w:rsidR="0055346E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D1A"/>
    <w:rsid w:val="00082793"/>
    <w:rsid w:val="002534D1"/>
    <w:rsid w:val="002C7EBF"/>
    <w:rsid w:val="00476E68"/>
    <w:rsid w:val="004A0F65"/>
    <w:rsid w:val="004B0D0F"/>
    <w:rsid w:val="00535CE1"/>
    <w:rsid w:val="00540959"/>
    <w:rsid w:val="0055346E"/>
    <w:rsid w:val="005F67F0"/>
    <w:rsid w:val="00746DCF"/>
    <w:rsid w:val="00873518"/>
    <w:rsid w:val="008E1AA0"/>
    <w:rsid w:val="00922DC7"/>
    <w:rsid w:val="009A2D1A"/>
    <w:rsid w:val="00A16672"/>
    <w:rsid w:val="00A836DE"/>
    <w:rsid w:val="00C41C72"/>
    <w:rsid w:val="00DF3AEB"/>
    <w:rsid w:val="00E575DE"/>
    <w:rsid w:val="00E866F5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937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10</TotalTime>
  <Pages>2</Pages>
  <Words>200</Words>
  <Characters>1140</Characters>
  <Application>Microsoft Macintosh Word</Application>
  <DocSecurity>0</DocSecurity>
  <Lines>9</Lines>
  <Paragraphs>2</Paragraphs>
  <ScaleCrop>false</ScaleCrop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3</cp:revision>
  <dcterms:created xsi:type="dcterms:W3CDTF">2015-11-12T22:39:00Z</dcterms:created>
  <dcterms:modified xsi:type="dcterms:W3CDTF">2015-11-12T22:50:00Z</dcterms:modified>
</cp:coreProperties>
</file>