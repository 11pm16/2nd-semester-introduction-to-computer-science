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A2B3" w14:textId="2BD2A3B7" w:rsidR="002534D1" w:rsidRDefault="00B92F6E" w:rsidP="004A0F65">
      <w:pPr>
        <w:pStyle w:val="Title"/>
      </w:pPr>
      <w:r>
        <w:t>Lesson 2.08</w:t>
      </w:r>
      <w:r w:rsidR="002534D1">
        <w:t xml:space="preserve">: </w:t>
      </w:r>
      <w:r w:rsidR="003E223E">
        <w:t>Adventure</w:t>
      </w:r>
    </w:p>
    <w:p w14:paraId="3EF889DD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FCDBF25" w14:textId="31C7989B" w:rsidR="004A0F65" w:rsidRDefault="00B92F6E" w:rsidP="004A0F65">
      <w:pPr>
        <w:pStyle w:val="ListParagraph"/>
        <w:numPr>
          <w:ilvl w:val="0"/>
          <w:numId w:val="1"/>
        </w:numPr>
      </w:pPr>
      <w:r>
        <w:t xml:space="preserve">Summation of knowledge of lists, </w:t>
      </w:r>
      <w:bookmarkStart w:id="0" w:name="_GoBack"/>
      <w:bookmarkEnd w:id="0"/>
      <w:r>
        <w:t xml:space="preserve">Booleans, and game loop </w:t>
      </w:r>
    </w:p>
    <w:p w14:paraId="732AE2C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F4BD60C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2B5F62B4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055A4CCA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4DD4CDF4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409A1A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6D64C48A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92F6E" w14:paraId="2E3C0A2B" w14:textId="77777777" w:rsidTr="004A4EFD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EDF22A" w14:textId="16EF995A" w:rsidR="00B92F6E" w:rsidRPr="004A4EFD" w:rsidRDefault="004A4EFD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7E701E01" w14:textId="77777777" w:rsidR="00B92F6E" w:rsidRDefault="00B92F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536A25D5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5EEC8F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4A61B17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7309505E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3A4C79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19948D9C" w14:textId="77777777" w:rsidR="00A836DE" w:rsidRDefault="00B92F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Overview </w:t>
            </w:r>
          </w:p>
        </w:tc>
      </w:tr>
      <w:tr w:rsidR="00ED03A3" w14:paraId="45C7C5EF" w14:textId="77777777" w:rsidTr="00B92F6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75D16EA" w14:textId="77777777" w:rsidR="00A836DE" w:rsidRPr="00ED03A3" w:rsidRDefault="00B92F6E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5944F715" w14:textId="77777777" w:rsidR="00A836DE" w:rsidRDefault="00B92F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Project Spec. If statements needed parts of coded necessary</w:t>
            </w:r>
          </w:p>
        </w:tc>
      </w:tr>
      <w:tr w:rsidR="00ED03A3" w14:paraId="06458EF9" w14:textId="77777777" w:rsidTr="00B92F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012B7B" w14:textId="77777777" w:rsidR="00B92F6E" w:rsidRPr="00ED03A3" w:rsidRDefault="00B92F6E" w:rsidP="00476E68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73EDD65C" w14:textId="1840F019" w:rsidR="00A836DE" w:rsidRDefault="00B92F6E" w:rsidP="0031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</w:t>
            </w:r>
            <w:r w:rsidR="00313936">
              <w:t>Project</w:t>
            </w:r>
          </w:p>
        </w:tc>
      </w:tr>
      <w:tr w:rsidR="00B92F6E" w14:paraId="41DAFF7D" w14:textId="77777777" w:rsidTr="00B92F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58A8A33" w14:textId="00DABF7B" w:rsidR="00B92F6E" w:rsidRPr="00C54375" w:rsidRDefault="004A4EFD" w:rsidP="00476E68">
            <w:pPr>
              <w:rPr>
                <w:b w:val="0"/>
                <w:i/>
              </w:rPr>
            </w:pPr>
            <w:r w:rsidRPr="00C54375">
              <w:rPr>
                <w:b w:val="0"/>
                <w:i/>
              </w:rPr>
              <w:t>Day 2-5</w:t>
            </w:r>
          </w:p>
        </w:tc>
        <w:tc>
          <w:tcPr>
            <w:tcW w:w="8005" w:type="dxa"/>
          </w:tcPr>
          <w:p w14:paraId="1EE492A8" w14:textId="77777777" w:rsidR="00B92F6E" w:rsidRDefault="00B92F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EFD" w14:paraId="234718EA" w14:textId="77777777" w:rsidTr="00B92F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882AB1" w14:textId="0E0FBE89" w:rsidR="004A4EFD" w:rsidRDefault="004A4EFD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47DA7854" w14:textId="0D0D448C" w:rsidR="004A4EFD" w:rsidRDefault="004A4EFD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4A4EFD" w14:paraId="04F9BA58" w14:textId="77777777" w:rsidTr="00B92F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93A025" w14:textId="706BF05D" w:rsidR="004A4EFD" w:rsidRDefault="004A4EFD" w:rsidP="00476E68">
            <w:pPr>
              <w:rPr>
                <w:b w:val="0"/>
              </w:rPr>
            </w:pPr>
            <w:r>
              <w:rPr>
                <w:b w:val="0"/>
              </w:rPr>
              <w:t>10-15 Minutes</w:t>
            </w:r>
          </w:p>
        </w:tc>
        <w:tc>
          <w:tcPr>
            <w:tcW w:w="8005" w:type="dxa"/>
          </w:tcPr>
          <w:p w14:paraId="2F73B529" w14:textId="20607102" w:rsidR="004A4EFD" w:rsidRDefault="004A4EFD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of difficult concepts</w:t>
            </w:r>
          </w:p>
        </w:tc>
      </w:tr>
      <w:tr w:rsidR="004A4EFD" w14:paraId="77564BBF" w14:textId="77777777" w:rsidTr="00B92F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6E6A47" w14:textId="7BB4D759" w:rsidR="004A4EFD" w:rsidRDefault="00C54375" w:rsidP="00476E68">
            <w:pPr>
              <w:rPr>
                <w:b w:val="0"/>
              </w:rPr>
            </w:pPr>
            <w:r>
              <w:rPr>
                <w:b w:val="0"/>
              </w:rPr>
              <w:t>35-40</w:t>
            </w:r>
            <w:r w:rsidR="004A4EFD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55F01B5B" w14:textId="70B4F145" w:rsidR="004A4EFD" w:rsidRDefault="00313936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 w:rsidR="004A4EFD">
              <w:t xml:space="preserve"> Work</w:t>
            </w:r>
          </w:p>
        </w:tc>
      </w:tr>
    </w:tbl>
    <w:p w14:paraId="606650B2" w14:textId="77777777" w:rsidR="00476E68" w:rsidRDefault="00476E68" w:rsidP="00476E68"/>
    <w:p w14:paraId="5032B380" w14:textId="77777777" w:rsidR="00C41C72" w:rsidRDefault="00C41C72" w:rsidP="00C41C72">
      <w:pPr>
        <w:pStyle w:val="Heading1"/>
      </w:pPr>
      <w:r>
        <w:t>Instructor’s Notes</w:t>
      </w:r>
    </w:p>
    <w:p w14:paraId="18421CAC" w14:textId="1F890124" w:rsidR="003E223E" w:rsidRDefault="003E223E" w:rsidP="00C41C72">
      <w:pPr>
        <w:pStyle w:val="ListParagraph"/>
        <w:numPr>
          <w:ilvl w:val="0"/>
          <w:numId w:val="3"/>
        </w:numPr>
      </w:pPr>
      <w:r>
        <w:t xml:space="preserve">Have Students Create a design spec </w:t>
      </w:r>
    </w:p>
    <w:p w14:paraId="441D127C" w14:textId="344B3FE3" w:rsidR="00C41C72" w:rsidRDefault="00C54375" w:rsidP="00C41C72">
      <w:pPr>
        <w:pStyle w:val="ListParagraph"/>
        <w:numPr>
          <w:ilvl w:val="0"/>
          <w:numId w:val="3"/>
        </w:numPr>
      </w:pPr>
      <w:r>
        <w:t>Overview of Project</w:t>
      </w:r>
    </w:p>
    <w:p w14:paraId="63B66CD0" w14:textId="47A6EF32" w:rsidR="00C54375" w:rsidRDefault="003E223E" w:rsidP="00C54375">
      <w:pPr>
        <w:pStyle w:val="ListParagraph"/>
        <w:numPr>
          <w:ilvl w:val="1"/>
          <w:numId w:val="3"/>
        </w:numPr>
      </w:pPr>
      <w:r>
        <w:t>Have a list of items you can collect</w:t>
      </w:r>
    </w:p>
    <w:p w14:paraId="276658BB" w14:textId="3B0F01F3" w:rsidR="003E223E" w:rsidRDefault="003E223E" w:rsidP="00C54375">
      <w:pPr>
        <w:pStyle w:val="ListParagraph"/>
        <w:numPr>
          <w:ilvl w:val="1"/>
          <w:numId w:val="3"/>
        </w:numPr>
      </w:pPr>
      <w:r>
        <w:t xml:space="preserve">Keep track of list of places you have been </w:t>
      </w:r>
    </w:p>
    <w:p w14:paraId="1C001E4D" w14:textId="72D07353" w:rsidR="00C54375" w:rsidRDefault="00C54375" w:rsidP="00C54375">
      <w:pPr>
        <w:pStyle w:val="ListParagraph"/>
        <w:numPr>
          <w:ilvl w:val="1"/>
          <w:numId w:val="3"/>
        </w:numPr>
      </w:pPr>
      <w:r>
        <w:t xml:space="preserve">Variable for </w:t>
      </w:r>
      <w:r w:rsidR="003E223E">
        <w:t>turns left before game is over</w:t>
      </w:r>
    </w:p>
    <w:p w14:paraId="0877B110" w14:textId="41E5200D" w:rsidR="003E223E" w:rsidRDefault="003E223E" w:rsidP="00C54375">
      <w:pPr>
        <w:pStyle w:val="ListParagraph"/>
        <w:numPr>
          <w:ilvl w:val="1"/>
          <w:numId w:val="3"/>
        </w:numPr>
      </w:pPr>
      <w:r>
        <w:t>Player can win or loose</w:t>
      </w:r>
    </w:p>
    <w:p w14:paraId="5C0AC159" w14:textId="3CDDAED5" w:rsidR="00C54375" w:rsidRDefault="003E223E" w:rsidP="00C54375">
      <w:pPr>
        <w:pStyle w:val="ListParagraph"/>
        <w:numPr>
          <w:ilvl w:val="1"/>
          <w:numId w:val="3"/>
        </w:numPr>
      </w:pPr>
      <w:r>
        <w:t>Take in user input and decide what to do based on that</w:t>
      </w:r>
      <w:r w:rsidR="00C54375">
        <w:t xml:space="preserve"> </w:t>
      </w:r>
    </w:p>
    <w:p w14:paraId="14AED481" w14:textId="72872202" w:rsidR="00B97422" w:rsidRPr="00C41C72" w:rsidRDefault="00B97422" w:rsidP="00B97422">
      <w:pPr>
        <w:pStyle w:val="ListParagraph"/>
        <w:numPr>
          <w:ilvl w:val="0"/>
          <w:numId w:val="3"/>
        </w:numPr>
      </w:pPr>
      <w:r>
        <w:t xml:space="preserve">Have students draft up the variables they need to make, lists they need to make and practice writing pseudo code for the functions </w:t>
      </w:r>
    </w:p>
    <w:sectPr w:rsidR="00B97422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6E"/>
    <w:rsid w:val="00082793"/>
    <w:rsid w:val="002534D1"/>
    <w:rsid w:val="002C7EBF"/>
    <w:rsid w:val="00313936"/>
    <w:rsid w:val="003E223E"/>
    <w:rsid w:val="00476E68"/>
    <w:rsid w:val="004A0F65"/>
    <w:rsid w:val="004A4EFD"/>
    <w:rsid w:val="004B0D0F"/>
    <w:rsid w:val="004D7AC3"/>
    <w:rsid w:val="00535CE1"/>
    <w:rsid w:val="005F67F0"/>
    <w:rsid w:val="006357C7"/>
    <w:rsid w:val="00746DCF"/>
    <w:rsid w:val="00873518"/>
    <w:rsid w:val="008E1AA0"/>
    <w:rsid w:val="00922DC7"/>
    <w:rsid w:val="00A02828"/>
    <w:rsid w:val="00A16672"/>
    <w:rsid w:val="00A836DE"/>
    <w:rsid w:val="00B92F6E"/>
    <w:rsid w:val="00B97422"/>
    <w:rsid w:val="00C41C72"/>
    <w:rsid w:val="00C537D1"/>
    <w:rsid w:val="00C54375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D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9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9</cp:revision>
  <dcterms:created xsi:type="dcterms:W3CDTF">2015-11-12T22:56:00Z</dcterms:created>
  <dcterms:modified xsi:type="dcterms:W3CDTF">2015-11-13T17:33:00Z</dcterms:modified>
</cp:coreProperties>
</file>