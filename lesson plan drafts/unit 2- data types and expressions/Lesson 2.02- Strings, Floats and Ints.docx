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47BDE" w14:textId="77777777" w:rsidR="002534D1" w:rsidRDefault="00E64B02" w:rsidP="004A0F65">
      <w:pPr>
        <w:pStyle w:val="Title"/>
      </w:pPr>
      <w:r>
        <w:t>Lesson 2.02</w:t>
      </w:r>
      <w:r w:rsidR="002534D1">
        <w:t xml:space="preserve">: </w:t>
      </w:r>
      <w:r>
        <w:t xml:space="preserve">Strings vs Integers </w:t>
      </w:r>
      <w:proofErr w:type="gramStart"/>
      <w:r>
        <w:t>vs</w:t>
      </w:r>
      <w:proofErr w:type="gramEnd"/>
      <w:r>
        <w:t xml:space="preserve"> Floats</w:t>
      </w:r>
    </w:p>
    <w:p w14:paraId="79D0D0A2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5AE0C0A6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E64B02">
        <w:t>Casting, string, floating point</w:t>
      </w:r>
      <w:r w:rsidR="004D169D">
        <w:t>, integer</w:t>
      </w:r>
    </w:p>
    <w:p w14:paraId="7B4B8C6C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>Describe</w:t>
      </w:r>
      <w:r w:rsidR="00E64B02">
        <w:t xml:space="preserve"> different representations of data in python</w:t>
      </w:r>
    </w:p>
    <w:p w14:paraId="1C570F8F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52FCB265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</w:t>
      </w:r>
      <w:r w:rsidR="00E64B02">
        <w:t>worksheet handout</w:t>
      </w:r>
    </w:p>
    <w:p w14:paraId="4354B78A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241203B9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5D0FF47D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259AD5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57B1DA49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1A2C241C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2354AC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0E742E98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2FB69D03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720410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7312B4FF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00904FAF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B25808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53E7D983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ED03A3" w14:paraId="6983A72F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4D9EED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2BD6C656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7AB19D06" w14:textId="77777777" w:rsidR="00476E68" w:rsidRDefault="00476E68" w:rsidP="00476E68"/>
    <w:p w14:paraId="0AE1DF0D" w14:textId="77777777" w:rsidR="00C41C72" w:rsidRDefault="00C41C72" w:rsidP="00C41C72">
      <w:pPr>
        <w:pStyle w:val="Heading1"/>
      </w:pPr>
      <w:r>
        <w:t>Instructor’s Notes</w:t>
      </w:r>
    </w:p>
    <w:p w14:paraId="1636B08B" w14:textId="77777777" w:rsidR="00C41C72" w:rsidRDefault="00E64B02" w:rsidP="00C41C72">
      <w:pPr>
        <w:pStyle w:val="ListParagraph"/>
        <w:numPr>
          <w:ilvl w:val="0"/>
          <w:numId w:val="3"/>
        </w:numPr>
      </w:pPr>
      <w:r>
        <w:t>Lecture</w:t>
      </w:r>
    </w:p>
    <w:p w14:paraId="4B1F8E86" w14:textId="77777777" w:rsidR="004D169D" w:rsidRDefault="004D169D" w:rsidP="00EC1745">
      <w:pPr>
        <w:pStyle w:val="ListParagraph"/>
        <w:numPr>
          <w:ilvl w:val="1"/>
          <w:numId w:val="3"/>
        </w:numPr>
      </w:pPr>
      <w:r>
        <w:t>Types</w:t>
      </w:r>
    </w:p>
    <w:p w14:paraId="14AB9634" w14:textId="77777777" w:rsidR="00EC1745" w:rsidRDefault="004D169D" w:rsidP="004D169D">
      <w:pPr>
        <w:pStyle w:val="ListParagraph"/>
        <w:numPr>
          <w:ilvl w:val="2"/>
          <w:numId w:val="3"/>
        </w:numPr>
      </w:pPr>
      <w:r>
        <w:t>Talk about how data is represented in python that we’ve seen</w:t>
      </w:r>
    </w:p>
    <w:p w14:paraId="15AE1578" w14:textId="77777777" w:rsidR="004D169D" w:rsidRDefault="004D169D" w:rsidP="004D169D">
      <w:pPr>
        <w:pStyle w:val="ListParagraph"/>
        <w:numPr>
          <w:ilvl w:val="2"/>
          <w:numId w:val="3"/>
        </w:numPr>
      </w:pPr>
      <w:r>
        <w:t>Interpreter needs ways of signifying this. In some languages types are explicitly stated. In python it’s a bit different. Use the type function to show the types of different numbers</w:t>
      </w:r>
    </w:p>
    <w:p w14:paraId="527A687F" w14:textId="77777777" w:rsidR="004D169D" w:rsidRDefault="004D169D" w:rsidP="004D169D">
      <w:pPr>
        <w:pStyle w:val="ListParagraph"/>
        <w:numPr>
          <w:ilvl w:val="1"/>
          <w:numId w:val="3"/>
        </w:numPr>
      </w:pPr>
      <w:r>
        <w:t xml:space="preserve">Converting Between types </w:t>
      </w:r>
    </w:p>
    <w:p w14:paraId="3D07AA0D" w14:textId="77777777" w:rsidR="004D169D" w:rsidRDefault="004D169D" w:rsidP="004D169D">
      <w:pPr>
        <w:pStyle w:val="ListParagraph"/>
        <w:numPr>
          <w:ilvl w:val="2"/>
          <w:numId w:val="3"/>
        </w:numPr>
      </w:pPr>
      <w:r>
        <w:t>Casting: Can go from an into to a string and vice versa for input/output purposes</w:t>
      </w:r>
    </w:p>
    <w:p w14:paraId="6A138D5C" w14:textId="77777777" w:rsidR="004D169D" w:rsidRDefault="004D169D" w:rsidP="004D169D">
      <w:pPr>
        <w:pStyle w:val="ListParagraph"/>
        <w:numPr>
          <w:ilvl w:val="0"/>
          <w:numId w:val="3"/>
        </w:numPr>
      </w:pPr>
      <w:r>
        <w:t>Lab</w:t>
      </w:r>
    </w:p>
    <w:p w14:paraId="0B22FE0F" w14:textId="77777777" w:rsidR="004D169D" w:rsidRDefault="004D169D" w:rsidP="004D169D">
      <w:pPr>
        <w:pStyle w:val="ListParagraph"/>
        <w:numPr>
          <w:ilvl w:val="1"/>
          <w:numId w:val="3"/>
        </w:numPr>
      </w:pPr>
      <w:r>
        <w:t>Have students practice converting types in the interpreted mode</w:t>
      </w:r>
    </w:p>
    <w:p w14:paraId="58792DAF" w14:textId="77777777" w:rsidR="004D169D" w:rsidRDefault="004D169D" w:rsidP="004D169D">
      <w:pPr>
        <w:pStyle w:val="ListParagraph"/>
        <w:numPr>
          <w:ilvl w:val="1"/>
          <w:numId w:val="3"/>
        </w:numPr>
      </w:pPr>
      <w:r>
        <w:t>Create a program that will halve whatever the user inputs</w:t>
      </w:r>
    </w:p>
    <w:p w14:paraId="3BDA812B" w14:textId="77777777" w:rsidR="004D169D" w:rsidRDefault="004D169D" w:rsidP="004D169D">
      <w:pPr>
        <w:pStyle w:val="ListParagraph"/>
        <w:numPr>
          <w:ilvl w:val="2"/>
          <w:numId w:val="3"/>
        </w:numPr>
      </w:pPr>
      <w:r>
        <w:t>Talk about some issues between integers and floats here</w:t>
      </w:r>
    </w:p>
    <w:p w14:paraId="489A2C5B" w14:textId="77777777" w:rsidR="004D169D" w:rsidRDefault="004D169D" w:rsidP="004D169D">
      <w:pPr>
        <w:pStyle w:val="ListParagraph"/>
        <w:numPr>
          <w:ilvl w:val="0"/>
          <w:numId w:val="3"/>
        </w:numPr>
      </w:pPr>
      <w:r>
        <w:t>Discussion</w:t>
      </w:r>
    </w:p>
    <w:p w14:paraId="5DA481D0" w14:textId="77777777" w:rsidR="004D169D" w:rsidRPr="004D169D" w:rsidRDefault="004D169D" w:rsidP="004D16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4D169D">
        <w:rPr>
          <w:rFonts w:ascii="Helvetica Neue" w:eastAsia="Times New Roman" w:hAnsi="Helvetica Neue" w:cs="Times New Roman"/>
          <w:color w:val="333333"/>
          <w:spacing w:val="3"/>
        </w:rPr>
        <w:t>Ask a student to show their solution to each part. Call on a different student (either a volunteer or via cold calling) for part 1 and part 2.</w:t>
      </w:r>
    </w:p>
    <w:p w14:paraId="0B14F1D7" w14:textId="77777777" w:rsidR="004D169D" w:rsidRPr="004D169D" w:rsidRDefault="004D169D" w:rsidP="004D16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4D169D">
        <w:rPr>
          <w:rFonts w:ascii="Helvetica Neue" w:eastAsia="Times New Roman" w:hAnsi="Helvetica Neue" w:cs="Times New Roman"/>
          <w:color w:val="333333"/>
          <w:spacing w:val="3"/>
        </w:rPr>
        <w:t>Note any places in which there may be multiple possible approaches. Ask for volunteers to describe differences in their code.</w:t>
      </w:r>
      <w:bookmarkStart w:id="0" w:name="_GoBack"/>
      <w:bookmarkEnd w:id="0"/>
    </w:p>
    <w:sectPr w:rsidR="004D169D" w:rsidRPr="004D169D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33D12"/>
    <w:multiLevelType w:val="multilevel"/>
    <w:tmpl w:val="3FB0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02"/>
    <w:rsid w:val="00082793"/>
    <w:rsid w:val="002534D1"/>
    <w:rsid w:val="002C7EBF"/>
    <w:rsid w:val="00476E68"/>
    <w:rsid w:val="004A0F65"/>
    <w:rsid w:val="004B0D0F"/>
    <w:rsid w:val="004D169D"/>
    <w:rsid w:val="00535CE1"/>
    <w:rsid w:val="005F67F0"/>
    <w:rsid w:val="00746DCF"/>
    <w:rsid w:val="00873518"/>
    <w:rsid w:val="008E1AA0"/>
    <w:rsid w:val="00922DC7"/>
    <w:rsid w:val="00A16672"/>
    <w:rsid w:val="00A836DE"/>
    <w:rsid w:val="00C41C72"/>
    <w:rsid w:val="00DF3AEB"/>
    <w:rsid w:val="00E575DE"/>
    <w:rsid w:val="00E64B02"/>
    <w:rsid w:val="00E866F5"/>
    <w:rsid w:val="00EC174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C52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20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1</cp:revision>
  <dcterms:created xsi:type="dcterms:W3CDTF">2015-11-12T19:32:00Z</dcterms:created>
  <dcterms:modified xsi:type="dcterms:W3CDTF">2015-11-12T20:21:00Z</dcterms:modified>
</cp:coreProperties>
</file>