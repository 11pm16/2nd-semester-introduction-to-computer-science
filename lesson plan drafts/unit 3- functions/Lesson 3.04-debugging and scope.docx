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2EE0D" w14:textId="77777777" w:rsidR="002534D1" w:rsidRDefault="00E43687" w:rsidP="004A0F65">
      <w:pPr>
        <w:pStyle w:val="Title"/>
      </w:pPr>
      <w:r>
        <w:t>Lesson 3.04</w:t>
      </w:r>
      <w:r w:rsidR="002534D1">
        <w:t xml:space="preserve">: </w:t>
      </w:r>
      <w:r>
        <w:t>Debugging and Scope</w:t>
      </w:r>
    </w:p>
    <w:p w14:paraId="1AD32B30" w14:textId="77777777" w:rsidR="002534D1" w:rsidRDefault="004A0F65" w:rsidP="004A0F65">
      <w:pPr>
        <w:pStyle w:val="Heading1"/>
      </w:pPr>
      <w:r>
        <w:t>L</w:t>
      </w:r>
      <w:r w:rsidR="00F44228">
        <w:t>earning Objectives</w:t>
      </w:r>
    </w:p>
    <w:p w14:paraId="322C8856" w14:textId="77777777" w:rsidR="004A0F65" w:rsidRDefault="004A0F65" w:rsidP="004A0F65">
      <w:pPr>
        <w:pStyle w:val="ListParagraph"/>
        <w:numPr>
          <w:ilvl w:val="0"/>
          <w:numId w:val="1"/>
        </w:numPr>
      </w:pPr>
      <w:r>
        <w:t xml:space="preserve">Define and identify: </w:t>
      </w:r>
      <w:r w:rsidR="00E43687">
        <w:t>scope</w:t>
      </w:r>
    </w:p>
    <w:p w14:paraId="7177120C" w14:textId="77777777" w:rsidR="004A0F65" w:rsidRDefault="00E43687" w:rsidP="004A0F65">
      <w:pPr>
        <w:pStyle w:val="ListParagraph"/>
        <w:numPr>
          <w:ilvl w:val="0"/>
          <w:numId w:val="1"/>
        </w:numPr>
      </w:pPr>
      <w:r>
        <w:t>Identify issues and bugs in written code relating to scope</w:t>
      </w:r>
    </w:p>
    <w:p w14:paraId="7FFC4925" w14:textId="77777777" w:rsidR="004A0F65" w:rsidRDefault="00E43687" w:rsidP="004A0F65">
      <w:pPr>
        <w:pStyle w:val="ListParagraph"/>
        <w:numPr>
          <w:ilvl w:val="0"/>
          <w:numId w:val="1"/>
        </w:numPr>
      </w:pPr>
      <w:r>
        <w:t>Recognize variable scope within functions</w:t>
      </w:r>
    </w:p>
    <w:p w14:paraId="0C8F1B23" w14:textId="77777777" w:rsidR="00E43687" w:rsidRDefault="00E43687" w:rsidP="004A0F65">
      <w:pPr>
        <w:pStyle w:val="ListParagraph"/>
        <w:numPr>
          <w:ilvl w:val="0"/>
          <w:numId w:val="1"/>
        </w:numPr>
      </w:pPr>
      <w:r>
        <w:t>Differentiate between lists scope and variable scope</w:t>
      </w:r>
    </w:p>
    <w:p w14:paraId="6910C995" w14:textId="77777777" w:rsidR="004A0F65" w:rsidRDefault="00F31560" w:rsidP="00F31560">
      <w:pPr>
        <w:pStyle w:val="Heading1"/>
      </w:pPr>
      <w:r>
        <w:t>M</w:t>
      </w:r>
      <w:r w:rsidR="00F44228">
        <w:t>aterials/</w:t>
      </w:r>
      <w:r w:rsidR="004B0D0F">
        <w:t>Preparation</w:t>
      </w:r>
    </w:p>
    <w:p w14:paraId="441237FD" w14:textId="77777777" w:rsidR="00F31560" w:rsidRDefault="00C41C72" w:rsidP="00476E68">
      <w:pPr>
        <w:pStyle w:val="ListParagraph"/>
        <w:numPr>
          <w:ilvl w:val="0"/>
          <w:numId w:val="2"/>
        </w:numPr>
      </w:pPr>
      <w:r>
        <w:t>Lab</w:t>
      </w:r>
      <w:r w:rsidR="00476E68">
        <w:t xml:space="preserve"> handout</w:t>
      </w:r>
    </w:p>
    <w:p w14:paraId="09FABD1B" w14:textId="77777777" w:rsidR="00476E68" w:rsidRDefault="00476E68" w:rsidP="00476E68">
      <w:pPr>
        <w:pStyle w:val="ListParagraph"/>
        <w:numPr>
          <w:ilvl w:val="0"/>
          <w:numId w:val="2"/>
        </w:numPr>
      </w:pPr>
      <w:r>
        <w:t xml:space="preserve">Read </w:t>
      </w:r>
      <w:r w:rsidR="00FC0498">
        <w:rPr>
          <w:rFonts w:ascii="Helvetica Neue" w:eastAsia="Times New Roman" w:hAnsi="Helvetica Neue" w:cs="Times New Roman"/>
          <w:color w:val="333333"/>
          <w:spacing w:val="3"/>
        </w:rPr>
        <w:t>through</w:t>
      </w:r>
      <w:r w:rsidR="00FC0498" w:rsidRPr="0014561E">
        <w:rPr>
          <w:rFonts w:ascii="Helvetica Neue" w:eastAsia="Times New Roman" w:hAnsi="Helvetica Neue" w:cs="Times New Roman"/>
          <w:color w:val="333333"/>
          <w:spacing w:val="3"/>
        </w:rPr>
        <w:t xml:space="preserve"> the handout so that you are familiar with the requirements and can assist students</w:t>
      </w:r>
    </w:p>
    <w:p w14:paraId="73356044" w14:textId="77777777" w:rsidR="00476E68" w:rsidRDefault="00476E68" w:rsidP="00476E68">
      <w:pPr>
        <w:pStyle w:val="Heading1"/>
      </w:pPr>
      <w:r>
        <w:t>Pacing Guide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ED03A3" w14:paraId="4EF9A733" w14:textId="77777777" w:rsidTr="00ED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1BAF807" w14:textId="77777777" w:rsidR="00A836DE" w:rsidRDefault="00A16672" w:rsidP="00476E68">
            <w:r>
              <w:t>Duration</w:t>
            </w:r>
          </w:p>
        </w:tc>
        <w:tc>
          <w:tcPr>
            <w:tcW w:w="8005" w:type="dxa"/>
          </w:tcPr>
          <w:p w14:paraId="5CCA10F6" w14:textId="77777777" w:rsidR="00A836DE" w:rsidRDefault="00A16672" w:rsidP="00476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D03A3" w14:paraId="3FA70E38" w14:textId="77777777" w:rsidTr="00ED03A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A9036B4" w14:textId="77777777" w:rsidR="00A836DE" w:rsidRPr="00A16672" w:rsidRDefault="00922DC7" w:rsidP="00476E68">
            <w:pPr>
              <w:rPr>
                <w:b w:val="0"/>
              </w:rPr>
            </w:pPr>
            <w:r>
              <w:rPr>
                <w:b w:val="0"/>
              </w:rPr>
              <w:t>5 Minutes</w:t>
            </w:r>
          </w:p>
        </w:tc>
        <w:tc>
          <w:tcPr>
            <w:tcW w:w="8005" w:type="dxa"/>
          </w:tcPr>
          <w:p w14:paraId="698F75CC" w14:textId="77777777" w:rsidR="00A836DE" w:rsidRDefault="00922DC7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Welcome, attendance, bell work, </w:t>
            </w:r>
            <w:r w:rsidR="00FC0498">
              <w:t>announcements</w:t>
            </w:r>
          </w:p>
        </w:tc>
      </w:tr>
      <w:tr w:rsidR="00ED03A3" w14:paraId="6631CE5F" w14:textId="77777777" w:rsidTr="00ED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6D93E88" w14:textId="77777777" w:rsidR="00A836DE" w:rsidRPr="00ED03A3" w:rsidRDefault="00ED03A3" w:rsidP="00476E68">
            <w:pPr>
              <w:rPr>
                <w:b w:val="0"/>
              </w:rPr>
            </w:pPr>
            <w:r>
              <w:rPr>
                <w:b w:val="0"/>
              </w:rPr>
              <w:t>10 Minutes</w:t>
            </w:r>
          </w:p>
        </w:tc>
        <w:tc>
          <w:tcPr>
            <w:tcW w:w="8005" w:type="dxa"/>
          </w:tcPr>
          <w:p w14:paraId="5740A61F" w14:textId="77777777" w:rsidR="00A836DE" w:rsidRDefault="00FC0498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</w:tr>
      <w:tr w:rsidR="00ED03A3" w14:paraId="39E1E08E" w14:textId="77777777" w:rsidTr="00ED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FC70DEC" w14:textId="77777777" w:rsidR="00A836DE" w:rsidRPr="00ED03A3" w:rsidRDefault="00FC0498" w:rsidP="00476E68">
            <w:pPr>
              <w:rPr>
                <w:b w:val="0"/>
              </w:rPr>
            </w:pPr>
            <w:r>
              <w:rPr>
                <w:b w:val="0"/>
              </w:rPr>
              <w:t>3</w:t>
            </w:r>
            <w:r w:rsidR="00ED03A3">
              <w:rPr>
                <w:b w:val="0"/>
              </w:rPr>
              <w:t>0 Minutes</w:t>
            </w:r>
          </w:p>
        </w:tc>
        <w:tc>
          <w:tcPr>
            <w:tcW w:w="8005" w:type="dxa"/>
          </w:tcPr>
          <w:p w14:paraId="326DD06E" w14:textId="37418C80" w:rsidR="00A836DE" w:rsidRDefault="00A553BC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Worksheet/In class Activity</w:t>
            </w:r>
          </w:p>
        </w:tc>
      </w:tr>
      <w:tr w:rsidR="00ED03A3" w14:paraId="1037F26A" w14:textId="77777777" w:rsidTr="00ED03A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9708433" w14:textId="77777777" w:rsidR="00A836DE" w:rsidRPr="00ED03A3" w:rsidRDefault="00ED03A3" w:rsidP="00476E68">
            <w:pPr>
              <w:rPr>
                <w:b w:val="0"/>
              </w:rPr>
            </w:pPr>
            <w:r>
              <w:rPr>
                <w:b w:val="0"/>
              </w:rPr>
              <w:t>10 Minutes</w:t>
            </w:r>
          </w:p>
        </w:tc>
        <w:tc>
          <w:tcPr>
            <w:tcW w:w="8005" w:type="dxa"/>
          </w:tcPr>
          <w:p w14:paraId="5C8C5F7C" w14:textId="77777777" w:rsidR="00A836DE" w:rsidRDefault="00FC0498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</w:t>
            </w:r>
          </w:p>
        </w:tc>
      </w:tr>
    </w:tbl>
    <w:p w14:paraId="4D5B823B" w14:textId="77777777" w:rsidR="00476E68" w:rsidRDefault="00476E68" w:rsidP="00476E68"/>
    <w:p w14:paraId="4A9FF457" w14:textId="77777777" w:rsidR="00C41C72" w:rsidRDefault="00C41C72" w:rsidP="00C41C72">
      <w:pPr>
        <w:pStyle w:val="Heading1"/>
      </w:pPr>
      <w:r>
        <w:t>Instructor’s Notes</w:t>
      </w:r>
    </w:p>
    <w:p w14:paraId="756D7E73" w14:textId="2EA2A1C3" w:rsidR="00C41C72" w:rsidRDefault="00C42EB6" w:rsidP="00C41C72">
      <w:pPr>
        <w:pStyle w:val="ListParagraph"/>
        <w:numPr>
          <w:ilvl w:val="0"/>
          <w:numId w:val="3"/>
        </w:numPr>
      </w:pPr>
      <w:r>
        <w:t>Lecture</w:t>
      </w:r>
    </w:p>
    <w:p w14:paraId="2E4F2DF3" w14:textId="05F0B4A7" w:rsidR="00C42EB6" w:rsidRDefault="00C42EB6" w:rsidP="00C42EB6">
      <w:pPr>
        <w:pStyle w:val="ListParagraph"/>
        <w:numPr>
          <w:ilvl w:val="1"/>
          <w:numId w:val="3"/>
        </w:numPr>
      </w:pPr>
      <w:r>
        <w:t>Debugging in Functions!</w:t>
      </w:r>
    </w:p>
    <w:p w14:paraId="3024918E" w14:textId="30FC29A0" w:rsidR="00C42EB6" w:rsidRDefault="00C42EB6" w:rsidP="00C42EB6">
      <w:pPr>
        <w:pStyle w:val="ListParagraph"/>
        <w:numPr>
          <w:ilvl w:val="2"/>
          <w:numId w:val="3"/>
        </w:numPr>
      </w:pPr>
      <w:r>
        <w:t>Scope</w:t>
      </w:r>
    </w:p>
    <w:p w14:paraId="49015E08" w14:textId="548134EB" w:rsidR="000048FA" w:rsidRDefault="000048FA" w:rsidP="00C42EB6">
      <w:pPr>
        <w:pStyle w:val="ListParagraph"/>
        <w:numPr>
          <w:ilvl w:val="3"/>
          <w:numId w:val="3"/>
        </w:numPr>
      </w:pPr>
      <w:r>
        <w:t>Variables</w:t>
      </w:r>
    </w:p>
    <w:p w14:paraId="3BA04168" w14:textId="1D1CCE63" w:rsidR="00C42EB6" w:rsidRDefault="000048FA" w:rsidP="000048FA">
      <w:pPr>
        <w:pStyle w:val="ListParagraph"/>
        <w:numPr>
          <w:ilvl w:val="4"/>
          <w:numId w:val="3"/>
        </w:numPr>
      </w:pPr>
      <w:r>
        <w:t>Passing a variable in doesn’t affect the variable once you are out of the function</w:t>
      </w:r>
    </w:p>
    <w:p w14:paraId="2BBD6D74" w14:textId="52F72E05" w:rsidR="000048FA" w:rsidRDefault="000048FA" w:rsidP="000048FA">
      <w:pPr>
        <w:pStyle w:val="ListParagraph"/>
        <w:numPr>
          <w:ilvl w:val="4"/>
          <w:numId w:val="3"/>
        </w:numPr>
      </w:pPr>
      <w:r>
        <w:t>Interpreter looks for the variable definition closes to it</w:t>
      </w:r>
    </w:p>
    <w:p w14:paraId="6FAD4A1C" w14:textId="5435DF20" w:rsidR="000048FA" w:rsidRDefault="000048FA" w:rsidP="000048FA">
      <w:pPr>
        <w:pStyle w:val="ListParagraph"/>
        <w:numPr>
          <w:ilvl w:val="5"/>
          <w:numId w:val="3"/>
        </w:numPr>
      </w:pPr>
      <w:r>
        <w:t>Discuss how python is silly and will print variables outside of it’s own definition</w:t>
      </w:r>
    </w:p>
    <w:p w14:paraId="679BB3EE" w14:textId="0323278D" w:rsidR="000048FA" w:rsidRDefault="000048FA" w:rsidP="000048FA">
      <w:pPr>
        <w:pStyle w:val="ListParagraph"/>
        <w:numPr>
          <w:ilvl w:val="4"/>
          <w:numId w:val="3"/>
        </w:numPr>
      </w:pPr>
      <w:proofErr w:type="spellStart"/>
      <w:r>
        <w:t>test_number</w:t>
      </w:r>
      <w:proofErr w:type="spellEnd"/>
      <w:r>
        <w:t xml:space="preserve"> = 1</w:t>
      </w:r>
    </w:p>
    <w:p w14:paraId="37D90816" w14:textId="77F25FF3" w:rsidR="000048FA" w:rsidRDefault="000048FA" w:rsidP="000048FA">
      <w:pPr>
        <w:pStyle w:val="ListParagraph"/>
        <w:ind w:left="3600"/>
      </w:pPr>
      <w:proofErr w:type="spellStart"/>
      <w:r>
        <w:t>def</w:t>
      </w:r>
      <w:proofErr w:type="spellEnd"/>
      <w:r>
        <w:t xml:space="preserve"> add2(</w:t>
      </w:r>
      <w:proofErr w:type="spellStart"/>
      <w:r>
        <w:t>plan_number</w:t>
      </w:r>
      <w:proofErr w:type="spellEnd"/>
      <w:r>
        <w:t>):</w:t>
      </w:r>
    </w:p>
    <w:p w14:paraId="638ECA43" w14:textId="51CDE787" w:rsidR="000048FA" w:rsidRDefault="000048FA" w:rsidP="000048FA">
      <w:pPr>
        <w:pStyle w:val="ListParagraph"/>
        <w:ind w:left="4320"/>
      </w:pPr>
      <w:proofErr w:type="spellStart"/>
      <w:r>
        <w:t>plan_number</w:t>
      </w:r>
      <w:proofErr w:type="spellEnd"/>
      <w:r>
        <w:t xml:space="preserve"> = </w:t>
      </w:r>
      <w:proofErr w:type="spellStart"/>
      <w:r>
        <w:t>plan_number</w:t>
      </w:r>
      <w:proofErr w:type="spellEnd"/>
      <w:r>
        <w:t xml:space="preserve"> + 2</w:t>
      </w:r>
    </w:p>
    <w:p w14:paraId="5363D754" w14:textId="43A23E9E" w:rsidR="000048FA" w:rsidRDefault="00013B89" w:rsidP="000048FA">
      <w:pPr>
        <w:pStyle w:val="ListParagraph"/>
        <w:ind w:left="4320"/>
      </w:pPr>
      <w:proofErr w:type="spellStart"/>
      <w:r>
        <w:t>test_number</w:t>
      </w:r>
      <w:proofErr w:type="spellEnd"/>
      <w:r>
        <w:t xml:space="preserve"> </w:t>
      </w:r>
      <w:r w:rsidR="000048FA">
        <w:t>= 1</w:t>
      </w:r>
      <w:r>
        <w:t>00</w:t>
      </w:r>
      <w:r w:rsidR="000048FA">
        <w:t xml:space="preserve"> </w:t>
      </w:r>
    </w:p>
    <w:p w14:paraId="63380FFD" w14:textId="5DC06017" w:rsidR="000048FA" w:rsidRDefault="000048FA" w:rsidP="000048FA">
      <w:pPr>
        <w:pStyle w:val="ListParagraph"/>
        <w:ind w:left="4320"/>
      </w:pPr>
      <w:r>
        <w:t>return</w:t>
      </w:r>
      <w:r>
        <w:tab/>
      </w:r>
    </w:p>
    <w:p w14:paraId="57F22700" w14:textId="48ED51B1" w:rsidR="000048FA" w:rsidRDefault="000048FA" w:rsidP="000048FA">
      <w:r>
        <w:tab/>
      </w:r>
      <w:r>
        <w:tab/>
      </w:r>
      <w:r>
        <w:tab/>
      </w:r>
      <w:r>
        <w:tab/>
      </w:r>
      <w:r>
        <w:tab/>
        <w:t xml:space="preserve">print </w:t>
      </w:r>
      <w:proofErr w:type="spellStart"/>
      <w:r>
        <w:t>test_number</w:t>
      </w:r>
      <w:proofErr w:type="spellEnd"/>
    </w:p>
    <w:p w14:paraId="76B1102E" w14:textId="276F8063" w:rsidR="000048FA" w:rsidRDefault="000048FA" w:rsidP="000048FA">
      <w:r>
        <w:tab/>
      </w:r>
      <w:r>
        <w:tab/>
      </w:r>
      <w:r>
        <w:tab/>
      </w:r>
      <w:r>
        <w:tab/>
      </w:r>
      <w:r>
        <w:tab/>
        <w:t>add2(</w:t>
      </w:r>
      <w:proofErr w:type="spellStart"/>
      <w:r>
        <w:t>test_number</w:t>
      </w:r>
      <w:proofErr w:type="spellEnd"/>
      <w:r>
        <w:t>)</w:t>
      </w:r>
    </w:p>
    <w:p w14:paraId="0CAB6C89" w14:textId="7B9D2DC7" w:rsidR="000048FA" w:rsidRDefault="000048FA" w:rsidP="000048FA">
      <w:r>
        <w:tab/>
      </w:r>
      <w:r>
        <w:tab/>
      </w:r>
      <w:r>
        <w:tab/>
      </w:r>
      <w:r>
        <w:tab/>
      </w:r>
      <w:r>
        <w:tab/>
        <w:t xml:space="preserve">print </w:t>
      </w:r>
      <w:proofErr w:type="spellStart"/>
      <w:r>
        <w:t>test_number</w:t>
      </w:r>
      <w:proofErr w:type="spellEnd"/>
    </w:p>
    <w:p w14:paraId="5F11FB2B" w14:textId="749AF8E0" w:rsidR="000048FA" w:rsidRDefault="000048FA" w:rsidP="000048FA">
      <w:pPr>
        <w:pStyle w:val="ListParagraph"/>
        <w:numPr>
          <w:ilvl w:val="4"/>
          <w:numId w:val="3"/>
        </w:numPr>
      </w:pPr>
      <w:r>
        <w:t xml:space="preserve">what will this do? </w:t>
      </w:r>
    </w:p>
    <w:p w14:paraId="4248FC74" w14:textId="63DC5342" w:rsidR="00013B89" w:rsidRDefault="00013B89" w:rsidP="00013B89">
      <w:pPr>
        <w:pStyle w:val="ListParagraph"/>
        <w:numPr>
          <w:ilvl w:val="3"/>
          <w:numId w:val="3"/>
        </w:numPr>
      </w:pPr>
      <w:r>
        <w:t>Lists</w:t>
      </w:r>
    </w:p>
    <w:p w14:paraId="0509CBCE" w14:textId="382DEE75" w:rsidR="00013B89" w:rsidRDefault="00013B89" w:rsidP="00013B89">
      <w:pPr>
        <w:pStyle w:val="ListParagraph"/>
        <w:numPr>
          <w:ilvl w:val="4"/>
          <w:numId w:val="3"/>
        </w:numPr>
      </w:pPr>
      <w:r>
        <w:lastRenderedPageBreak/>
        <w:t xml:space="preserve">Lists do get updated if you pass them as arguments into functions. </w:t>
      </w:r>
    </w:p>
    <w:p w14:paraId="5C36AA3E" w14:textId="33BA0607" w:rsidR="00013B89" w:rsidRDefault="00013B89" w:rsidP="00013B89">
      <w:pPr>
        <w:pStyle w:val="ListParagraph"/>
        <w:numPr>
          <w:ilvl w:val="5"/>
          <w:numId w:val="3"/>
        </w:numPr>
      </w:pPr>
      <w:r>
        <w:t xml:space="preserve">If you feel like the students are </w:t>
      </w:r>
      <w:r w:rsidR="00A553BC">
        <w:t>understanding,</w:t>
      </w:r>
      <w:r>
        <w:t xml:space="preserve"> then you can go into how list are pointing to data</w:t>
      </w:r>
    </w:p>
    <w:p w14:paraId="25F0ADC6" w14:textId="7E48BCC3" w:rsidR="00A553BC" w:rsidRDefault="00A553BC" w:rsidP="00A553BC">
      <w:pPr>
        <w:pStyle w:val="ListParagraph"/>
        <w:numPr>
          <w:ilvl w:val="0"/>
          <w:numId w:val="3"/>
        </w:numPr>
      </w:pPr>
      <w:r>
        <w:t>Worksheet</w:t>
      </w:r>
    </w:p>
    <w:p w14:paraId="01F932F8" w14:textId="0E075CDC" w:rsidR="00A553BC" w:rsidRDefault="00A553BC" w:rsidP="00A553BC">
      <w:pPr>
        <w:pStyle w:val="ListParagraph"/>
        <w:numPr>
          <w:ilvl w:val="1"/>
          <w:numId w:val="3"/>
        </w:numPr>
      </w:pPr>
      <w:r>
        <w:t xml:space="preserve">Have a few debugging problems to work through individual involving lists and updating variables and have the students write down the answers first and then try them out on the computer </w:t>
      </w:r>
    </w:p>
    <w:p w14:paraId="4B820C28" w14:textId="00172E5D" w:rsidR="00A553BC" w:rsidRDefault="00A553BC" w:rsidP="00A553BC">
      <w:pPr>
        <w:pStyle w:val="ListParagraph"/>
        <w:numPr>
          <w:ilvl w:val="0"/>
          <w:numId w:val="3"/>
        </w:numPr>
      </w:pPr>
      <w:r>
        <w:t>Discussion</w:t>
      </w:r>
    </w:p>
    <w:p w14:paraId="31BDA3D2" w14:textId="013F2276" w:rsidR="000048FA" w:rsidRPr="00C41C72" w:rsidRDefault="00A553BC" w:rsidP="00A553BC">
      <w:pPr>
        <w:pStyle w:val="ListParagraph"/>
        <w:numPr>
          <w:ilvl w:val="1"/>
          <w:numId w:val="3"/>
        </w:numPr>
      </w:pPr>
      <w:r>
        <w:t xml:space="preserve">Go over any confusing points. </w:t>
      </w:r>
      <w:bookmarkStart w:id="0" w:name="_GoBack"/>
      <w:bookmarkEnd w:id="0"/>
    </w:p>
    <w:sectPr w:rsidR="000048FA" w:rsidRPr="00C41C72" w:rsidSect="005F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4043"/>
    <w:multiLevelType w:val="hybridMultilevel"/>
    <w:tmpl w:val="0314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E6F35"/>
    <w:multiLevelType w:val="hybridMultilevel"/>
    <w:tmpl w:val="1434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5A0E07"/>
    <w:multiLevelType w:val="hybridMultilevel"/>
    <w:tmpl w:val="B5D0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687"/>
    <w:rsid w:val="000048FA"/>
    <w:rsid w:val="00013B89"/>
    <w:rsid w:val="0002571B"/>
    <w:rsid w:val="00082793"/>
    <w:rsid w:val="002534D1"/>
    <w:rsid w:val="002C7EBF"/>
    <w:rsid w:val="00476E68"/>
    <w:rsid w:val="004A0F65"/>
    <w:rsid w:val="004B0D0F"/>
    <w:rsid w:val="00535CE1"/>
    <w:rsid w:val="005F67F0"/>
    <w:rsid w:val="00746DCF"/>
    <w:rsid w:val="00873518"/>
    <w:rsid w:val="008E1AA0"/>
    <w:rsid w:val="00922DC7"/>
    <w:rsid w:val="00A16672"/>
    <w:rsid w:val="00A553BC"/>
    <w:rsid w:val="00A836DE"/>
    <w:rsid w:val="00C41C72"/>
    <w:rsid w:val="00C42EB6"/>
    <w:rsid w:val="00DE58A6"/>
    <w:rsid w:val="00DF3AEB"/>
    <w:rsid w:val="00E43687"/>
    <w:rsid w:val="00E575DE"/>
    <w:rsid w:val="00E866F5"/>
    <w:rsid w:val="00ED03A3"/>
    <w:rsid w:val="00F31560"/>
    <w:rsid w:val="00F44228"/>
    <w:rsid w:val="00FA59D8"/>
    <w:rsid w:val="00FC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6A0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F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4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0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0F65"/>
    <w:pPr>
      <w:ind w:left="720"/>
      <w:contextualSpacing/>
    </w:pPr>
  </w:style>
  <w:style w:type="table" w:styleId="TableGrid">
    <w:name w:val="Table Grid"/>
    <w:basedOn w:val="TableNormal"/>
    <w:uiPriority w:val="39"/>
    <w:rsid w:val="00A836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1667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A16672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16672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goldblatt/Library/Group%20Containers/UBF8T346G9.Office/User%20Content.localized/Templates.localized/Lesson%20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Lesson Plan.dotx</Template>
  <TotalTime>24</TotalTime>
  <Pages>2</Pages>
  <Words>213</Words>
  <Characters>1217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Learning Objectives</vt:lpstr>
      <vt:lpstr>Materials/Preparation</vt:lpstr>
      <vt:lpstr>Pacing Guide</vt:lpstr>
      <vt:lpstr>Instructor’s Notes</vt:lpstr>
    </vt:vector>
  </TitlesOfParts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Goldblatt</dc:creator>
  <cp:keywords/>
  <dc:description/>
  <cp:lastModifiedBy>Susan Goldblatt</cp:lastModifiedBy>
  <cp:revision>4</cp:revision>
  <dcterms:created xsi:type="dcterms:W3CDTF">2015-11-13T16:00:00Z</dcterms:created>
  <dcterms:modified xsi:type="dcterms:W3CDTF">2015-11-13T16:45:00Z</dcterms:modified>
</cp:coreProperties>
</file>