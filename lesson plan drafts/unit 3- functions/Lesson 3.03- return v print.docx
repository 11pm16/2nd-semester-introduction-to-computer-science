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3B857" w14:textId="77777777" w:rsidR="002534D1" w:rsidRDefault="00880753" w:rsidP="004A0F65">
      <w:pPr>
        <w:pStyle w:val="Title"/>
      </w:pPr>
      <w:r>
        <w:t>Lesson 3.03</w:t>
      </w:r>
      <w:r w:rsidR="002534D1">
        <w:t xml:space="preserve">: </w:t>
      </w:r>
      <w:r>
        <w:t>Return v. Print</w:t>
      </w:r>
    </w:p>
    <w:p w14:paraId="31B3B8AC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56C07ADF" w14:textId="3914D310" w:rsidR="004A0F65" w:rsidRDefault="004A0F65" w:rsidP="004A0F65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670018">
        <w:t>returning, null, void</w:t>
      </w:r>
    </w:p>
    <w:p w14:paraId="3136956E" w14:textId="48132C00" w:rsidR="004A0F65" w:rsidRDefault="004A0F65" w:rsidP="004A0F65">
      <w:pPr>
        <w:pStyle w:val="ListParagraph"/>
        <w:numPr>
          <w:ilvl w:val="0"/>
          <w:numId w:val="1"/>
        </w:numPr>
      </w:pPr>
      <w:r>
        <w:t>Write</w:t>
      </w:r>
      <w:r w:rsidR="00670018">
        <w:t xml:space="preserve"> functions that return values</w:t>
      </w:r>
    </w:p>
    <w:p w14:paraId="228BC80E" w14:textId="17193DB3" w:rsidR="00670018" w:rsidRDefault="004A0F65" w:rsidP="00670018">
      <w:pPr>
        <w:pStyle w:val="ListParagraph"/>
        <w:numPr>
          <w:ilvl w:val="0"/>
          <w:numId w:val="1"/>
        </w:numPr>
      </w:pPr>
      <w:r>
        <w:t>Describe</w:t>
      </w:r>
      <w:r w:rsidR="00670018">
        <w:t xml:space="preserve"> the difference between printing and returning</w:t>
      </w:r>
    </w:p>
    <w:p w14:paraId="667C141D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411C8A01" w14:textId="77777777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</w:p>
    <w:p w14:paraId="7EE730A9" w14:textId="77777777" w:rsidR="00476E68" w:rsidRDefault="00476E68" w:rsidP="00476E68">
      <w:pPr>
        <w:pStyle w:val="ListParagraph"/>
        <w:numPr>
          <w:ilvl w:val="0"/>
          <w:numId w:val="2"/>
        </w:numPr>
      </w:pPr>
      <w:r>
        <w:t xml:space="preserve">Read </w:t>
      </w:r>
      <w:r w:rsidR="00FC0498">
        <w:rPr>
          <w:rFonts w:ascii="Helvetica Neue" w:eastAsia="Times New Roman" w:hAnsi="Helvetica Neue" w:cs="Times New Roman"/>
          <w:color w:val="333333"/>
          <w:spacing w:val="3"/>
        </w:rPr>
        <w:t>through</w:t>
      </w:r>
      <w:r w:rsidR="00FC0498" w:rsidRPr="0014561E">
        <w:rPr>
          <w:rFonts w:ascii="Helvetica Neue" w:eastAsia="Times New Roman" w:hAnsi="Helvetica Neue" w:cs="Times New Roman"/>
          <w:color w:val="333333"/>
          <w:spacing w:val="3"/>
        </w:rPr>
        <w:t xml:space="preserve"> the handout so that you are familiar with the requirements and can assist students</w:t>
      </w:r>
    </w:p>
    <w:p w14:paraId="0642BD9B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67D2EF41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70A0AD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00D0DDA0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656374F3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231904B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62795FF7" w14:textId="77777777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FC0498">
              <w:t>announcements</w:t>
            </w:r>
          </w:p>
        </w:tc>
      </w:tr>
      <w:tr w:rsidR="00ED03A3" w14:paraId="65FB659A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8A6F89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60E5ABC4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</w:tr>
      <w:tr w:rsidR="00ED03A3" w14:paraId="1AE440AB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875B842" w14:textId="77777777" w:rsidR="00A836DE" w:rsidRPr="00ED03A3" w:rsidRDefault="00FC0498" w:rsidP="00476E68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572AAAB8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</w:tr>
      <w:tr w:rsidR="00ED03A3" w14:paraId="66E30DAE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91A235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0B08AD0A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</w:tr>
    </w:tbl>
    <w:p w14:paraId="2F90BD21" w14:textId="77777777" w:rsidR="00476E68" w:rsidRDefault="00476E68" w:rsidP="00476E68"/>
    <w:p w14:paraId="5EB46A90" w14:textId="77777777" w:rsidR="00C41C72" w:rsidRDefault="00C41C72" w:rsidP="00C41C72">
      <w:pPr>
        <w:pStyle w:val="Heading1"/>
      </w:pPr>
      <w:r>
        <w:t>Instructor’s Notes</w:t>
      </w:r>
    </w:p>
    <w:p w14:paraId="4A68EC68" w14:textId="3E60B3ED" w:rsidR="00C41C72" w:rsidRDefault="00670018" w:rsidP="00C41C72">
      <w:pPr>
        <w:pStyle w:val="ListParagraph"/>
        <w:numPr>
          <w:ilvl w:val="0"/>
          <w:numId w:val="3"/>
        </w:numPr>
      </w:pPr>
      <w:r>
        <w:t>Lecture</w:t>
      </w:r>
    </w:p>
    <w:p w14:paraId="580096E9" w14:textId="04243C74" w:rsidR="00164391" w:rsidRDefault="00164391" w:rsidP="00164391">
      <w:pPr>
        <w:pStyle w:val="ListParagraph"/>
        <w:numPr>
          <w:ilvl w:val="1"/>
          <w:numId w:val="3"/>
        </w:numPr>
      </w:pPr>
      <w:r>
        <w:t>Returning</w:t>
      </w:r>
    </w:p>
    <w:p w14:paraId="29AA44F5" w14:textId="39D77558" w:rsidR="00164391" w:rsidRDefault="00164391" w:rsidP="00164391">
      <w:pPr>
        <w:pStyle w:val="ListParagraph"/>
        <w:numPr>
          <w:ilvl w:val="2"/>
          <w:numId w:val="3"/>
        </w:numPr>
      </w:pPr>
      <w:r>
        <w:t>In our builtin/imported functions there are sometimes values returned. Like randin returns a random number</w:t>
      </w:r>
    </w:p>
    <w:p w14:paraId="7A481195" w14:textId="447E13BA" w:rsidR="00164391" w:rsidRDefault="00164391" w:rsidP="00164391">
      <w:pPr>
        <w:pStyle w:val="ListParagraph"/>
        <w:numPr>
          <w:ilvl w:val="2"/>
          <w:numId w:val="3"/>
        </w:numPr>
      </w:pPr>
      <w:r>
        <w:t>User defined functions can return values as well. Use the return key word followed by a value to return a value from a function</w:t>
      </w:r>
    </w:p>
    <w:p w14:paraId="79937A48" w14:textId="0BE61469" w:rsidR="00164391" w:rsidRDefault="00164391" w:rsidP="00164391">
      <w:pPr>
        <w:pStyle w:val="ListParagraph"/>
        <w:numPr>
          <w:ilvl w:val="3"/>
          <w:numId w:val="3"/>
        </w:numPr>
      </w:pPr>
      <w:r>
        <w:t xml:space="preserve">def multiply_by_2(num): </w:t>
      </w:r>
    </w:p>
    <w:p w14:paraId="1B64FA61" w14:textId="14A9CA54" w:rsidR="00164391" w:rsidRDefault="00164391" w:rsidP="00164391">
      <w:pPr>
        <w:pStyle w:val="ListParagraph"/>
        <w:ind w:left="3600"/>
      </w:pPr>
      <w:r>
        <w:t xml:space="preserve">return num*2 </w:t>
      </w:r>
    </w:p>
    <w:p w14:paraId="3A33CD42" w14:textId="53DA5248" w:rsidR="00164391" w:rsidRDefault="00164391" w:rsidP="00164391">
      <w:pPr>
        <w:pStyle w:val="ListParagraph"/>
        <w:numPr>
          <w:ilvl w:val="3"/>
          <w:numId w:val="3"/>
        </w:numPr>
      </w:pPr>
      <w:r>
        <w:t>a = multiply_by_2(100)</w:t>
      </w:r>
    </w:p>
    <w:p w14:paraId="3BA8BFFE" w14:textId="0BA3F65B" w:rsidR="00164391" w:rsidRDefault="00164391" w:rsidP="00164391">
      <w:pPr>
        <w:pStyle w:val="ListParagraph"/>
        <w:numPr>
          <w:ilvl w:val="3"/>
          <w:numId w:val="3"/>
        </w:numPr>
      </w:pPr>
      <w:r>
        <w:t xml:space="preserve">what will a a be? </w:t>
      </w:r>
    </w:p>
    <w:p w14:paraId="2C2EB788" w14:textId="1C00FD12" w:rsidR="00164391" w:rsidRDefault="00164391" w:rsidP="00164391">
      <w:pPr>
        <w:pStyle w:val="ListParagraph"/>
        <w:numPr>
          <w:ilvl w:val="1"/>
          <w:numId w:val="3"/>
        </w:numPr>
      </w:pPr>
      <w:r>
        <w:t>Printing</w:t>
      </w:r>
    </w:p>
    <w:p w14:paraId="1743B845" w14:textId="46B99DF5" w:rsidR="00164391" w:rsidRDefault="00164391" w:rsidP="00164391">
      <w:pPr>
        <w:pStyle w:val="ListParagraph"/>
        <w:numPr>
          <w:ilvl w:val="2"/>
          <w:numId w:val="3"/>
        </w:numPr>
      </w:pPr>
      <w:r>
        <w:t xml:space="preserve">Discuss how this is different from printing. Printing writes the value to the console as a string while returning gives back the actual value </w:t>
      </w:r>
    </w:p>
    <w:p w14:paraId="601B1FE6" w14:textId="77777777" w:rsidR="00164391" w:rsidRDefault="00164391" w:rsidP="00164391">
      <w:pPr>
        <w:pStyle w:val="ListParagraph"/>
        <w:numPr>
          <w:ilvl w:val="2"/>
          <w:numId w:val="3"/>
        </w:numPr>
      </w:pPr>
      <w:r>
        <w:t>Comparison as a photo vs actual object.</w:t>
      </w:r>
    </w:p>
    <w:p w14:paraId="38463035" w14:textId="77777777" w:rsidR="00164391" w:rsidRDefault="00164391" w:rsidP="00164391">
      <w:pPr>
        <w:pStyle w:val="ListParagraph"/>
        <w:numPr>
          <w:ilvl w:val="3"/>
          <w:numId w:val="3"/>
        </w:numPr>
      </w:pPr>
      <w:r>
        <w:t xml:space="preserve"> Show a photo of money/candy. This lets the reader understand </w:t>
      </w:r>
    </w:p>
    <w:p w14:paraId="389BD6EF" w14:textId="3EB292D0" w:rsidR="00164391" w:rsidRDefault="00164391" w:rsidP="00164391">
      <w:pPr>
        <w:pStyle w:val="ListParagraph"/>
        <w:numPr>
          <w:ilvl w:val="3"/>
          <w:numId w:val="3"/>
        </w:numPr>
      </w:pPr>
      <w:r>
        <w:t xml:space="preserve"> if you want to actual use the money/candy need to return it</w:t>
      </w:r>
    </w:p>
    <w:p w14:paraId="4C2F1EB3" w14:textId="1592AFF3" w:rsidR="00164391" w:rsidRDefault="007E00F8" w:rsidP="007E00F8">
      <w:pPr>
        <w:pStyle w:val="ListParagraph"/>
        <w:numPr>
          <w:ilvl w:val="0"/>
          <w:numId w:val="3"/>
        </w:numPr>
      </w:pPr>
      <w:r>
        <w:t>Lab</w:t>
      </w:r>
    </w:p>
    <w:p w14:paraId="56ABBD86" w14:textId="79C909FF" w:rsidR="007E00F8" w:rsidRDefault="007E00F8" w:rsidP="007E00F8">
      <w:pPr>
        <w:pStyle w:val="ListParagraph"/>
        <w:numPr>
          <w:ilvl w:val="1"/>
          <w:numId w:val="3"/>
        </w:numPr>
      </w:pPr>
      <w:r>
        <w:t>Have students create the game of war</w:t>
      </w:r>
      <w:r w:rsidR="000E5F44">
        <w:t>:</w:t>
      </w:r>
    </w:p>
    <w:p w14:paraId="71558B2C" w14:textId="170C2A38" w:rsidR="000E5F44" w:rsidRDefault="00D27FCB" w:rsidP="000E5F44">
      <w:pPr>
        <w:pStyle w:val="ListParagraph"/>
        <w:numPr>
          <w:ilvl w:val="2"/>
          <w:numId w:val="3"/>
        </w:numPr>
      </w:pPr>
      <w:r>
        <w:t xml:space="preserve">What functions do you need: </w:t>
      </w:r>
    </w:p>
    <w:p w14:paraId="564B0503" w14:textId="04716778" w:rsidR="00D27FCB" w:rsidRDefault="00D27FCB" w:rsidP="00D27FCB">
      <w:pPr>
        <w:pStyle w:val="ListParagraph"/>
        <w:numPr>
          <w:ilvl w:val="3"/>
          <w:numId w:val="3"/>
        </w:numPr>
      </w:pPr>
      <w:r>
        <w:t>Draw card (takes in players name)</w:t>
      </w:r>
    </w:p>
    <w:p w14:paraId="150D7886" w14:textId="7467C4E0" w:rsidR="00D27FCB" w:rsidRDefault="00D27FCB" w:rsidP="00D27FCB">
      <w:pPr>
        <w:pStyle w:val="ListParagraph"/>
        <w:numPr>
          <w:ilvl w:val="3"/>
          <w:numId w:val="3"/>
        </w:numPr>
      </w:pPr>
      <w:r>
        <w:lastRenderedPageBreak/>
        <w:t xml:space="preserve">Compare Cards </w:t>
      </w:r>
    </w:p>
    <w:p w14:paraId="5B054653" w14:textId="58D1A095" w:rsidR="00D27FCB" w:rsidRDefault="00D27FCB" w:rsidP="00D27FCB">
      <w:pPr>
        <w:pStyle w:val="ListParagraph"/>
        <w:numPr>
          <w:ilvl w:val="3"/>
          <w:numId w:val="3"/>
        </w:numPr>
      </w:pPr>
      <w:r>
        <w:t>Instructions function</w:t>
      </w:r>
    </w:p>
    <w:p w14:paraId="66DD74AB" w14:textId="1032AB33" w:rsidR="00D27FCB" w:rsidRDefault="00D27FCB" w:rsidP="00D27FCB">
      <w:pPr>
        <w:pStyle w:val="ListParagraph"/>
        <w:numPr>
          <w:ilvl w:val="0"/>
          <w:numId w:val="3"/>
        </w:numPr>
      </w:pPr>
      <w:r>
        <w:t>Discuss</w:t>
      </w:r>
    </w:p>
    <w:p w14:paraId="7D0A5382" w14:textId="1547B1AE" w:rsidR="00D27FCB" w:rsidRPr="00C41C72" w:rsidRDefault="00D27FCB" w:rsidP="00D27FCB">
      <w:pPr>
        <w:pStyle w:val="ListParagraph"/>
        <w:numPr>
          <w:ilvl w:val="1"/>
          <w:numId w:val="3"/>
        </w:numPr>
      </w:pPr>
      <w:r>
        <w:t>Different ways students used function</w:t>
      </w:r>
      <w:bookmarkStart w:id="0" w:name="_GoBack"/>
      <w:bookmarkEnd w:id="0"/>
    </w:p>
    <w:sectPr w:rsidR="00D27FCB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53"/>
    <w:rsid w:val="00082793"/>
    <w:rsid w:val="000E5F44"/>
    <w:rsid w:val="00164391"/>
    <w:rsid w:val="002534D1"/>
    <w:rsid w:val="002C7EBF"/>
    <w:rsid w:val="00476E68"/>
    <w:rsid w:val="004A0F65"/>
    <w:rsid w:val="004B0D0F"/>
    <w:rsid w:val="00535CE1"/>
    <w:rsid w:val="005F67F0"/>
    <w:rsid w:val="00670018"/>
    <w:rsid w:val="00746DCF"/>
    <w:rsid w:val="007E00F8"/>
    <w:rsid w:val="00873518"/>
    <w:rsid w:val="00880753"/>
    <w:rsid w:val="008E1AA0"/>
    <w:rsid w:val="00922DC7"/>
    <w:rsid w:val="00A16672"/>
    <w:rsid w:val="00A836DE"/>
    <w:rsid w:val="00C41C72"/>
    <w:rsid w:val="00D27FCB"/>
    <w:rsid w:val="00DF3AEB"/>
    <w:rsid w:val="00E575DE"/>
    <w:rsid w:val="00E866F5"/>
    <w:rsid w:val="00ED03A3"/>
    <w:rsid w:val="00F31560"/>
    <w:rsid w:val="00F44228"/>
    <w:rsid w:val="00FA59D8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5BA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23</TotalTime>
  <Pages>2</Pages>
  <Words>197</Words>
  <Characters>1124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4</cp:revision>
  <dcterms:created xsi:type="dcterms:W3CDTF">2015-11-13T14:47:00Z</dcterms:created>
  <dcterms:modified xsi:type="dcterms:W3CDTF">2015-11-13T16:00:00Z</dcterms:modified>
</cp:coreProperties>
</file>