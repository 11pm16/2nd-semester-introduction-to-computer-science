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7419F" w14:textId="77777777" w:rsidR="002534D1" w:rsidRDefault="000064CB" w:rsidP="004A0F65">
      <w:pPr>
        <w:pStyle w:val="Title"/>
      </w:pPr>
      <w:r>
        <w:t>Lesson 3.05</w:t>
      </w:r>
      <w:r w:rsidR="002534D1">
        <w:t xml:space="preserve">: </w:t>
      </w:r>
      <w:r w:rsidR="006F2546">
        <w:t>Oregon Trail</w:t>
      </w:r>
    </w:p>
    <w:p w14:paraId="6B0D491A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77BA4A33" w14:textId="77777777" w:rsidR="004A0F65" w:rsidRDefault="000064CB" w:rsidP="004A0F65">
      <w:pPr>
        <w:pStyle w:val="ListParagraph"/>
        <w:numPr>
          <w:ilvl w:val="0"/>
          <w:numId w:val="1"/>
        </w:numPr>
      </w:pPr>
      <w:r>
        <w:t xml:space="preserve">Understand uses of functions, as well as different ways to </w:t>
      </w:r>
    </w:p>
    <w:p w14:paraId="40BD8C20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42B57C5E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47710CB2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5700EDBE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65306E88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9AD6D23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6D40ACC2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2072A" w14:paraId="6331547E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00740C" w14:textId="76834A5D" w:rsidR="0032072A" w:rsidRPr="0032072A" w:rsidRDefault="0032072A" w:rsidP="00476E68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1</w:t>
            </w:r>
          </w:p>
        </w:tc>
        <w:tc>
          <w:tcPr>
            <w:tcW w:w="8005" w:type="dxa"/>
          </w:tcPr>
          <w:p w14:paraId="2970B08A" w14:textId="77777777" w:rsidR="0032072A" w:rsidRDefault="0032072A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3A3" w14:paraId="56AC61CB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E0D5284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30235624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18EADACB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3083DC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163F63F8" w14:textId="77777777" w:rsidR="00A836DE" w:rsidRDefault="006F2546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ED03A3" w14:paraId="66E97347" w14:textId="77777777" w:rsidTr="0032072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D84BFB" w14:textId="77777777" w:rsidR="00A836DE" w:rsidRPr="00ED03A3" w:rsidRDefault="006F2546" w:rsidP="00476E68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78E7926E" w14:textId="77777777" w:rsidR="00A836DE" w:rsidRDefault="006F2546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 Project/ Planning</w:t>
            </w:r>
          </w:p>
        </w:tc>
      </w:tr>
      <w:tr w:rsidR="00ED03A3" w14:paraId="05532138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F86B99" w14:textId="77777777" w:rsidR="00A836DE" w:rsidRPr="00ED03A3" w:rsidRDefault="006F2546" w:rsidP="00476E68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69448946" w14:textId="77777777" w:rsidR="00A836DE" w:rsidRDefault="006F2546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Work</w:t>
            </w:r>
          </w:p>
        </w:tc>
      </w:tr>
      <w:tr w:rsidR="0032072A" w14:paraId="7081F242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7C42EF" w14:textId="29EE121D" w:rsidR="0032072A" w:rsidRPr="00402302" w:rsidRDefault="00402302" w:rsidP="00476E68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Day 2-7</w:t>
            </w:r>
          </w:p>
        </w:tc>
        <w:tc>
          <w:tcPr>
            <w:tcW w:w="8005" w:type="dxa"/>
          </w:tcPr>
          <w:p w14:paraId="3020AC62" w14:textId="77777777" w:rsidR="0032072A" w:rsidRDefault="0032072A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302" w14:paraId="18D02AA5" w14:textId="77777777" w:rsidTr="0040230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437B2D5" w14:textId="084188A5" w:rsidR="00402302" w:rsidRDefault="00402302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27D45BBD" w14:textId="5523E2D4" w:rsidR="00402302" w:rsidRDefault="00402302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Welcome, attendance, bell work, announcements</w:t>
            </w:r>
          </w:p>
        </w:tc>
      </w:tr>
      <w:tr w:rsidR="00402302" w14:paraId="2527E77B" w14:textId="77777777" w:rsidTr="00402302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00AC46" w14:textId="56122BF4" w:rsidR="00402302" w:rsidRDefault="00402302" w:rsidP="00476E68">
            <w:pPr>
              <w:rPr>
                <w:b w:val="0"/>
              </w:rPr>
            </w:pPr>
            <w:r>
              <w:rPr>
                <w:b w:val="0"/>
              </w:rPr>
              <w:t>10-15 Minutes</w:t>
            </w:r>
          </w:p>
        </w:tc>
        <w:tc>
          <w:tcPr>
            <w:tcW w:w="8005" w:type="dxa"/>
          </w:tcPr>
          <w:p w14:paraId="05DDB2FA" w14:textId="2A613B14" w:rsidR="00402302" w:rsidRDefault="00402302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</w:tr>
      <w:tr w:rsidR="00402302" w14:paraId="04C3F4FF" w14:textId="77777777" w:rsidTr="0040230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E8182D" w14:textId="117FE5D2" w:rsidR="00402302" w:rsidRDefault="00402302" w:rsidP="00476E68">
            <w:pPr>
              <w:rPr>
                <w:b w:val="0"/>
              </w:rPr>
            </w:pPr>
            <w:r>
              <w:rPr>
                <w:b w:val="0"/>
              </w:rPr>
              <w:t>35-40 Minutes</w:t>
            </w:r>
          </w:p>
        </w:tc>
        <w:tc>
          <w:tcPr>
            <w:tcW w:w="8005" w:type="dxa"/>
          </w:tcPr>
          <w:p w14:paraId="10F43C8F" w14:textId="58B9417D" w:rsidR="00402302" w:rsidRDefault="00402302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 Project/ Planning</w:t>
            </w:r>
          </w:p>
        </w:tc>
      </w:tr>
    </w:tbl>
    <w:p w14:paraId="612E0C33" w14:textId="77777777" w:rsidR="00476E68" w:rsidRDefault="00476E68" w:rsidP="00476E68"/>
    <w:p w14:paraId="3E96FCD5" w14:textId="77777777" w:rsidR="00C41C72" w:rsidRDefault="00C41C72" w:rsidP="00C41C72">
      <w:pPr>
        <w:pStyle w:val="Heading1"/>
      </w:pPr>
      <w:r>
        <w:t>Instructor’s Notes</w:t>
      </w:r>
    </w:p>
    <w:p w14:paraId="416E5E55" w14:textId="77777777" w:rsidR="00C41C72" w:rsidRPr="00C41C72" w:rsidRDefault="00C41C72" w:rsidP="00C41C72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C41C72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CB"/>
    <w:rsid w:val="000064CB"/>
    <w:rsid w:val="00082793"/>
    <w:rsid w:val="002534D1"/>
    <w:rsid w:val="002C7EBF"/>
    <w:rsid w:val="0032072A"/>
    <w:rsid w:val="00402302"/>
    <w:rsid w:val="00476E68"/>
    <w:rsid w:val="004A0F65"/>
    <w:rsid w:val="004B0D0F"/>
    <w:rsid w:val="00535CE1"/>
    <w:rsid w:val="005F67F0"/>
    <w:rsid w:val="006F2546"/>
    <w:rsid w:val="00746DCF"/>
    <w:rsid w:val="00873518"/>
    <w:rsid w:val="008E1AA0"/>
    <w:rsid w:val="00922DC7"/>
    <w:rsid w:val="00A16672"/>
    <w:rsid w:val="00A836DE"/>
    <w:rsid w:val="00C41C72"/>
    <w:rsid w:val="00DF3AEB"/>
    <w:rsid w:val="00E575DE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A0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10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3</cp:revision>
  <dcterms:created xsi:type="dcterms:W3CDTF">2015-11-13T16:46:00Z</dcterms:created>
  <dcterms:modified xsi:type="dcterms:W3CDTF">2015-11-13T17:27:00Z</dcterms:modified>
</cp:coreProperties>
</file>