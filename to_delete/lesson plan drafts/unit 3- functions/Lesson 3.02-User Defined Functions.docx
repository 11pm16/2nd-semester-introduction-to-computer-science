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88835" w14:textId="77777777" w:rsidR="002534D1" w:rsidRDefault="00EC1F83" w:rsidP="004A0F65">
      <w:pPr>
        <w:pStyle w:val="Title"/>
      </w:pPr>
      <w:r>
        <w:t>Lesson 3.02</w:t>
      </w:r>
      <w:r w:rsidR="002534D1">
        <w:t xml:space="preserve">: </w:t>
      </w:r>
      <w:r>
        <w:t>User Defined Functions</w:t>
      </w:r>
    </w:p>
    <w:p w14:paraId="473E52DD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3CFDBA8F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EC1F83">
        <w:t>user-defined-functions</w:t>
      </w:r>
    </w:p>
    <w:p w14:paraId="6CEAC45B" w14:textId="77777777" w:rsidR="004A0F65" w:rsidRDefault="004A0F65" w:rsidP="00EC1F83">
      <w:pPr>
        <w:pStyle w:val="ListParagraph"/>
        <w:numPr>
          <w:ilvl w:val="0"/>
          <w:numId w:val="1"/>
        </w:numPr>
      </w:pPr>
      <w:r>
        <w:t>Write</w:t>
      </w:r>
      <w:r w:rsidR="00EC1F83">
        <w:t xml:space="preserve"> user defined functions </w:t>
      </w:r>
    </w:p>
    <w:p w14:paraId="057BD10C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7A0F61BE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3B25B28E" w14:textId="2E56357C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  <w:r w:rsidR="002474E9">
        <w:rPr>
          <w:rFonts w:ascii="Helvetica Neue" w:eastAsia="Times New Roman" w:hAnsi="Helvetica Neue" w:cs="Times New Roman"/>
          <w:color w:val="333333"/>
          <w:spacing w:val="3"/>
        </w:rPr>
        <w:t>. Give students an algorithm for shuffling cards</w:t>
      </w:r>
    </w:p>
    <w:p w14:paraId="303FC73B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2C7ED160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CAED84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19069495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566D6D3D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8332106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7C86B227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48AE102A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F04ACBB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3163472B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ED03A3" w14:paraId="39578AE0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AF0967" w14:textId="77777777" w:rsidR="00A836DE" w:rsidRPr="00ED03A3" w:rsidRDefault="00FC0498" w:rsidP="00476E68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4E088EB5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</w:tr>
      <w:tr w:rsidR="00ED03A3" w14:paraId="07920CF3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777409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77AB741A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0907715D" w14:textId="77777777" w:rsidR="00476E68" w:rsidRDefault="00476E68" w:rsidP="00476E68"/>
    <w:p w14:paraId="7D94C144" w14:textId="77777777" w:rsidR="00C41C72" w:rsidRDefault="00C41C72" w:rsidP="00C41C72">
      <w:pPr>
        <w:pStyle w:val="Heading1"/>
      </w:pPr>
      <w:r>
        <w:t>Instructor’s Notes</w:t>
      </w:r>
    </w:p>
    <w:p w14:paraId="4EC74EA7" w14:textId="77777777" w:rsidR="00C41C72" w:rsidRDefault="00EC1F83" w:rsidP="00C41C72">
      <w:pPr>
        <w:pStyle w:val="ListParagraph"/>
        <w:numPr>
          <w:ilvl w:val="0"/>
          <w:numId w:val="3"/>
        </w:numPr>
      </w:pPr>
      <w:r>
        <w:t>Lecture</w:t>
      </w:r>
    </w:p>
    <w:p w14:paraId="4F214DBC" w14:textId="77777777" w:rsidR="00EC1F83" w:rsidRDefault="00EC1F83" w:rsidP="00EC1F83">
      <w:pPr>
        <w:pStyle w:val="ListParagraph"/>
        <w:numPr>
          <w:ilvl w:val="1"/>
          <w:numId w:val="3"/>
        </w:numPr>
      </w:pPr>
      <w:r>
        <w:t>User Defined Functions</w:t>
      </w:r>
    </w:p>
    <w:p w14:paraId="4BB002CF" w14:textId="77777777" w:rsidR="00EC1F83" w:rsidRDefault="00EC1F83" w:rsidP="00EC1F83">
      <w:pPr>
        <w:pStyle w:val="ListParagraph"/>
        <w:numPr>
          <w:ilvl w:val="2"/>
          <w:numId w:val="3"/>
        </w:numPr>
      </w:pPr>
      <w:r>
        <w:t>Previously we looked at using built in and imported functions</w:t>
      </w:r>
    </w:p>
    <w:p w14:paraId="3A688D0D" w14:textId="77777777" w:rsidR="00EC1F83" w:rsidRDefault="00EC1F83" w:rsidP="00EC1F83">
      <w:pPr>
        <w:pStyle w:val="ListParagraph"/>
        <w:numPr>
          <w:ilvl w:val="3"/>
          <w:numId w:val="3"/>
        </w:numPr>
      </w:pPr>
      <w:r>
        <w:t>Go over if there are any questions here</w:t>
      </w:r>
    </w:p>
    <w:p w14:paraId="57F7FAFF" w14:textId="77777777" w:rsidR="00EC1F83" w:rsidRDefault="00EC1F83" w:rsidP="00EC1F83">
      <w:pPr>
        <w:pStyle w:val="ListParagraph"/>
        <w:numPr>
          <w:ilvl w:val="2"/>
          <w:numId w:val="3"/>
        </w:numPr>
      </w:pPr>
      <w:r>
        <w:t>We can create our own functions in python. Here is how</w:t>
      </w:r>
    </w:p>
    <w:p w14:paraId="5F64E938" w14:textId="77777777" w:rsidR="00EC1F83" w:rsidRDefault="00EC1F83" w:rsidP="00EC1F83">
      <w:pPr>
        <w:pStyle w:val="ListParagraph"/>
        <w:numPr>
          <w:ilvl w:val="3"/>
          <w:numId w:val="3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):</w:t>
      </w:r>
    </w:p>
    <w:p w14:paraId="3D53E85A" w14:textId="77777777" w:rsidR="00EC1F83" w:rsidRDefault="00EC1F83" w:rsidP="00EC1F83">
      <w:pPr>
        <w:ind w:left="3600"/>
      </w:pPr>
      <w:proofErr w:type="gramStart"/>
      <w:r>
        <w:t>print</w:t>
      </w:r>
      <w:r>
        <w:t>(</w:t>
      </w:r>
      <w:proofErr w:type="gramEnd"/>
      <w:r>
        <w:t xml:space="preserve">“I </w:t>
      </w:r>
      <w:proofErr w:type="spellStart"/>
      <w:r>
        <w:t>ama</w:t>
      </w:r>
      <w:proofErr w:type="spellEnd"/>
      <w:r>
        <w:t xml:space="preserve"> Function.”</w:t>
      </w:r>
      <w:r>
        <w:t>)</w:t>
      </w:r>
    </w:p>
    <w:p w14:paraId="5705AAD2" w14:textId="77777777" w:rsidR="00EC1F83" w:rsidRDefault="00EC1F83" w:rsidP="00EC1F83">
      <w:pPr>
        <w:ind w:left="3600"/>
      </w:pPr>
      <w:proofErr w:type="spellStart"/>
      <w:r>
        <w:t>myList</w:t>
      </w:r>
      <w:proofErr w:type="spellEnd"/>
      <w:r>
        <w:t xml:space="preserve"> = [“a”, “b”, “c”, “d’]</w:t>
      </w:r>
    </w:p>
    <w:p w14:paraId="0F772A3C" w14:textId="396427FD" w:rsidR="00EC1F83" w:rsidRDefault="008701A1" w:rsidP="00EC1F83">
      <w:pPr>
        <w:ind w:left="3600"/>
      </w:pPr>
      <w:r>
        <w:t>print(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0])</w:t>
      </w:r>
    </w:p>
    <w:p w14:paraId="699C0182" w14:textId="6AB2386A" w:rsidR="00EC1F83" w:rsidRDefault="00EC1F83" w:rsidP="00EC1F83">
      <w:pPr>
        <w:pStyle w:val="ListParagraph"/>
        <w:numPr>
          <w:ilvl w:val="2"/>
          <w:numId w:val="3"/>
        </w:numPr>
      </w:pPr>
      <w:r>
        <w:t xml:space="preserve">How many arguments does that function take </w:t>
      </w:r>
      <w:proofErr w:type="gramStart"/>
      <w:r>
        <w:t>in.</w:t>
      </w:r>
      <w:proofErr w:type="gramEnd"/>
      <w:r>
        <w:t xml:space="preserve"> How would you call that </w:t>
      </w:r>
      <w:proofErr w:type="gramStart"/>
      <w:r>
        <w:t>function.</w:t>
      </w:r>
      <w:proofErr w:type="gramEnd"/>
      <w:r>
        <w:t xml:space="preserve"> What does that function </w:t>
      </w:r>
      <w:r w:rsidR="008701A1">
        <w:t>do</w:t>
      </w:r>
      <w:r>
        <w:t>?</w:t>
      </w:r>
      <w:r w:rsidR="002474E9">
        <w:t xml:space="preserve"> Notice that you can define variables here</w:t>
      </w:r>
    </w:p>
    <w:p w14:paraId="20F2BD88" w14:textId="77777777" w:rsidR="00EC1F83" w:rsidRDefault="00EC1F83" w:rsidP="00EC1F83">
      <w:pPr>
        <w:pStyle w:val="ListParagraph"/>
        <w:numPr>
          <w:ilvl w:val="2"/>
          <w:numId w:val="3"/>
        </w:numPr>
      </w:pPr>
      <w:r>
        <w:t xml:space="preserve">Here is how to </w:t>
      </w:r>
    </w:p>
    <w:p w14:paraId="1B5DD410" w14:textId="640AF577" w:rsidR="00EC1F83" w:rsidRDefault="00EC1F83" w:rsidP="00EC1F83">
      <w:pPr>
        <w:pStyle w:val="ListParagraph"/>
        <w:numPr>
          <w:ilvl w:val="3"/>
          <w:numId w:val="3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 w:rsidR="008701A1">
        <w:t>print_twice</w:t>
      </w:r>
      <w:proofErr w:type="spellEnd"/>
      <w:r>
        <w:t>(</w:t>
      </w:r>
      <w:proofErr w:type="spellStart"/>
      <w:r w:rsidR="008701A1">
        <w:t>string_to_print</w:t>
      </w:r>
      <w:proofErr w:type="spellEnd"/>
      <w:r>
        <w:t>):</w:t>
      </w:r>
    </w:p>
    <w:p w14:paraId="799D327D" w14:textId="2F675E79" w:rsidR="00EC1F83" w:rsidRDefault="00EC1F83" w:rsidP="00EC1F83">
      <w:pPr>
        <w:ind w:left="3060"/>
      </w:pPr>
      <w:r>
        <w:t>print</w:t>
      </w:r>
      <w:r w:rsidR="008701A1">
        <w:t>(</w:t>
      </w:r>
      <w:proofErr w:type="spellStart"/>
      <w:r w:rsidR="008701A1">
        <w:t>string_to_print</w:t>
      </w:r>
      <w:proofErr w:type="spellEnd"/>
      <w:r>
        <w:t>)</w:t>
      </w:r>
    </w:p>
    <w:p w14:paraId="3CE7A48C" w14:textId="38C1C658" w:rsidR="008701A1" w:rsidRDefault="008701A1" w:rsidP="00EC1F83">
      <w:pPr>
        <w:ind w:left="3060"/>
      </w:pPr>
      <w:r>
        <w:t>print(</w:t>
      </w:r>
      <w:proofErr w:type="spellStart"/>
      <w:r>
        <w:t>string_to_print</w:t>
      </w:r>
      <w:proofErr w:type="spellEnd"/>
      <w:r>
        <w:t>)</w:t>
      </w:r>
    </w:p>
    <w:p w14:paraId="1AA2CF93" w14:textId="6666CFB5" w:rsidR="008701A1" w:rsidRDefault="008701A1" w:rsidP="008701A1">
      <w:pPr>
        <w:pStyle w:val="ListParagraph"/>
        <w:numPr>
          <w:ilvl w:val="2"/>
          <w:numId w:val="3"/>
        </w:numPr>
      </w:pPr>
      <w:r>
        <w:t>How many argum</w:t>
      </w:r>
      <w:r>
        <w:t>ents does that function take in?</w:t>
      </w:r>
      <w:r>
        <w:t xml:space="preserve"> How would you call that function. What does that function </w:t>
      </w:r>
      <w:r>
        <w:t>do</w:t>
      </w:r>
      <w:r>
        <w:t>?</w:t>
      </w:r>
    </w:p>
    <w:p w14:paraId="04DD3D1D" w14:textId="522B2BB9" w:rsidR="00EC1F83" w:rsidRDefault="002474E9" w:rsidP="002474E9">
      <w:pPr>
        <w:pStyle w:val="ListParagraph"/>
        <w:numPr>
          <w:ilvl w:val="1"/>
          <w:numId w:val="3"/>
        </w:numPr>
      </w:pPr>
      <w:r>
        <w:t xml:space="preserve">Lab </w:t>
      </w:r>
    </w:p>
    <w:p w14:paraId="3C4EB236" w14:textId="5442D55A" w:rsidR="002474E9" w:rsidRDefault="002474E9" w:rsidP="002474E9">
      <w:pPr>
        <w:pStyle w:val="ListParagraph"/>
        <w:numPr>
          <w:ilvl w:val="2"/>
          <w:numId w:val="3"/>
        </w:numPr>
      </w:pPr>
      <w:r>
        <w:t xml:space="preserve">Give students a card shuffling algorithm and a deck of cards </w:t>
      </w:r>
    </w:p>
    <w:p w14:paraId="22FFB00B" w14:textId="136826AA" w:rsidR="002474E9" w:rsidRDefault="002474E9" w:rsidP="002474E9">
      <w:pPr>
        <w:pStyle w:val="ListParagraph"/>
        <w:numPr>
          <w:ilvl w:val="2"/>
          <w:numId w:val="3"/>
        </w:numPr>
      </w:pPr>
      <w:r>
        <w:lastRenderedPageBreak/>
        <w:t>Have students create a function that draws a card from the deck and removes the item from the list. And prints the card</w:t>
      </w:r>
    </w:p>
    <w:p w14:paraId="006A91CD" w14:textId="24817825" w:rsidR="002474E9" w:rsidRDefault="002474E9" w:rsidP="002474E9">
      <w:pPr>
        <w:pStyle w:val="ListParagraph"/>
        <w:numPr>
          <w:ilvl w:val="2"/>
          <w:numId w:val="3"/>
        </w:numPr>
      </w:pPr>
      <w:r>
        <w:t>If this doesn’t take too long have students write a function called draw 2 that draws 2 cards and prints them out</w:t>
      </w:r>
    </w:p>
    <w:p w14:paraId="3B28BA57" w14:textId="170925F1" w:rsidR="002474E9" w:rsidRDefault="00260A24" w:rsidP="002474E9">
      <w:pPr>
        <w:pStyle w:val="ListParagraph"/>
        <w:numPr>
          <w:ilvl w:val="1"/>
          <w:numId w:val="3"/>
        </w:numPr>
      </w:pPr>
      <w:r>
        <w:t>Discussion</w:t>
      </w:r>
    </w:p>
    <w:p w14:paraId="2F52D02D" w14:textId="675952D1" w:rsidR="00260A24" w:rsidRDefault="00260A24" w:rsidP="00260A24">
      <w:pPr>
        <w:pStyle w:val="ListParagraph"/>
        <w:numPr>
          <w:ilvl w:val="2"/>
          <w:numId w:val="3"/>
        </w:numPr>
      </w:pPr>
      <w:r>
        <w:t xml:space="preserve">Look at how the students pulled the numbers from the deck. </w:t>
      </w:r>
      <w:r w:rsidR="00890418">
        <w:t>Discuss other ways to draw a random card</w:t>
      </w:r>
    </w:p>
    <w:p w14:paraId="2FF50F51" w14:textId="410AF8B8" w:rsidR="00890418" w:rsidRDefault="00890418" w:rsidP="00260A24">
      <w:pPr>
        <w:pStyle w:val="ListParagraph"/>
        <w:numPr>
          <w:ilvl w:val="2"/>
          <w:numId w:val="3"/>
        </w:numPr>
      </w:pPr>
      <w:r>
        <w:t>Discuss algorithms for shuffling a deck. What if you didn’t want the cards to be removed how could you get a random card</w:t>
      </w:r>
    </w:p>
    <w:p w14:paraId="38DAE835" w14:textId="77777777" w:rsidR="00890418" w:rsidRPr="00C41C72" w:rsidRDefault="00890418" w:rsidP="00890418">
      <w:bookmarkStart w:id="0" w:name="_GoBack"/>
      <w:bookmarkEnd w:id="0"/>
    </w:p>
    <w:p w14:paraId="367E274D" w14:textId="77777777" w:rsidR="00EC1F83" w:rsidRPr="00C41C72" w:rsidRDefault="00EC1F83" w:rsidP="00EC1F83">
      <w:pPr>
        <w:ind w:left="2880"/>
      </w:pPr>
    </w:p>
    <w:sectPr w:rsidR="00EC1F83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83"/>
    <w:rsid w:val="00082793"/>
    <w:rsid w:val="002474E9"/>
    <w:rsid w:val="002534D1"/>
    <w:rsid w:val="00260A24"/>
    <w:rsid w:val="002C7EBF"/>
    <w:rsid w:val="00476E68"/>
    <w:rsid w:val="004A0F65"/>
    <w:rsid w:val="004B0D0F"/>
    <w:rsid w:val="00535CE1"/>
    <w:rsid w:val="005F67F0"/>
    <w:rsid w:val="00746DCF"/>
    <w:rsid w:val="008701A1"/>
    <w:rsid w:val="00873518"/>
    <w:rsid w:val="00890418"/>
    <w:rsid w:val="008E1AA0"/>
    <w:rsid w:val="00922DC7"/>
    <w:rsid w:val="00A16672"/>
    <w:rsid w:val="00A836DE"/>
    <w:rsid w:val="00C41C72"/>
    <w:rsid w:val="00DF3AEB"/>
    <w:rsid w:val="00E575DE"/>
    <w:rsid w:val="00E866F5"/>
    <w:rsid w:val="00EC1F83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822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18</TotalTime>
  <Pages>2</Pages>
  <Words>246</Words>
  <Characters>1404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4</cp:revision>
  <dcterms:created xsi:type="dcterms:W3CDTF">2015-11-13T14:21:00Z</dcterms:created>
  <dcterms:modified xsi:type="dcterms:W3CDTF">2015-11-13T14:43:00Z</dcterms:modified>
</cp:coreProperties>
</file>