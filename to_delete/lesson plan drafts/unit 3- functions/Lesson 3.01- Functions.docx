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4CA2E" w14:textId="77777777" w:rsidR="002534D1" w:rsidRDefault="00401D93" w:rsidP="004A0F65">
      <w:pPr>
        <w:pStyle w:val="Title"/>
      </w:pPr>
      <w:r>
        <w:t>Lesson 3.01</w:t>
      </w:r>
      <w:r w:rsidR="002534D1">
        <w:t xml:space="preserve">: </w:t>
      </w:r>
      <w:r>
        <w:t>Built in Functions/Imported Functions</w:t>
      </w:r>
    </w:p>
    <w:p w14:paraId="3AED128A" w14:textId="77777777" w:rsidR="002534D1" w:rsidRDefault="004A0F65" w:rsidP="004A0F65">
      <w:pPr>
        <w:pStyle w:val="Heading1"/>
      </w:pPr>
      <w:r>
        <w:t>L</w:t>
      </w:r>
      <w:r w:rsidR="00F44228">
        <w:t>earning Objectives</w:t>
      </w:r>
    </w:p>
    <w:p w14:paraId="33ED0B14" w14:textId="0AD9E4F8" w:rsidR="004A0F65" w:rsidRDefault="004A0F65" w:rsidP="004A0F65">
      <w:pPr>
        <w:pStyle w:val="ListParagraph"/>
        <w:numPr>
          <w:ilvl w:val="0"/>
          <w:numId w:val="1"/>
        </w:numPr>
      </w:pPr>
      <w:r>
        <w:t xml:space="preserve">Define and identify: </w:t>
      </w:r>
      <w:r w:rsidR="00302FD1">
        <w:t>Function, calling, importing, returning, abstraction</w:t>
      </w:r>
    </w:p>
    <w:p w14:paraId="27CEDB07" w14:textId="33E59D8C" w:rsidR="004A0F65" w:rsidRDefault="00302FD1" w:rsidP="004A0F65">
      <w:pPr>
        <w:pStyle w:val="ListParagraph"/>
        <w:numPr>
          <w:ilvl w:val="0"/>
          <w:numId w:val="1"/>
        </w:numPr>
      </w:pPr>
      <w:r>
        <w:t>Recognize and re-assess functions they have encountered so far</w:t>
      </w:r>
    </w:p>
    <w:p w14:paraId="7F36EDA0" w14:textId="794701A4" w:rsidR="00302FD1" w:rsidRDefault="00302FD1" w:rsidP="004A0F65">
      <w:pPr>
        <w:pStyle w:val="ListParagraph"/>
        <w:numPr>
          <w:ilvl w:val="0"/>
          <w:numId w:val="1"/>
        </w:numPr>
      </w:pPr>
      <w:r>
        <w:t>Utilize built in functions and imported functions</w:t>
      </w:r>
    </w:p>
    <w:p w14:paraId="45B57070" w14:textId="04E943D9" w:rsidR="004A0F65" w:rsidRDefault="004A0F65" w:rsidP="004A0F65">
      <w:pPr>
        <w:pStyle w:val="ListParagraph"/>
        <w:numPr>
          <w:ilvl w:val="0"/>
          <w:numId w:val="1"/>
        </w:numPr>
      </w:pPr>
      <w:r>
        <w:t>Describe</w:t>
      </w:r>
      <w:r w:rsidR="00302FD1">
        <w:t xml:space="preserve"> the process of using a function and getting a value back </w:t>
      </w:r>
    </w:p>
    <w:p w14:paraId="5CA74ACF" w14:textId="77777777" w:rsidR="004A0F65" w:rsidRDefault="00F31560" w:rsidP="00F31560">
      <w:pPr>
        <w:pStyle w:val="Heading1"/>
      </w:pPr>
      <w:r>
        <w:t>M</w:t>
      </w:r>
      <w:r w:rsidR="00F44228">
        <w:t>aterials/</w:t>
      </w:r>
      <w:r w:rsidR="004B0D0F">
        <w:t>Preparation</w:t>
      </w:r>
    </w:p>
    <w:p w14:paraId="18EDC40A" w14:textId="77777777" w:rsidR="00F31560" w:rsidRDefault="00C41C72" w:rsidP="00476E68">
      <w:pPr>
        <w:pStyle w:val="ListParagraph"/>
        <w:numPr>
          <w:ilvl w:val="0"/>
          <w:numId w:val="2"/>
        </w:numPr>
      </w:pPr>
      <w:r>
        <w:t>Lab</w:t>
      </w:r>
      <w:r w:rsidR="00476E68">
        <w:t xml:space="preserve"> handout</w:t>
      </w:r>
    </w:p>
    <w:p w14:paraId="74866921" w14:textId="77777777" w:rsidR="00476E68" w:rsidRDefault="00476E68" w:rsidP="00476E68">
      <w:pPr>
        <w:pStyle w:val="ListParagraph"/>
        <w:numPr>
          <w:ilvl w:val="0"/>
          <w:numId w:val="2"/>
        </w:numPr>
      </w:pPr>
      <w:r>
        <w:t xml:space="preserve">Read </w:t>
      </w:r>
      <w:r w:rsidR="00FC0498">
        <w:rPr>
          <w:rFonts w:ascii="Helvetica Neue" w:eastAsia="Times New Roman" w:hAnsi="Helvetica Neue" w:cs="Times New Roman"/>
          <w:color w:val="333333"/>
          <w:spacing w:val="3"/>
        </w:rPr>
        <w:t>through</w:t>
      </w:r>
      <w:r w:rsidR="00FC0498" w:rsidRPr="0014561E">
        <w:rPr>
          <w:rFonts w:ascii="Helvetica Neue" w:eastAsia="Times New Roman" w:hAnsi="Helvetica Neue" w:cs="Times New Roman"/>
          <w:color w:val="333333"/>
          <w:spacing w:val="3"/>
        </w:rPr>
        <w:t xml:space="preserve"> the handout so that you are familiar with the requirements and can assist students</w:t>
      </w:r>
    </w:p>
    <w:p w14:paraId="637C0B5A" w14:textId="77777777" w:rsidR="00476E68" w:rsidRDefault="00476E68" w:rsidP="00476E68">
      <w:pPr>
        <w:pStyle w:val="Heading1"/>
      </w:pPr>
      <w:r>
        <w:t>Pacing Guide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D03A3" w14:paraId="0847E16A" w14:textId="77777777" w:rsidTr="00ED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8CC58FC" w14:textId="77777777" w:rsidR="00A836DE" w:rsidRDefault="00A16672" w:rsidP="00476E68">
            <w:r>
              <w:t>Duration</w:t>
            </w:r>
          </w:p>
        </w:tc>
        <w:tc>
          <w:tcPr>
            <w:tcW w:w="8005" w:type="dxa"/>
          </w:tcPr>
          <w:p w14:paraId="427E747E" w14:textId="77777777" w:rsidR="00A836DE" w:rsidRDefault="00A16672" w:rsidP="00476E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D03A3" w14:paraId="1FD5C689" w14:textId="77777777" w:rsidTr="00ED03A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9F589A" w14:textId="77777777" w:rsidR="00A836DE" w:rsidRPr="00A16672" w:rsidRDefault="00922DC7" w:rsidP="00476E68">
            <w:pPr>
              <w:rPr>
                <w:b w:val="0"/>
              </w:rPr>
            </w:pPr>
            <w:r>
              <w:rPr>
                <w:b w:val="0"/>
              </w:rPr>
              <w:t>5 Minutes</w:t>
            </w:r>
          </w:p>
        </w:tc>
        <w:tc>
          <w:tcPr>
            <w:tcW w:w="8005" w:type="dxa"/>
          </w:tcPr>
          <w:p w14:paraId="2416F585" w14:textId="77777777" w:rsidR="00A836DE" w:rsidRDefault="00922DC7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Welcome, attendance, bell work, </w:t>
            </w:r>
            <w:r w:rsidR="00FC0498">
              <w:t>announcements</w:t>
            </w:r>
          </w:p>
        </w:tc>
      </w:tr>
      <w:tr w:rsidR="00ED03A3" w14:paraId="330A7249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2E39BA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73698B1B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</w:t>
            </w:r>
          </w:p>
        </w:tc>
      </w:tr>
      <w:tr w:rsidR="00ED03A3" w14:paraId="775C51A2" w14:textId="77777777" w:rsidTr="00ED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CF2E84" w14:textId="77777777" w:rsidR="00A836DE" w:rsidRPr="00ED03A3" w:rsidRDefault="00FC0498" w:rsidP="00476E68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="00ED03A3">
              <w:rPr>
                <w:b w:val="0"/>
              </w:rPr>
              <w:t>0 Minutes</w:t>
            </w:r>
          </w:p>
        </w:tc>
        <w:tc>
          <w:tcPr>
            <w:tcW w:w="8005" w:type="dxa"/>
          </w:tcPr>
          <w:p w14:paraId="5138492E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</w:p>
        </w:tc>
      </w:tr>
      <w:tr w:rsidR="00ED03A3" w14:paraId="75085B36" w14:textId="77777777" w:rsidTr="00ED03A3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BB4B195" w14:textId="77777777" w:rsidR="00A836DE" w:rsidRPr="00ED03A3" w:rsidRDefault="00ED03A3" w:rsidP="00476E68">
            <w:pPr>
              <w:rPr>
                <w:b w:val="0"/>
              </w:rPr>
            </w:pPr>
            <w:r>
              <w:rPr>
                <w:b w:val="0"/>
              </w:rPr>
              <w:t>10 Minutes</w:t>
            </w:r>
          </w:p>
        </w:tc>
        <w:tc>
          <w:tcPr>
            <w:tcW w:w="8005" w:type="dxa"/>
          </w:tcPr>
          <w:p w14:paraId="4E0D732D" w14:textId="77777777" w:rsidR="00A836DE" w:rsidRDefault="00FC0498" w:rsidP="00476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</w:t>
            </w:r>
          </w:p>
        </w:tc>
      </w:tr>
    </w:tbl>
    <w:p w14:paraId="5CA02CF6" w14:textId="77777777" w:rsidR="00476E68" w:rsidRDefault="00476E68" w:rsidP="00476E68"/>
    <w:p w14:paraId="07E9CD6F" w14:textId="77777777" w:rsidR="00C41C72" w:rsidRDefault="00C41C72" w:rsidP="00C41C72">
      <w:pPr>
        <w:pStyle w:val="Heading1"/>
      </w:pPr>
      <w:r>
        <w:t>Instructor’s Notes</w:t>
      </w:r>
    </w:p>
    <w:p w14:paraId="2F7ADCAA" w14:textId="6EACFF93" w:rsidR="00C41C72" w:rsidRDefault="00302FD1" w:rsidP="00C41C72">
      <w:pPr>
        <w:pStyle w:val="ListParagraph"/>
        <w:numPr>
          <w:ilvl w:val="0"/>
          <w:numId w:val="3"/>
        </w:numPr>
      </w:pPr>
      <w:r>
        <w:t>Lecture</w:t>
      </w:r>
    </w:p>
    <w:p w14:paraId="3416EDC9" w14:textId="7291D4EC" w:rsidR="00302FD1" w:rsidRDefault="00302FD1" w:rsidP="00302FD1">
      <w:pPr>
        <w:pStyle w:val="ListParagraph"/>
        <w:numPr>
          <w:ilvl w:val="1"/>
          <w:numId w:val="3"/>
        </w:numPr>
      </w:pPr>
      <w:r>
        <w:t>Functions</w:t>
      </w:r>
    </w:p>
    <w:p w14:paraId="0DACEC77" w14:textId="4305DD54" w:rsidR="00302FD1" w:rsidRPr="00302FD1" w:rsidRDefault="002163D1" w:rsidP="00302FD1">
      <w:pPr>
        <w:pStyle w:val="ListParagraph"/>
        <w:numPr>
          <w:ilvl w:val="2"/>
          <w:numId w:val="3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Definition: </w:t>
      </w:r>
      <w:r w:rsidR="00302FD1" w:rsidRPr="00302FD1">
        <w:rPr>
          <w:rFonts w:ascii="Times New Roman" w:eastAsia="Times New Roman" w:hAnsi="Times New Roman" w:cs="Times New Roman"/>
          <w:i/>
        </w:rPr>
        <w:t xml:space="preserve">in the context of programming, a function is a named sequence of statements that performs a computation. When you define a function, you specify the name and the sequence of statements. Later, you can “call” the function by name. We have already seen </w:t>
      </w:r>
      <w:r w:rsidR="00AD08EE">
        <w:rPr>
          <w:rFonts w:ascii="Times New Roman" w:eastAsia="Times New Roman" w:hAnsi="Times New Roman" w:cs="Times New Roman"/>
          <w:i/>
        </w:rPr>
        <w:t>some</w:t>
      </w:r>
      <w:r w:rsidR="00302FD1" w:rsidRPr="00302FD1">
        <w:rPr>
          <w:rFonts w:ascii="Times New Roman" w:eastAsia="Times New Roman" w:hAnsi="Times New Roman" w:cs="Times New Roman"/>
          <w:i/>
        </w:rPr>
        <w:t xml:space="preserve"> exampl</w:t>
      </w:r>
      <w:r w:rsidR="00AD08EE">
        <w:rPr>
          <w:rFonts w:ascii="Times New Roman" w:eastAsia="Times New Roman" w:hAnsi="Times New Roman" w:cs="Times New Roman"/>
          <w:i/>
        </w:rPr>
        <w:t>es</w:t>
      </w:r>
      <w:r w:rsidR="00302FD1" w:rsidRPr="00302FD1">
        <w:rPr>
          <w:rFonts w:ascii="Times New Roman" w:eastAsia="Times New Roman" w:hAnsi="Times New Roman" w:cs="Times New Roman"/>
          <w:i/>
        </w:rPr>
        <w:t xml:space="preserve">: </w:t>
      </w:r>
    </w:p>
    <w:p w14:paraId="07871D30" w14:textId="1F438C2E" w:rsidR="00302FD1" w:rsidRPr="00302FD1" w:rsidRDefault="00302FD1" w:rsidP="00302FD1">
      <w:pPr>
        <w:pStyle w:val="ListParagraph"/>
        <w:numPr>
          <w:ilvl w:val="3"/>
          <w:numId w:val="3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print(</w:t>
      </w:r>
      <w:proofErr w:type="gramEnd"/>
      <w:r>
        <w:rPr>
          <w:rFonts w:ascii="Times New Roman" w:eastAsia="Times New Roman" w:hAnsi="Times New Roman" w:cs="Times New Roman"/>
        </w:rPr>
        <w:t xml:space="preserve">“123”), type(32.0),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([“cats”, “dogs”, “rabbits”])</w:t>
      </w:r>
    </w:p>
    <w:p w14:paraId="6ACB8B36" w14:textId="562C4950" w:rsidR="00E8026D" w:rsidRDefault="002163D1" w:rsidP="00E8026D">
      <w:pPr>
        <w:pStyle w:val="ListParagraph"/>
        <w:numPr>
          <w:ilvl w:val="2"/>
          <w:numId w:val="3"/>
        </w:numPr>
      </w:pPr>
      <w:r>
        <w:t>Built in Functions.</w:t>
      </w:r>
    </w:p>
    <w:p w14:paraId="2B409842" w14:textId="64326F64" w:rsidR="002163D1" w:rsidRDefault="002163D1" w:rsidP="002163D1">
      <w:pPr>
        <w:pStyle w:val="ListParagraph"/>
        <w:numPr>
          <w:ilvl w:val="3"/>
          <w:numId w:val="3"/>
        </w:numPr>
      </w:pPr>
      <w:r>
        <w:t>Argument</w:t>
      </w:r>
      <w:r w:rsidR="00E8026D">
        <w:t>s</w:t>
      </w:r>
      <w:r>
        <w:t>: value</w:t>
      </w:r>
      <w:r w:rsidR="00E8026D">
        <w:t>s</w:t>
      </w:r>
      <w:r>
        <w:t xml:space="preserve"> that a function takes in </w:t>
      </w:r>
    </w:p>
    <w:p w14:paraId="2B7E7EE4" w14:textId="5DAA38BC" w:rsidR="002163D1" w:rsidRDefault="002163D1" w:rsidP="002163D1">
      <w:pPr>
        <w:pStyle w:val="ListParagraph"/>
        <w:numPr>
          <w:ilvl w:val="4"/>
          <w:numId w:val="3"/>
        </w:numPr>
      </w:pPr>
      <w:r>
        <w:t>Len takes in a list</w:t>
      </w:r>
    </w:p>
    <w:p w14:paraId="7DE839CC" w14:textId="289787DD" w:rsidR="00E8026D" w:rsidRDefault="00E8026D" w:rsidP="002163D1">
      <w:pPr>
        <w:pStyle w:val="ListParagraph"/>
        <w:numPr>
          <w:ilvl w:val="4"/>
          <w:numId w:val="3"/>
        </w:numPr>
      </w:pPr>
      <w:r>
        <w:t>Functions take in more than 1 value separate arguments by a comma</w:t>
      </w:r>
    </w:p>
    <w:p w14:paraId="7DB9D841" w14:textId="12E2FC74" w:rsidR="002163D1" w:rsidRDefault="002163D1" w:rsidP="002163D1">
      <w:pPr>
        <w:pStyle w:val="ListParagraph"/>
        <w:numPr>
          <w:ilvl w:val="3"/>
          <w:numId w:val="3"/>
        </w:numPr>
      </w:pPr>
      <w:r>
        <w:t>Return: the value the function gives back</w:t>
      </w:r>
    </w:p>
    <w:p w14:paraId="6FB6E57D" w14:textId="49190D22" w:rsidR="002163D1" w:rsidRDefault="002163D1" w:rsidP="002163D1">
      <w:pPr>
        <w:pStyle w:val="ListParagraph"/>
        <w:numPr>
          <w:ilvl w:val="4"/>
          <w:numId w:val="3"/>
        </w:numPr>
      </w:pPr>
      <w:r>
        <w:t xml:space="preserve">Len returns a </w:t>
      </w:r>
      <w:proofErr w:type="spellStart"/>
      <w:r>
        <w:t>int</w:t>
      </w:r>
      <w:proofErr w:type="spellEnd"/>
      <w:r>
        <w:t xml:space="preserve"> representing the length of the list </w:t>
      </w:r>
    </w:p>
    <w:p w14:paraId="307C3326" w14:textId="2CFBA7BB" w:rsidR="002163D1" w:rsidRDefault="002163D1" w:rsidP="002163D1">
      <w:pPr>
        <w:pStyle w:val="ListParagraph"/>
        <w:numPr>
          <w:ilvl w:val="3"/>
          <w:numId w:val="3"/>
        </w:numPr>
      </w:pPr>
      <w:r>
        <w:t>Abstraction</w:t>
      </w:r>
    </w:p>
    <w:p w14:paraId="0E10939D" w14:textId="5843FF74" w:rsidR="002163D1" w:rsidRDefault="002163D1" w:rsidP="002163D1">
      <w:pPr>
        <w:pStyle w:val="ListParagraph"/>
        <w:numPr>
          <w:ilvl w:val="4"/>
          <w:numId w:val="3"/>
        </w:numPr>
      </w:pPr>
      <w:r>
        <w:t xml:space="preserve">We don’t need to know the stuff that happens to find the length. </w:t>
      </w:r>
    </w:p>
    <w:p w14:paraId="4403CAA4" w14:textId="1E58D65F" w:rsidR="002163D1" w:rsidRDefault="002163D1" w:rsidP="002163D1">
      <w:pPr>
        <w:pStyle w:val="ListParagraph"/>
        <w:numPr>
          <w:ilvl w:val="2"/>
          <w:numId w:val="3"/>
        </w:numPr>
      </w:pPr>
      <w:r>
        <w:lastRenderedPageBreak/>
        <w:t>Imported functions</w:t>
      </w:r>
    </w:p>
    <w:p w14:paraId="20E2ED44" w14:textId="3C5382BE" w:rsidR="00143433" w:rsidRDefault="002163D1" w:rsidP="002163D1">
      <w:pPr>
        <w:pStyle w:val="ListParagraph"/>
        <w:numPr>
          <w:ilvl w:val="3"/>
          <w:numId w:val="3"/>
        </w:numPr>
      </w:pPr>
      <w:r>
        <w:t xml:space="preserve">Some functions are not included as built-in. For </w:t>
      </w:r>
      <w:r w:rsidR="00143433">
        <w:t>instance,</w:t>
      </w:r>
      <w:r>
        <w:t xml:space="preserve"> how would you </w:t>
      </w:r>
      <w:r w:rsidR="00E8026D">
        <w:t>pick a random number from 1 to 5</w:t>
      </w:r>
      <w:r>
        <w:t xml:space="preserve">? </w:t>
      </w:r>
      <w:r w:rsidR="00143433">
        <w:t xml:space="preserve">Python language comes with a file where all these functions are written out for you. To access them all you have to do is </w:t>
      </w:r>
      <w:r w:rsidR="00143433" w:rsidRPr="00143433">
        <w:rPr>
          <w:i/>
        </w:rPr>
        <w:t>import</w:t>
      </w:r>
      <w:r w:rsidR="00143433">
        <w:t xml:space="preserve"> the module</w:t>
      </w:r>
    </w:p>
    <w:p w14:paraId="583F47C7" w14:textId="77777777" w:rsidR="00143433" w:rsidRDefault="00143433" w:rsidP="00143433">
      <w:pPr>
        <w:pStyle w:val="ListParagraph"/>
        <w:numPr>
          <w:ilvl w:val="4"/>
          <w:numId w:val="3"/>
        </w:numPr>
      </w:pPr>
      <w:r>
        <w:t xml:space="preserve">Module: </w:t>
      </w:r>
      <w:r>
        <w:rPr>
          <w:i/>
        </w:rPr>
        <w:t>a file that contains a collection of related functions</w:t>
      </w:r>
    </w:p>
    <w:p w14:paraId="3053EA86" w14:textId="32F58E0B" w:rsidR="002163D1" w:rsidRDefault="00143433" w:rsidP="00143433">
      <w:pPr>
        <w:pStyle w:val="ListParagraph"/>
        <w:numPr>
          <w:ilvl w:val="3"/>
          <w:numId w:val="3"/>
        </w:numPr>
      </w:pPr>
      <w:r>
        <w:t xml:space="preserve">Once you’ve imported the module you use the syntax </w:t>
      </w:r>
      <w:proofErr w:type="spellStart"/>
      <w:r>
        <w:t>module_</w:t>
      </w:r>
      <w:proofErr w:type="gramStart"/>
      <w:r>
        <w:t>name.function</w:t>
      </w:r>
      <w:proofErr w:type="gramEnd"/>
      <w:r>
        <w:t>_name</w:t>
      </w:r>
      <w:proofErr w:type="spellEnd"/>
      <w:r>
        <w:t xml:space="preserve">(arg1, arg2…) </w:t>
      </w:r>
    </w:p>
    <w:p w14:paraId="7C7F3922" w14:textId="6F9E7EAF" w:rsidR="00026ADB" w:rsidRDefault="00026ADB" w:rsidP="00026ADB">
      <w:pPr>
        <w:pStyle w:val="ListParagraph"/>
        <w:numPr>
          <w:ilvl w:val="4"/>
          <w:numId w:val="3"/>
        </w:numPr>
      </w:pPr>
      <w:proofErr w:type="spellStart"/>
      <w:r>
        <w:t>randint</w:t>
      </w:r>
      <w:proofErr w:type="spellEnd"/>
      <w:r>
        <w:t xml:space="preserve"> is defined in the random module and takes in two arguments: the first is the lower bound (inclusive) on the random integer and the second is the upper bound(exclusive)</w:t>
      </w:r>
    </w:p>
    <w:p w14:paraId="2E6EFB6F" w14:textId="173A5D63" w:rsidR="00026ADB" w:rsidRDefault="004E6F9E" w:rsidP="00026ADB">
      <w:pPr>
        <w:pStyle w:val="ListParagraph"/>
        <w:numPr>
          <w:ilvl w:val="5"/>
          <w:numId w:val="3"/>
        </w:numPr>
      </w:pPr>
      <w:r>
        <w:t>&gt;&gt;&gt;</w:t>
      </w:r>
      <w:r w:rsidR="00AD08EE">
        <w:t xml:space="preserve"> </w:t>
      </w:r>
      <w:r w:rsidR="00026ADB">
        <w:t>import random</w:t>
      </w:r>
    </w:p>
    <w:p w14:paraId="72B08E8A" w14:textId="311895DF" w:rsidR="00026ADB" w:rsidRDefault="004E6F9E" w:rsidP="00026ADB">
      <w:pPr>
        <w:pStyle w:val="ListParagraph"/>
        <w:numPr>
          <w:ilvl w:val="5"/>
          <w:numId w:val="3"/>
        </w:numPr>
      </w:pPr>
      <w:r>
        <w:t>&gt;&gt;&gt;</w:t>
      </w:r>
      <w:r w:rsidR="00AD08EE">
        <w:t xml:space="preserve"> </w:t>
      </w:r>
      <w:proofErr w:type="spellStart"/>
      <w:proofErr w:type="gramStart"/>
      <w:r w:rsidR="00026ADB">
        <w:t>random.randint</w:t>
      </w:r>
      <w:proofErr w:type="spellEnd"/>
      <w:proofErr w:type="gramEnd"/>
      <w:r w:rsidR="00026ADB">
        <w:t>(0, 4)</w:t>
      </w:r>
    </w:p>
    <w:p w14:paraId="1B7CFC99" w14:textId="2CE0607A" w:rsidR="00026ADB" w:rsidRDefault="00026ADB" w:rsidP="00026ADB">
      <w:pPr>
        <w:pStyle w:val="ListParagraph"/>
        <w:numPr>
          <w:ilvl w:val="5"/>
          <w:numId w:val="3"/>
        </w:numPr>
      </w:pPr>
      <w:r>
        <w:t>3</w:t>
      </w:r>
    </w:p>
    <w:p w14:paraId="6B4540E9" w14:textId="2F55B695" w:rsidR="00143433" w:rsidRDefault="00143433" w:rsidP="00143433">
      <w:pPr>
        <w:pStyle w:val="ListParagraph"/>
        <w:numPr>
          <w:ilvl w:val="0"/>
          <w:numId w:val="3"/>
        </w:numPr>
      </w:pPr>
      <w:r>
        <w:t>Lab</w:t>
      </w:r>
    </w:p>
    <w:p w14:paraId="5AD81976" w14:textId="4271B965" w:rsidR="00143433" w:rsidRDefault="00AD08EE" w:rsidP="00143433">
      <w:pPr>
        <w:pStyle w:val="ListParagraph"/>
        <w:numPr>
          <w:ilvl w:val="1"/>
          <w:numId w:val="3"/>
        </w:numPr>
      </w:pPr>
      <w:r>
        <w:t>8 ball</w:t>
      </w:r>
    </w:p>
    <w:p w14:paraId="351D5C7B" w14:textId="413D1AFA" w:rsidR="00AD08EE" w:rsidRDefault="00AD08EE" w:rsidP="00AD08EE">
      <w:pPr>
        <w:pStyle w:val="ListParagraph"/>
        <w:numPr>
          <w:ilvl w:val="2"/>
          <w:numId w:val="3"/>
        </w:numPr>
      </w:pPr>
      <w:r>
        <w:t>have students make a list of 8-ball responses</w:t>
      </w:r>
    </w:p>
    <w:p w14:paraId="5D7D535F" w14:textId="77777777" w:rsidR="00AD08EE" w:rsidRDefault="00AD08EE" w:rsidP="00AD08EE">
      <w:pPr>
        <w:pStyle w:val="ListParagraph"/>
        <w:numPr>
          <w:ilvl w:val="2"/>
          <w:numId w:val="3"/>
        </w:numPr>
      </w:pPr>
      <w:r>
        <w:t xml:space="preserve">use </w:t>
      </w:r>
      <w:proofErr w:type="spellStart"/>
      <w:r>
        <w:t>randint</w:t>
      </w:r>
      <w:proofErr w:type="spellEnd"/>
      <w:r>
        <w:t xml:space="preserve"> to pick a random response </w:t>
      </w:r>
    </w:p>
    <w:p w14:paraId="5410754C" w14:textId="77777777" w:rsidR="00AD08EE" w:rsidRDefault="00AD08EE" w:rsidP="00AD08EE">
      <w:pPr>
        <w:pStyle w:val="ListParagraph"/>
        <w:numPr>
          <w:ilvl w:val="2"/>
          <w:numId w:val="3"/>
        </w:numPr>
      </w:pPr>
      <w:r>
        <w:t>print the 8-balls response to the user</w:t>
      </w:r>
    </w:p>
    <w:p w14:paraId="779D3C51" w14:textId="661FDD58" w:rsidR="00E8026D" w:rsidRDefault="00E8026D" w:rsidP="00E8026D">
      <w:pPr>
        <w:pStyle w:val="ListParagraph"/>
        <w:numPr>
          <w:ilvl w:val="1"/>
          <w:numId w:val="3"/>
        </w:numPr>
      </w:pPr>
      <w:r>
        <w:t>make sure students are using length, and properly 0-indexing</w:t>
      </w:r>
    </w:p>
    <w:p w14:paraId="7FD3C199" w14:textId="77777777" w:rsidR="00AD08EE" w:rsidRDefault="00AD08EE" w:rsidP="00AD08EE">
      <w:pPr>
        <w:pStyle w:val="ListParagraph"/>
        <w:numPr>
          <w:ilvl w:val="0"/>
          <w:numId w:val="3"/>
        </w:numPr>
      </w:pPr>
      <w:r>
        <w:t>Discuss</w:t>
      </w:r>
    </w:p>
    <w:p w14:paraId="1FE221F3" w14:textId="18A19B73" w:rsidR="00AD08EE" w:rsidRDefault="00AD08EE" w:rsidP="00AD08EE">
      <w:pPr>
        <w:pStyle w:val="ListParagraph"/>
        <w:numPr>
          <w:ilvl w:val="1"/>
          <w:numId w:val="3"/>
        </w:numPr>
      </w:pPr>
      <w:r>
        <w:t xml:space="preserve"> </w:t>
      </w:r>
      <w:r w:rsidR="00E8026D">
        <w:t>G</w:t>
      </w:r>
      <w:r w:rsidR="00350C48">
        <w:t xml:space="preserve">o over solutions, talk about how </w:t>
      </w:r>
      <w:r w:rsidR="00390D10">
        <w:t>could use this to randomize list of anything</w:t>
      </w:r>
    </w:p>
    <w:p w14:paraId="4D678D39" w14:textId="35CA06DC" w:rsidR="00390D10" w:rsidRDefault="00390D10" w:rsidP="00AD08EE">
      <w:pPr>
        <w:pStyle w:val="ListParagraph"/>
        <w:numPr>
          <w:ilvl w:val="1"/>
          <w:numId w:val="3"/>
        </w:numPr>
      </w:pPr>
      <w:r>
        <w:t xml:space="preserve">Could check </w:t>
      </w:r>
      <w:proofErr w:type="spellStart"/>
      <w:r>
        <w:t>validy</w:t>
      </w:r>
      <w:proofErr w:type="spellEnd"/>
      <w:r>
        <w:t xml:space="preserve"> of the random function if you wanted. Should distribute out evenly</w:t>
      </w:r>
    </w:p>
    <w:p w14:paraId="0AD55928" w14:textId="77777777" w:rsidR="00390D10" w:rsidRPr="00C41C72" w:rsidRDefault="00390D10" w:rsidP="00390D10">
      <w:bookmarkStart w:id="0" w:name="_GoBack"/>
      <w:bookmarkEnd w:id="0"/>
    </w:p>
    <w:sectPr w:rsidR="00390D10" w:rsidRPr="00C41C72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043"/>
    <w:multiLevelType w:val="hybridMultilevel"/>
    <w:tmpl w:val="031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E6F35"/>
    <w:multiLevelType w:val="hybridMultilevel"/>
    <w:tmpl w:val="1434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A0E07"/>
    <w:multiLevelType w:val="hybridMultilevel"/>
    <w:tmpl w:val="B5D0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93"/>
    <w:rsid w:val="00026ADB"/>
    <w:rsid w:val="00082793"/>
    <w:rsid w:val="000C4FC6"/>
    <w:rsid w:val="00143433"/>
    <w:rsid w:val="002163D1"/>
    <w:rsid w:val="002534D1"/>
    <w:rsid w:val="00277027"/>
    <w:rsid w:val="002C7EBF"/>
    <w:rsid w:val="00302FD1"/>
    <w:rsid w:val="00350C48"/>
    <w:rsid w:val="00390D10"/>
    <w:rsid w:val="00401D93"/>
    <w:rsid w:val="00476E68"/>
    <w:rsid w:val="004A0F65"/>
    <w:rsid w:val="004B0D0F"/>
    <w:rsid w:val="004E6F9E"/>
    <w:rsid w:val="00535CE1"/>
    <w:rsid w:val="005F67F0"/>
    <w:rsid w:val="00746DCF"/>
    <w:rsid w:val="00873518"/>
    <w:rsid w:val="008E1AA0"/>
    <w:rsid w:val="00922DC7"/>
    <w:rsid w:val="00A16672"/>
    <w:rsid w:val="00A836DE"/>
    <w:rsid w:val="00AD08EE"/>
    <w:rsid w:val="00C41C72"/>
    <w:rsid w:val="00DF3AEB"/>
    <w:rsid w:val="00E575DE"/>
    <w:rsid w:val="00E8026D"/>
    <w:rsid w:val="00E866F5"/>
    <w:rsid w:val="00ED03A3"/>
    <w:rsid w:val="00F31560"/>
    <w:rsid w:val="00F44228"/>
    <w:rsid w:val="00FA59D8"/>
    <w:rsid w:val="00FC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063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0F65"/>
    <w:pPr>
      <w:ind w:left="720"/>
      <w:contextualSpacing/>
    </w:pPr>
  </w:style>
  <w:style w:type="table" w:styleId="TableGrid">
    <w:name w:val="Table Grid"/>
    <w:basedOn w:val="TableNormal"/>
    <w:uiPriority w:val="39"/>
    <w:rsid w:val="00A83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1667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1667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esson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56</TotalTime>
  <Pages>2</Pages>
  <Words>346</Words>
  <Characters>1973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Learning Objectives</vt:lpstr>
      <vt:lpstr>Materials/Preparation</vt:lpstr>
      <vt:lpstr>Pacing Guide</vt:lpstr>
      <vt:lpstr>Instructor’s Notes</vt:lpstr>
    </vt:vector>
  </TitlesOfParts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5</cp:revision>
  <dcterms:created xsi:type="dcterms:W3CDTF">2015-11-13T05:08:00Z</dcterms:created>
  <dcterms:modified xsi:type="dcterms:W3CDTF">2015-11-13T14:21:00Z</dcterms:modified>
</cp:coreProperties>
</file>