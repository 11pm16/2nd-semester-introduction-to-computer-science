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A532C" w14:textId="77777777" w:rsidR="002534D1" w:rsidRDefault="00E97F04" w:rsidP="004A0F65">
      <w:pPr>
        <w:pStyle w:val="Title"/>
      </w:pPr>
      <w:r>
        <w:t>Lesson 1.07</w:t>
      </w:r>
      <w:r w:rsidR="002534D1">
        <w:t xml:space="preserve">: </w:t>
      </w:r>
      <w:r>
        <w:t>Mad Libs</w:t>
      </w:r>
    </w:p>
    <w:p w14:paraId="4BA5AE54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4210C7E7" w14:textId="7C10F452" w:rsidR="004A0F65" w:rsidRDefault="003F72C3" w:rsidP="004A0F65">
      <w:pPr>
        <w:pStyle w:val="ListParagraph"/>
        <w:numPr>
          <w:ilvl w:val="0"/>
          <w:numId w:val="1"/>
        </w:numPr>
      </w:pPr>
      <w:r>
        <w:t xml:space="preserve">Apply basic python knowledge about inputs/outputs and variables to create a game of </w:t>
      </w:r>
      <w:proofErr w:type="spellStart"/>
      <w:r>
        <w:t>madlibs</w:t>
      </w:r>
      <w:proofErr w:type="spellEnd"/>
    </w:p>
    <w:p w14:paraId="18D1CDB3" w14:textId="2B675525" w:rsidR="004A0F65" w:rsidRDefault="003F72C3" w:rsidP="004A0F65">
      <w:pPr>
        <w:pStyle w:val="ListParagraph"/>
        <w:numPr>
          <w:ilvl w:val="0"/>
          <w:numId w:val="1"/>
        </w:numPr>
      </w:pPr>
      <w:r>
        <w:t xml:space="preserve">Practice good debugging skills </w:t>
      </w:r>
    </w:p>
    <w:p w14:paraId="43CD0B44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2C36153C" w14:textId="6AC32CBA" w:rsidR="00F31560" w:rsidRDefault="003F72C3" w:rsidP="00476E68">
      <w:pPr>
        <w:pStyle w:val="ListParagraph"/>
        <w:numPr>
          <w:ilvl w:val="0"/>
          <w:numId w:val="2"/>
        </w:numPr>
      </w:pPr>
      <w:r>
        <w:t xml:space="preserve">Example </w:t>
      </w:r>
      <w:proofErr w:type="spellStart"/>
      <w:r>
        <w:t>Madlibs</w:t>
      </w:r>
      <w:proofErr w:type="spellEnd"/>
    </w:p>
    <w:p w14:paraId="73E6727D" w14:textId="5C8F9633" w:rsidR="003F72C3" w:rsidRDefault="003F72C3" w:rsidP="00476E68">
      <w:pPr>
        <w:pStyle w:val="ListParagraph"/>
        <w:numPr>
          <w:ilvl w:val="0"/>
          <w:numId w:val="2"/>
        </w:numPr>
      </w:pPr>
      <w:r>
        <w:t>Project Specification either printed or pdf</w:t>
      </w:r>
    </w:p>
    <w:p w14:paraId="5C97DD92" w14:textId="58E49DB2" w:rsidR="003F72C3" w:rsidRDefault="003F72C3" w:rsidP="00476E68">
      <w:pPr>
        <w:pStyle w:val="ListParagraph"/>
        <w:numPr>
          <w:ilvl w:val="0"/>
          <w:numId w:val="2"/>
        </w:numPr>
      </w:pPr>
      <w:r>
        <w:t>List of nouns/adjectives/adverbs/names for inputs of students are struggling</w:t>
      </w:r>
    </w:p>
    <w:p w14:paraId="79EB30F3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602FA417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C1E2F2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7F2C43BD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F72C3" w14:paraId="2545D649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AA14BB" w14:textId="033A70C3" w:rsidR="003F72C3" w:rsidRPr="003F72C3" w:rsidRDefault="003F72C3" w:rsidP="00476E68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1</w:t>
            </w:r>
          </w:p>
        </w:tc>
        <w:tc>
          <w:tcPr>
            <w:tcW w:w="8005" w:type="dxa"/>
          </w:tcPr>
          <w:p w14:paraId="04EA22CD" w14:textId="77777777" w:rsid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A3" w14:paraId="2F8FE916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EB6FF11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6D63FA8D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202452A4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EDC031" w14:textId="12EA6A6E" w:rsidR="00A836DE" w:rsidRPr="00ED03A3" w:rsidRDefault="005A38FB" w:rsidP="00476E68">
            <w:pPr>
              <w:rPr>
                <w:b w:val="0"/>
              </w:rPr>
            </w:pPr>
            <w:bookmarkStart w:id="0" w:name="_GoBack"/>
            <w:r>
              <w:rPr>
                <w:b w:val="0"/>
              </w:rPr>
              <w:t>10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41F2F16A" w14:textId="6D753D8D" w:rsidR="00A836DE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 Project</w:t>
            </w:r>
          </w:p>
        </w:tc>
      </w:tr>
      <w:bookmarkEnd w:id="0"/>
      <w:tr w:rsidR="00ED03A3" w14:paraId="09820B7C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831CF8" w14:textId="77777777" w:rsidR="00A836DE" w:rsidRPr="00ED03A3" w:rsidRDefault="00FC0498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3CFB2332" w14:textId="3857681B" w:rsidR="00A836DE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Work</w:t>
            </w:r>
          </w:p>
        </w:tc>
      </w:tr>
      <w:tr w:rsidR="00AF60E6" w14:paraId="4D694387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BE1064" w14:textId="5A50710D" w:rsidR="00AF60E6" w:rsidRPr="00AF60E6" w:rsidRDefault="00AF60E6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60879B9A" w14:textId="5B0DE5D9" w:rsidR="00AF60E6" w:rsidRDefault="00AF60E6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 Up </w:t>
            </w:r>
          </w:p>
        </w:tc>
      </w:tr>
      <w:tr w:rsidR="003F72C3" w:rsidRPr="003F72C3" w14:paraId="2AC2B594" w14:textId="77777777" w:rsidTr="003F72C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F18A763" w14:textId="3F37A5C6" w:rsidR="003F72C3" w:rsidRPr="003F72C3" w:rsidRDefault="003F72C3" w:rsidP="00476E68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2</w:t>
            </w:r>
            <w:r w:rsidR="00AF60E6">
              <w:rPr>
                <w:b w:val="0"/>
                <w:i/>
              </w:rPr>
              <w:t>(if needed)</w:t>
            </w:r>
          </w:p>
        </w:tc>
        <w:tc>
          <w:tcPr>
            <w:tcW w:w="8005" w:type="dxa"/>
          </w:tcPr>
          <w:p w14:paraId="6FDA74E0" w14:textId="77777777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2C3" w:rsidRPr="003F72C3" w14:paraId="1AA9469C" w14:textId="77777777" w:rsidTr="003F72C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2568BB" w14:textId="0659005F" w:rsidR="003F72C3" w:rsidRPr="003F72C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762F9663" w14:textId="25DB8739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attendance, bell work, announcements</w:t>
            </w:r>
          </w:p>
        </w:tc>
      </w:tr>
      <w:tr w:rsidR="003F72C3" w:rsidRPr="003F72C3" w14:paraId="3FAC8923" w14:textId="77777777" w:rsidTr="003F72C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4697AC" w14:textId="71DF5279" w:rsidR="003F72C3" w:rsidRPr="003F72C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7F356D3C" w14:textId="1F6FFA68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Review/Cover concepts that are confusing</w:t>
            </w:r>
          </w:p>
        </w:tc>
      </w:tr>
      <w:tr w:rsidR="003F72C3" w:rsidRPr="003F72C3" w14:paraId="6C63150C" w14:textId="77777777" w:rsidTr="003F72C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9EB0CDE" w14:textId="25E61C9C" w:rsidR="003F72C3" w:rsidRPr="003F72C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35 Minutes</w:t>
            </w:r>
          </w:p>
        </w:tc>
        <w:tc>
          <w:tcPr>
            <w:tcW w:w="8005" w:type="dxa"/>
          </w:tcPr>
          <w:p w14:paraId="295992D7" w14:textId="07E44253" w:rsidR="003F72C3" w:rsidRPr="003F72C3" w:rsidRDefault="003F72C3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Time</w:t>
            </w:r>
          </w:p>
        </w:tc>
      </w:tr>
      <w:tr w:rsidR="003F72C3" w:rsidRPr="003F72C3" w14:paraId="6FF7210E" w14:textId="77777777" w:rsidTr="003F72C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00C46B" w14:textId="5AD11FBA" w:rsidR="003F72C3" w:rsidRPr="003F72C3" w:rsidRDefault="003F72C3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1F7BEB1B" w14:textId="2E9C21E5" w:rsidR="003F72C3" w:rsidRPr="003F72C3" w:rsidRDefault="001B16D5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 Up </w:t>
            </w:r>
          </w:p>
        </w:tc>
      </w:tr>
    </w:tbl>
    <w:p w14:paraId="78A46B2B" w14:textId="77777777" w:rsidR="00476E68" w:rsidRDefault="00476E68" w:rsidP="00476E68"/>
    <w:p w14:paraId="56B04C54" w14:textId="77777777" w:rsidR="00C41C72" w:rsidRDefault="00C41C72" w:rsidP="00C41C72">
      <w:pPr>
        <w:pStyle w:val="Heading1"/>
      </w:pPr>
      <w:r>
        <w:t>Instructor’s Notes</w:t>
      </w:r>
    </w:p>
    <w:p w14:paraId="446D0829" w14:textId="4F745D6C" w:rsidR="00C41C72" w:rsidRDefault="003F72C3" w:rsidP="00C41C72">
      <w:pPr>
        <w:pStyle w:val="ListParagraph"/>
        <w:numPr>
          <w:ilvl w:val="0"/>
          <w:numId w:val="3"/>
        </w:numPr>
      </w:pPr>
      <w:r>
        <w:t>Introduce Project</w:t>
      </w:r>
    </w:p>
    <w:p w14:paraId="7C2C7B11" w14:textId="68A63184" w:rsidR="003F72C3" w:rsidRPr="003F72C3" w:rsidRDefault="003F72C3" w:rsidP="003F72C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Walk students through project specification, pointing out important details, potential pitfalls, and specific requirements</w:t>
      </w:r>
    </w:p>
    <w:p w14:paraId="3D696751" w14:textId="77777777" w:rsidR="003F72C3" w:rsidRDefault="003F72C3" w:rsidP="003F72C3">
      <w:pPr>
        <w:pStyle w:val="ListParagraph"/>
        <w:numPr>
          <w:ilvl w:val="1"/>
          <w:numId w:val="3"/>
        </w:numPr>
      </w:pPr>
      <w:r>
        <w:t xml:space="preserve">Practice using a written out </w:t>
      </w:r>
      <w:proofErr w:type="spellStart"/>
      <w:r>
        <w:t>madlib</w:t>
      </w:r>
      <w:proofErr w:type="spellEnd"/>
      <w:r>
        <w:t xml:space="preserve"> </w:t>
      </w:r>
    </w:p>
    <w:p w14:paraId="56B74239" w14:textId="0C93D2B6" w:rsidR="003F72C3" w:rsidRDefault="003F72C3" w:rsidP="003F72C3">
      <w:pPr>
        <w:pStyle w:val="ListParagraph"/>
        <w:numPr>
          <w:ilvl w:val="1"/>
          <w:numId w:val="3"/>
        </w:numPr>
      </w:pPr>
      <w:r>
        <w:t xml:space="preserve">Prompts must ask for the correct noun verb combo </w:t>
      </w:r>
    </w:p>
    <w:p w14:paraId="1BE5C314" w14:textId="77777777" w:rsidR="003F72C3" w:rsidRP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Encourage students to look at the grading rubric on page two repeatedly throughout the project to ensure they are meeting all the requirements</w:t>
      </w:r>
    </w:p>
    <w:p w14:paraId="395DB789" w14:textId="77777777" w:rsidR="003F72C3" w:rsidRDefault="003F72C3" w:rsidP="003F72C3">
      <w:pPr>
        <w:pStyle w:val="ListParagraph"/>
        <w:numPr>
          <w:ilvl w:val="1"/>
          <w:numId w:val="3"/>
        </w:numPr>
      </w:pPr>
      <w:r>
        <w:t>Sample project solution</w:t>
      </w:r>
    </w:p>
    <w:p w14:paraId="3060A88E" w14:textId="77777777" w:rsidR="003F72C3" w:rsidRPr="003F72C3" w:rsidRDefault="003F72C3" w:rsidP="003F72C3">
      <w:pPr>
        <w:pStyle w:val="ListParagraph"/>
        <w:numPr>
          <w:ilvl w:val="0"/>
          <w:numId w:val="3"/>
        </w:numPr>
      </w:pPr>
      <w:r w:rsidRPr="003F72C3">
        <w:rPr>
          <w:rFonts w:ascii="Helvetica Neue" w:hAnsi="Helvetica Neue" w:cs="Times New Roman"/>
          <w:color w:val="333333"/>
          <w:spacing w:val="3"/>
        </w:rPr>
        <w:t>Project</w:t>
      </w:r>
    </w:p>
    <w:p w14:paraId="616FE044" w14:textId="77777777" w:rsidR="003F72C3" w:rsidRPr="003F72C3" w:rsidRDefault="003F72C3" w:rsidP="003F72C3">
      <w:pPr>
        <w:pStyle w:val="ListParagraph"/>
        <w:numPr>
          <w:ilvl w:val="1"/>
          <w:numId w:val="3"/>
        </w:num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This project is a summative assessment for the unit. Students should be demonstrating mastery of all the skills covered.</w:t>
      </w:r>
    </w:p>
    <w:p w14:paraId="00419158" w14:textId="0D3F1719" w:rsidR="003F72C3" w:rsidRPr="003F72C3" w:rsidRDefault="003F72C3" w:rsidP="003F72C3">
      <w:pPr>
        <w:pStyle w:val="ListParagraph"/>
        <w:numPr>
          <w:ilvl w:val="1"/>
          <w:numId w:val="3"/>
        </w:num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lastRenderedPageBreak/>
        <w:t>Most s</w:t>
      </w:r>
      <w:r>
        <w:rPr>
          <w:rFonts w:ascii="Helvetica Neue" w:eastAsia="Times New Roman" w:hAnsi="Helvetica Neue" w:cs="Times New Roman"/>
          <w:color w:val="333333"/>
          <w:spacing w:val="3"/>
        </w:rPr>
        <w:t>tudents will require roughly 1 hour</w:t>
      </w:r>
      <w:r w:rsidRPr="003F72C3">
        <w:rPr>
          <w:rFonts w:ascii="Helvetica Neue" w:eastAsia="Times New Roman" w:hAnsi="Helvetica Neue" w:cs="Times New Roman"/>
          <w:color w:val="333333"/>
          <w:spacing w:val="3"/>
        </w:rPr>
        <w:t xml:space="preserve"> of total work time to complete the project</w:t>
      </w:r>
    </w:p>
    <w:p w14:paraId="364C4DF7" w14:textId="77777777" w:rsid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Assess the progress of your students regularly using such techniques as asking them to demonstrate their incomplete programs, tracking questions asked during lab time, and/or utilizing peer reviews.</w:t>
      </w:r>
    </w:p>
    <w:p w14:paraId="2B5C07D9" w14:textId="77777777" w:rsid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Adjust the amount of time allowed for the project to fit the needs of your students</w:t>
      </w:r>
    </w:p>
    <w:p w14:paraId="6BE8BD0D" w14:textId="04A5DE70" w:rsidR="003F72C3" w:rsidRPr="003F72C3" w:rsidRDefault="003F72C3" w:rsidP="003F72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It is vital that nearly all students complete the project before moving on</w:t>
      </w:r>
    </w:p>
    <w:p w14:paraId="14B4DC04" w14:textId="54DF8501" w:rsidR="003F72C3" w:rsidRPr="003F72C3" w:rsidRDefault="003F72C3" w:rsidP="003F72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If most students have the ability to work on assignments at home, the amount of in-class time provided can be reduced if necessary.</w:t>
      </w:r>
    </w:p>
    <w:p w14:paraId="79694357" w14:textId="77777777" w:rsidR="003F72C3" w:rsidRPr="003F72C3" w:rsidRDefault="003F72C3" w:rsidP="003F72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If this approach is taken, be sure to make accommodations for students who are </w:t>
      </w:r>
      <w:r w:rsidRPr="003F72C3">
        <w:rPr>
          <w:rFonts w:ascii="Helvetica Neue" w:eastAsia="Times New Roman" w:hAnsi="Helvetica Neue" w:cs="Times New Roman"/>
          <w:i/>
          <w:iCs/>
          <w:color w:val="333333"/>
          <w:spacing w:val="3"/>
        </w:rPr>
        <w:t>not</w:t>
      </w:r>
      <w:r w:rsidRPr="003F72C3">
        <w:rPr>
          <w:rFonts w:ascii="Helvetica Neue" w:eastAsia="Times New Roman" w:hAnsi="Helvetica Neue" w:cs="Times New Roman"/>
          <w:color w:val="333333"/>
          <w:spacing w:val="3"/>
        </w:rPr>
        <w:t>able to work at home, such as after school lab hours</w:t>
      </w:r>
    </w:p>
    <w:p w14:paraId="4235D5C7" w14:textId="77777777" w:rsidR="00AF60E6" w:rsidRPr="00AF60E6" w:rsidRDefault="003F72C3" w:rsidP="00AF60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08" w:lineRule="atLeast"/>
      </w:pPr>
      <w:r w:rsidRPr="003F72C3">
        <w:rPr>
          <w:rFonts w:ascii="Helvetica Neue" w:eastAsia="Times New Roman" w:hAnsi="Helvetica Neue" w:cs="Times New Roman"/>
          <w:color w:val="333333"/>
          <w:spacing w:val="3"/>
        </w:rPr>
        <w:t>Ensure that students are able to ask questions in class throughout the project</w:t>
      </w:r>
    </w:p>
    <w:p w14:paraId="663BAA2C" w14:textId="2656FBFA" w:rsidR="003F72C3" w:rsidRDefault="00EB4FAB" w:rsidP="00AF60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</w:pPr>
      <w:r>
        <w:t>Accommodation/Differentiation</w:t>
      </w:r>
    </w:p>
    <w:p w14:paraId="00779F7C" w14:textId="6A149D64" w:rsidR="00DA3993" w:rsidRDefault="00DA3993" w:rsidP="00DA3993">
      <w:pPr>
        <w:numPr>
          <w:ilvl w:val="0"/>
          <w:numId w:val="12"/>
        </w:numPr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DA3993">
        <w:rPr>
          <w:rFonts w:ascii="Helvetica Neue" w:eastAsia="Times New Roman" w:hAnsi="Helvetica Neue" w:cs="Times New Roman"/>
          <w:color w:val="333333"/>
          <w:spacing w:val="3"/>
        </w:rPr>
        <w:t>Advanced students can be encouraged to add detail and/or complexity to their project for possible extra credit.</w:t>
      </w:r>
    </w:p>
    <w:p w14:paraId="720D60A3" w14:textId="0FE54ED5" w:rsidR="00AF60E6" w:rsidRDefault="00AF60E6" w:rsidP="00DA3993">
      <w:pPr>
        <w:numPr>
          <w:ilvl w:val="0"/>
          <w:numId w:val="12"/>
        </w:numPr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 xml:space="preserve">These will drift into the next topic. Encourage students to google. </w:t>
      </w:r>
    </w:p>
    <w:p w14:paraId="06413D9C" w14:textId="6B0E0DF4" w:rsidR="00AF60E6" w:rsidRPr="00DA3993" w:rsidRDefault="00AF60E6" w:rsidP="00DA3993">
      <w:pPr>
        <w:numPr>
          <w:ilvl w:val="0"/>
          <w:numId w:val="12"/>
        </w:numPr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 xml:space="preserve">For this project it will be about casting. </w:t>
      </w:r>
    </w:p>
    <w:sectPr w:rsidR="00AF60E6" w:rsidRPr="00DA3993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F1C"/>
    <w:multiLevelType w:val="multilevel"/>
    <w:tmpl w:val="95C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13DB5"/>
    <w:multiLevelType w:val="multilevel"/>
    <w:tmpl w:val="FFC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D4E2C"/>
    <w:multiLevelType w:val="multilevel"/>
    <w:tmpl w:val="70B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501A2"/>
    <w:multiLevelType w:val="multilevel"/>
    <w:tmpl w:val="B93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617D7"/>
    <w:multiLevelType w:val="multilevel"/>
    <w:tmpl w:val="708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5760D"/>
    <w:multiLevelType w:val="multilevel"/>
    <w:tmpl w:val="2B1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7753E"/>
    <w:multiLevelType w:val="multilevel"/>
    <w:tmpl w:val="3A6E0F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516B2BC9"/>
    <w:multiLevelType w:val="multilevel"/>
    <w:tmpl w:val="CDF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A620C"/>
    <w:multiLevelType w:val="hybridMultilevel"/>
    <w:tmpl w:val="7228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04"/>
    <w:rsid w:val="00082793"/>
    <w:rsid w:val="001047B0"/>
    <w:rsid w:val="001B16D5"/>
    <w:rsid w:val="001E4FDC"/>
    <w:rsid w:val="002534D1"/>
    <w:rsid w:val="002C7EBF"/>
    <w:rsid w:val="003F72C3"/>
    <w:rsid w:val="00476E68"/>
    <w:rsid w:val="004A0F65"/>
    <w:rsid w:val="004B0D0F"/>
    <w:rsid w:val="00535CE1"/>
    <w:rsid w:val="005A38FB"/>
    <w:rsid w:val="005F67F0"/>
    <w:rsid w:val="00746DCF"/>
    <w:rsid w:val="00873518"/>
    <w:rsid w:val="008E1AA0"/>
    <w:rsid w:val="00922DC7"/>
    <w:rsid w:val="00A16672"/>
    <w:rsid w:val="00A836DE"/>
    <w:rsid w:val="00AF60E6"/>
    <w:rsid w:val="00C41C72"/>
    <w:rsid w:val="00DA3993"/>
    <w:rsid w:val="00DF3AEB"/>
    <w:rsid w:val="00E575DE"/>
    <w:rsid w:val="00E866F5"/>
    <w:rsid w:val="00E97F04"/>
    <w:rsid w:val="00EB4FAB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5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ments-section">
    <w:name w:val="comments-section"/>
    <w:basedOn w:val="Normal"/>
    <w:rsid w:val="003F72C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F72C3"/>
  </w:style>
  <w:style w:type="character" w:styleId="Emphasis">
    <w:name w:val="Emphasis"/>
    <w:basedOn w:val="DefaultParagraphFont"/>
    <w:uiPriority w:val="20"/>
    <w:qFormat/>
    <w:rsid w:val="003F72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7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18</TotalTime>
  <Pages>2</Pages>
  <Words>337</Words>
  <Characters>1921</Characters>
  <Application>Microsoft Macintosh Word</Application>
  <DocSecurity>0</DocSecurity>
  <Lines>16</Lines>
  <Paragraphs>4</Paragraphs>
  <ScaleCrop>false</ScaleCrop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9</cp:revision>
  <dcterms:created xsi:type="dcterms:W3CDTF">2015-11-12T18:46:00Z</dcterms:created>
  <dcterms:modified xsi:type="dcterms:W3CDTF">2015-11-17T19:43:00Z</dcterms:modified>
</cp:coreProperties>
</file>