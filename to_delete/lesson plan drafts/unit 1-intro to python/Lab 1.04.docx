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12B9B" w14:textId="77777777" w:rsidR="005068F3" w:rsidRDefault="00075682" w:rsidP="00075682">
      <w:r>
        <w:t>Lab 1.04</w:t>
      </w:r>
    </w:p>
    <w:p w14:paraId="47D2A224" w14:textId="77777777" w:rsidR="005068F3" w:rsidRDefault="00075682" w:rsidP="00075682">
      <w:pPr>
        <w:pStyle w:val="Title"/>
      </w:pPr>
      <w:r>
        <w:t>Magic Genie</w:t>
      </w:r>
    </w:p>
    <w:p w14:paraId="76A307D5" w14:textId="77777777" w:rsidR="005068F3" w:rsidRDefault="005068F3" w:rsidP="00ED3F72"/>
    <w:p w14:paraId="67705E87" w14:textId="77777777" w:rsidR="005068F3" w:rsidRDefault="00075682">
      <w:r>
        <w:t xml:space="preserve">Goals: Use python to interact with variables and user input. </w:t>
      </w:r>
    </w:p>
    <w:p w14:paraId="5CE74D76" w14:textId="77777777" w:rsidR="00075682" w:rsidRDefault="00075682"/>
    <w:p w14:paraId="3093A1B4" w14:textId="77777777" w:rsidR="00075682" w:rsidRDefault="00075682" w:rsidP="00075682">
      <w:pPr>
        <w:pStyle w:val="ListParagraph"/>
        <w:numPr>
          <w:ilvl w:val="0"/>
          <w:numId w:val="1"/>
        </w:numPr>
      </w:pPr>
      <w:r>
        <w:t xml:space="preserve">Create a genie program: </w:t>
      </w:r>
    </w:p>
    <w:p w14:paraId="2AAF3735" w14:textId="77777777" w:rsidR="00075682" w:rsidRDefault="00075682" w:rsidP="00075682">
      <w:pPr>
        <w:pStyle w:val="ListParagraph"/>
        <w:ind w:left="1440"/>
      </w:pPr>
      <w:r>
        <w:t>I am a genie. You have three wishes.</w:t>
      </w:r>
    </w:p>
    <w:p w14:paraId="1EE5A44D" w14:textId="77777777" w:rsidR="00075682" w:rsidRDefault="00075682" w:rsidP="00075682">
      <w:pPr>
        <w:pStyle w:val="ListParagraph"/>
        <w:ind w:left="1440"/>
      </w:pPr>
      <w:r>
        <w:t xml:space="preserve">What would you like to wish for? </w:t>
      </w:r>
    </w:p>
    <w:p w14:paraId="6ADCF2B7" w14:textId="77777777" w:rsidR="00075682" w:rsidRDefault="00075682" w:rsidP="00075682">
      <w:pPr>
        <w:pStyle w:val="ListParagraph"/>
        <w:ind w:left="1440"/>
      </w:pPr>
      <w:r>
        <w:t xml:space="preserve">What would you like to wish for? </w:t>
      </w:r>
    </w:p>
    <w:p w14:paraId="39584107" w14:textId="77777777" w:rsidR="00075682" w:rsidRDefault="00075682" w:rsidP="00075682">
      <w:pPr>
        <w:pStyle w:val="ListParagraph"/>
        <w:ind w:left="1440"/>
      </w:pPr>
      <w:r>
        <w:t xml:space="preserve">What would you like to wish for? </w:t>
      </w:r>
    </w:p>
    <w:p w14:paraId="09C38EC6" w14:textId="77777777" w:rsidR="00075682" w:rsidRDefault="00075682" w:rsidP="00075682">
      <w:pPr>
        <w:pStyle w:val="ListParagraph"/>
        <w:ind w:left="1440"/>
      </w:pPr>
      <w:r>
        <w:t xml:space="preserve">Your wishes are … </w:t>
      </w:r>
    </w:p>
    <w:p w14:paraId="2E49049E" w14:textId="77777777" w:rsidR="00075682" w:rsidRDefault="00075682" w:rsidP="00075682">
      <w:pPr>
        <w:pStyle w:val="ListParagraph"/>
        <w:numPr>
          <w:ilvl w:val="0"/>
          <w:numId w:val="1"/>
        </w:numPr>
      </w:pPr>
      <w:r>
        <w:t xml:space="preserve">There are some repeated strings. Move those into variables.   </w:t>
      </w:r>
    </w:p>
    <w:p w14:paraId="08A7AB4E" w14:textId="5199DBA0" w:rsidR="00C47D38" w:rsidRDefault="00C47D38" w:rsidP="00075682">
      <w:pPr>
        <w:pStyle w:val="ListParagraph"/>
        <w:numPr>
          <w:ilvl w:val="0"/>
          <w:numId w:val="1"/>
        </w:numPr>
      </w:pPr>
      <w:r>
        <w:t>Without updating current code, only adding in code, make your genie confused. Have him return your first wish as your last wish, and your second wish as your first wish, and your third wish as</w:t>
      </w:r>
      <w:bookmarkStart w:id="0" w:name="_GoBack"/>
      <w:bookmarkEnd w:id="0"/>
      <w:r>
        <w:t xml:space="preserve"> your second wish.  </w:t>
      </w:r>
    </w:p>
    <w:p w14:paraId="4242EE33" w14:textId="77777777" w:rsidR="00075682" w:rsidRDefault="00075682"/>
    <w:sectPr w:rsidR="00075682" w:rsidSect="005F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4F0540"/>
    <w:multiLevelType w:val="hybridMultilevel"/>
    <w:tmpl w:val="D292C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682"/>
    <w:rsid w:val="00075682"/>
    <w:rsid w:val="005068F3"/>
    <w:rsid w:val="00561EEA"/>
    <w:rsid w:val="005F67F0"/>
    <w:rsid w:val="00746DCF"/>
    <w:rsid w:val="00873518"/>
    <w:rsid w:val="00AD7396"/>
    <w:rsid w:val="00C47D38"/>
    <w:rsid w:val="00ED3F72"/>
    <w:rsid w:val="00FA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77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8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8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5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goldblatt/Library/Group%20Containers/UBF8T346G9.Office/User%20Content.localized/Templates.localized/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 Template.dotx</Template>
  <TotalTime>13</TotalTime>
  <Pages>1</Pages>
  <Words>81</Words>
  <Characters>464</Characters>
  <Application>Microsoft Macintosh Word</Application>
  <DocSecurity>0</DocSecurity>
  <Lines>3</Lines>
  <Paragraphs>1</Paragraphs>
  <ScaleCrop>false</ScaleCrop>
  <LinksUpToDate>false</LinksUpToDate>
  <CharactersWithSpaces>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Goldblatt</dc:creator>
  <cp:keywords/>
  <dc:description/>
  <cp:lastModifiedBy>Susan Goldblatt</cp:lastModifiedBy>
  <cp:revision>2</cp:revision>
  <dcterms:created xsi:type="dcterms:W3CDTF">2015-11-17T17:47:00Z</dcterms:created>
  <dcterms:modified xsi:type="dcterms:W3CDTF">2015-11-17T18:18:00Z</dcterms:modified>
</cp:coreProperties>
</file>