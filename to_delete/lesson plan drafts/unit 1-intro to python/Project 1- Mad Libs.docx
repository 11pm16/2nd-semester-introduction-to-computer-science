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D9CC2" w14:textId="77777777" w:rsidR="00533E79" w:rsidRDefault="000D0A33" w:rsidP="001F5464">
      <w:pPr>
        <w:pStyle w:val="Title"/>
      </w:pPr>
      <w:r>
        <w:t>Project 1: Mad Libs</w:t>
      </w:r>
      <w:bookmarkStart w:id="0" w:name="_GoBack"/>
      <w:bookmarkEnd w:id="0"/>
    </w:p>
    <w:p w14:paraId="4093873B" w14:textId="77777777" w:rsidR="000D0A33" w:rsidRDefault="000D0A33"/>
    <w:p w14:paraId="76B7CA95" w14:textId="77777777" w:rsidR="000D0A33" w:rsidRDefault="000D0A33">
      <w:r>
        <w:t>Using Python students will use variables, input and printing to create a madlib. They will also practice designing a project by planning out their madlib before implementing it.</w:t>
      </w:r>
    </w:p>
    <w:p w14:paraId="03E3A267" w14:textId="77777777" w:rsidR="000D0A33" w:rsidRDefault="000D0A33"/>
    <w:p w14:paraId="4EDA0F07" w14:textId="77777777" w:rsidR="000D0A33" w:rsidRDefault="000D0A33" w:rsidP="001F5464">
      <w:pPr>
        <w:pStyle w:val="Heading1"/>
      </w:pPr>
      <w:r>
        <w:t>Overview</w:t>
      </w:r>
    </w:p>
    <w:p w14:paraId="1E7F4F92" w14:textId="77777777" w:rsidR="000D0A33" w:rsidRDefault="000D0A33">
      <w:r>
        <w:br/>
        <w:t xml:space="preserve">Madlibs are a fun way to tell a story. The story is pre-written except for a few words. The user fills in the words before seeing the story. Then the story is read off with the words given. </w:t>
      </w:r>
    </w:p>
    <w:p w14:paraId="151C4738" w14:textId="77777777" w:rsidR="000D0A33" w:rsidRDefault="000D0A33"/>
    <w:p w14:paraId="78E4E524" w14:textId="77777777" w:rsidR="000D0A33" w:rsidRDefault="000D0A33" w:rsidP="001F5464">
      <w:pPr>
        <w:pStyle w:val="Heading1"/>
      </w:pPr>
      <w:r>
        <w:t>Details</w:t>
      </w:r>
    </w:p>
    <w:p w14:paraId="00377FF5" w14:textId="77777777" w:rsidR="000D0A33" w:rsidRDefault="000D0A33" w:rsidP="001F5464">
      <w:pPr>
        <w:pStyle w:val="Heading2"/>
      </w:pPr>
      <w:r>
        <w:t>Behavior</w:t>
      </w:r>
    </w:p>
    <w:p w14:paraId="6C348071" w14:textId="77777777" w:rsidR="000D0A33" w:rsidRDefault="000D0A33" w:rsidP="000D0A33">
      <w:pPr>
        <w:pStyle w:val="ListParagraph"/>
        <w:numPr>
          <w:ilvl w:val="0"/>
          <w:numId w:val="1"/>
        </w:numPr>
      </w:pPr>
      <w:r>
        <w:t xml:space="preserve">When the program is run the program will introduce the title of the madlibs, as well as an intro to the game. </w:t>
      </w:r>
    </w:p>
    <w:p w14:paraId="35304FDC" w14:textId="77777777" w:rsidR="000D0A33" w:rsidRDefault="000D0A33" w:rsidP="000D0A33">
      <w:pPr>
        <w:pStyle w:val="ListParagraph"/>
        <w:numPr>
          <w:ilvl w:val="0"/>
          <w:numId w:val="1"/>
        </w:numPr>
      </w:pPr>
      <w:r>
        <w:t>Next, the program should prompt the user to enter in nouns, verbs, adjectives, proper nouns, and adverbs</w:t>
      </w:r>
    </w:p>
    <w:p w14:paraId="197486DD" w14:textId="77777777" w:rsidR="000D0A33" w:rsidRDefault="000D0A33" w:rsidP="000D0A33">
      <w:pPr>
        <w:pStyle w:val="ListParagraph"/>
        <w:numPr>
          <w:ilvl w:val="0"/>
          <w:numId w:val="1"/>
        </w:numPr>
      </w:pPr>
      <w:r>
        <w:t>After all words are received, program should print out the story</w:t>
      </w:r>
    </w:p>
    <w:p w14:paraId="26667AE4" w14:textId="77777777" w:rsidR="000D0A33" w:rsidRDefault="000D0A33" w:rsidP="000D0A33"/>
    <w:p w14:paraId="448555EB" w14:textId="77777777" w:rsidR="000D0A33" w:rsidRDefault="000D0A33" w:rsidP="001F5464">
      <w:pPr>
        <w:pStyle w:val="Heading2"/>
      </w:pPr>
      <w:r>
        <w:t xml:space="preserve">Implementation Details </w:t>
      </w:r>
    </w:p>
    <w:p w14:paraId="4A3DF116" w14:textId="77777777" w:rsidR="000D0A33" w:rsidRDefault="000D0A33" w:rsidP="000D0A33">
      <w:r>
        <w:t xml:space="preserve">As mentioned above the program must request words from the user. The following must be included in the program: </w:t>
      </w:r>
    </w:p>
    <w:p w14:paraId="4556B53B" w14:textId="77777777" w:rsidR="000D0A33" w:rsidRDefault="000D0A33" w:rsidP="000D0A33">
      <w:pPr>
        <w:pStyle w:val="ListParagraph"/>
        <w:numPr>
          <w:ilvl w:val="0"/>
          <w:numId w:val="2"/>
        </w:numPr>
      </w:pPr>
      <w:r>
        <w:t>10 different words inputted</w:t>
      </w:r>
    </w:p>
    <w:p w14:paraId="2A7362EA" w14:textId="77777777" w:rsidR="000D0A33" w:rsidRDefault="000D0A33" w:rsidP="000D0A33">
      <w:pPr>
        <w:pStyle w:val="ListParagraph"/>
        <w:numPr>
          <w:ilvl w:val="0"/>
          <w:numId w:val="2"/>
        </w:numPr>
      </w:pPr>
      <w:r>
        <w:t>variable names should correspond to the part of speech requested</w:t>
      </w:r>
    </w:p>
    <w:p w14:paraId="27A6739D" w14:textId="77777777" w:rsidR="000D0A33" w:rsidRDefault="000D0A33" w:rsidP="000D0A33">
      <w:pPr>
        <w:pStyle w:val="ListParagraph"/>
        <w:numPr>
          <w:ilvl w:val="0"/>
          <w:numId w:val="2"/>
        </w:numPr>
      </w:pPr>
      <w:r>
        <w:t>only 2 print statement</w:t>
      </w:r>
    </w:p>
    <w:p w14:paraId="37AE2840" w14:textId="77777777" w:rsidR="000D0A33" w:rsidRDefault="000D0A33" w:rsidP="000D0A33"/>
    <w:p w14:paraId="2F4AED67" w14:textId="77777777" w:rsidR="000D0A33" w:rsidRDefault="000D0A33" w:rsidP="001F5464">
      <w:pPr>
        <w:pStyle w:val="Heading1"/>
      </w:pPr>
      <w:r>
        <w:t xml:space="preserve">Grading </w:t>
      </w:r>
    </w:p>
    <w:p w14:paraId="68824D33" w14:textId="77777777" w:rsidR="000D0A33" w:rsidRDefault="000D0A33" w:rsidP="001F5464">
      <w:pPr>
        <w:pStyle w:val="Heading2"/>
      </w:pPr>
      <w:r>
        <w:t xml:space="preserve">Scheme/ 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A33" w14:paraId="331EADEA" w14:textId="77777777" w:rsidTr="000D0A33">
        <w:trPr>
          <w:trHeight w:val="359"/>
        </w:trPr>
        <w:tc>
          <w:tcPr>
            <w:tcW w:w="4675" w:type="dxa"/>
          </w:tcPr>
          <w:p w14:paraId="69D893FD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 xml:space="preserve">Functional Correctness (Behavior) </w:t>
            </w:r>
          </w:p>
        </w:tc>
        <w:tc>
          <w:tcPr>
            <w:tcW w:w="4675" w:type="dxa"/>
          </w:tcPr>
          <w:p w14:paraId="34B2316B" w14:textId="77777777" w:rsidR="000D0A33" w:rsidRDefault="000D0A33" w:rsidP="000D0A33"/>
        </w:tc>
      </w:tr>
      <w:tr w:rsidR="000D0A33" w14:paraId="5AE7554A" w14:textId="77777777" w:rsidTr="000D0A33">
        <w:tc>
          <w:tcPr>
            <w:tcW w:w="4675" w:type="dxa"/>
          </w:tcPr>
          <w:p w14:paraId="3B02ADE5" w14:textId="77777777" w:rsidR="000D0A33" w:rsidRDefault="000D0A33" w:rsidP="000D0A33">
            <w:r>
              <w:t>Program Greets User and explains rules</w:t>
            </w:r>
          </w:p>
        </w:tc>
        <w:tc>
          <w:tcPr>
            <w:tcW w:w="4675" w:type="dxa"/>
          </w:tcPr>
          <w:p w14:paraId="70D5F365" w14:textId="77777777" w:rsidR="000D0A33" w:rsidRDefault="000D0A33" w:rsidP="000D0A33">
            <w:r>
              <w:t>2 points</w:t>
            </w:r>
          </w:p>
        </w:tc>
      </w:tr>
      <w:tr w:rsidR="000D0A33" w14:paraId="60320D76" w14:textId="77777777" w:rsidTr="000D0A33">
        <w:trPr>
          <w:trHeight w:val="323"/>
        </w:trPr>
        <w:tc>
          <w:tcPr>
            <w:tcW w:w="4675" w:type="dxa"/>
          </w:tcPr>
          <w:p w14:paraId="77BFCB6D" w14:textId="77777777" w:rsidR="000D0A33" w:rsidRDefault="000D0A33" w:rsidP="000D0A33">
            <w:r>
              <w:t xml:space="preserve">Program accurately requests 10 words (1 for word, 1 for correct request) </w:t>
            </w:r>
          </w:p>
        </w:tc>
        <w:tc>
          <w:tcPr>
            <w:tcW w:w="4675" w:type="dxa"/>
          </w:tcPr>
          <w:p w14:paraId="13EC02BF" w14:textId="77777777" w:rsidR="000D0A33" w:rsidRDefault="000D0A33" w:rsidP="000D0A33">
            <w:r>
              <w:t>20 points</w:t>
            </w:r>
          </w:p>
        </w:tc>
      </w:tr>
      <w:tr w:rsidR="000D0A33" w14:paraId="61BDA59D" w14:textId="77777777" w:rsidTr="000D0A33">
        <w:trPr>
          <w:trHeight w:val="467"/>
        </w:trPr>
        <w:tc>
          <w:tcPr>
            <w:tcW w:w="4675" w:type="dxa"/>
          </w:tcPr>
          <w:p w14:paraId="7B3B4AEB" w14:textId="77777777" w:rsidR="000D0A33" w:rsidRDefault="000D0A33" w:rsidP="000D0A33">
            <w:r>
              <w:t>Program prints full madlib</w:t>
            </w:r>
          </w:p>
        </w:tc>
        <w:tc>
          <w:tcPr>
            <w:tcW w:w="4675" w:type="dxa"/>
          </w:tcPr>
          <w:p w14:paraId="2CB61E85" w14:textId="77777777" w:rsidR="000D0A33" w:rsidRDefault="000D0A33" w:rsidP="000D0A33">
            <w:r>
              <w:t>10 points</w:t>
            </w:r>
          </w:p>
        </w:tc>
      </w:tr>
      <w:tr w:rsidR="000D0A33" w14:paraId="61ED2B44" w14:textId="77777777" w:rsidTr="001F5464">
        <w:trPr>
          <w:trHeight w:val="503"/>
        </w:trPr>
        <w:tc>
          <w:tcPr>
            <w:tcW w:w="4675" w:type="dxa"/>
          </w:tcPr>
          <w:p w14:paraId="438754F2" w14:textId="77777777" w:rsidR="000D0A33" w:rsidRDefault="000D0A33" w:rsidP="000D0A33">
            <w:r>
              <w:t>Program Exhibits Creativity</w:t>
            </w:r>
          </w:p>
        </w:tc>
        <w:tc>
          <w:tcPr>
            <w:tcW w:w="4675" w:type="dxa"/>
          </w:tcPr>
          <w:p w14:paraId="39D2AABF" w14:textId="77777777" w:rsidR="000D0A33" w:rsidRDefault="000D0A33" w:rsidP="000D0A33">
            <w:r>
              <w:t>3</w:t>
            </w:r>
          </w:p>
        </w:tc>
      </w:tr>
      <w:tr w:rsidR="000D0A33" w14:paraId="6063F88B" w14:textId="77777777" w:rsidTr="000D0A33">
        <w:trPr>
          <w:trHeight w:val="323"/>
        </w:trPr>
        <w:tc>
          <w:tcPr>
            <w:tcW w:w="4675" w:type="dxa"/>
          </w:tcPr>
          <w:p w14:paraId="62A1AD49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 xml:space="preserve">Total </w:t>
            </w:r>
          </w:p>
        </w:tc>
        <w:tc>
          <w:tcPr>
            <w:tcW w:w="4675" w:type="dxa"/>
          </w:tcPr>
          <w:p w14:paraId="6F81C4B3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>25</w:t>
            </w:r>
          </w:p>
        </w:tc>
      </w:tr>
      <w:tr w:rsidR="000D0A33" w14:paraId="7F417A0C" w14:textId="77777777" w:rsidTr="000D0A33">
        <w:trPr>
          <w:trHeight w:val="242"/>
        </w:trPr>
        <w:tc>
          <w:tcPr>
            <w:tcW w:w="4675" w:type="dxa"/>
          </w:tcPr>
          <w:p w14:paraId="7642CD86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 xml:space="preserve">Technical Correctness (Implementation) </w:t>
            </w:r>
          </w:p>
        </w:tc>
        <w:tc>
          <w:tcPr>
            <w:tcW w:w="4675" w:type="dxa"/>
          </w:tcPr>
          <w:p w14:paraId="7BD3967F" w14:textId="77777777" w:rsidR="000D0A33" w:rsidRDefault="000D0A33" w:rsidP="000D0A33"/>
        </w:tc>
      </w:tr>
      <w:tr w:rsidR="000D0A33" w14:paraId="2283BBCF" w14:textId="77777777" w:rsidTr="000D0A33">
        <w:trPr>
          <w:trHeight w:val="620"/>
        </w:trPr>
        <w:tc>
          <w:tcPr>
            <w:tcW w:w="4675" w:type="dxa"/>
          </w:tcPr>
          <w:p w14:paraId="0DF41E91" w14:textId="77777777" w:rsidR="000D0A33" w:rsidRDefault="000D0A33" w:rsidP="000D0A33">
            <w:r>
              <w:lastRenderedPageBreak/>
              <w:t>Program utilizes variable names to convey meaning</w:t>
            </w:r>
          </w:p>
        </w:tc>
        <w:tc>
          <w:tcPr>
            <w:tcW w:w="4675" w:type="dxa"/>
          </w:tcPr>
          <w:p w14:paraId="69454C0F" w14:textId="77777777" w:rsidR="000D0A33" w:rsidRDefault="000D0A33" w:rsidP="000D0A33">
            <w:r>
              <w:t>5 points</w:t>
            </w:r>
          </w:p>
        </w:tc>
      </w:tr>
      <w:tr w:rsidR="000D0A33" w14:paraId="6B4ED7AF" w14:textId="77777777" w:rsidTr="000D0A33">
        <w:trPr>
          <w:trHeight w:val="620"/>
        </w:trPr>
        <w:tc>
          <w:tcPr>
            <w:tcW w:w="4675" w:type="dxa"/>
          </w:tcPr>
          <w:p w14:paraId="32C8BE4E" w14:textId="77777777" w:rsidR="000D0A33" w:rsidRDefault="000D0A33" w:rsidP="000D0A33">
            <w:r>
              <w:t>Correct order of inputted words</w:t>
            </w:r>
          </w:p>
        </w:tc>
        <w:tc>
          <w:tcPr>
            <w:tcW w:w="4675" w:type="dxa"/>
          </w:tcPr>
          <w:p w14:paraId="5A398276" w14:textId="77777777" w:rsidR="000D0A33" w:rsidRDefault="000D0A33" w:rsidP="000D0A33">
            <w:r>
              <w:t>10 points</w:t>
            </w:r>
          </w:p>
        </w:tc>
      </w:tr>
      <w:tr w:rsidR="000D0A33" w14:paraId="0980E9A8" w14:textId="77777777" w:rsidTr="000D0A33">
        <w:trPr>
          <w:trHeight w:val="323"/>
        </w:trPr>
        <w:tc>
          <w:tcPr>
            <w:tcW w:w="4675" w:type="dxa"/>
          </w:tcPr>
          <w:p w14:paraId="4AB54737" w14:textId="77777777" w:rsidR="000D0A33" w:rsidRDefault="000D0A33" w:rsidP="000D0A33">
            <w:r>
              <w:t xml:space="preserve">Only 2 print statements </w:t>
            </w:r>
          </w:p>
        </w:tc>
        <w:tc>
          <w:tcPr>
            <w:tcW w:w="4675" w:type="dxa"/>
          </w:tcPr>
          <w:p w14:paraId="2779DF86" w14:textId="77777777" w:rsidR="000D0A33" w:rsidRDefault="000D0A33" w:rsidP="000D0A33">
            <w:r>
              <w:t>10 points</w:t>
            </w:r>
          </w:p>
        </w:tc>
      </w:tr>
      <w:tr w:rsidR="000D0A33" w14:paraId="34B3F5E9" w14:textId="77777777" w:rsidTr="000D0A33">
        <w:trPr>
          <w:trHeight w:val="332"/>
        </w:trPr>
        <w:tc>
          <w:tcPr>
            <w:tcW w:w="4675" w:type="dxa"/>
          </w:tcPr>
          <w:p w14:paraId="31907A92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 xml:space="preserve">Total </w:t>
            </w:r>
          </w:p>
        </w:tc>
        <w:tc>
          <w:tcPr>
            <w:tcW w:w="4675" w:type="dxa"/>
          </w:tcPr>
          <w:p w14:paraId="0EBAF0C9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>25</w:t>
            </w:r>
          </w:p>
        </w:tc>
      </w:tr>
      <w:tr w:rsidR="000D0A33" w14:paraId="583CDE17" w14:textId="77777777" w:rsidTr="001F5464">
        <w:trPr>
          <w:trHeight w:val="233"/>
        </w:trPr>
        <w:tc>
          <w:tcPr>
            <w:tcW w:w="4675" w:type="dxa"/>
          </w:tcPr>
          <w:p w14:paraId="76EDA988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 xml:space="preserve">Project Total </w:t>
            </w:r>
          </w:p>
        </w:tc>
        <w:tc>
          <w:tcPr>
            <w:tcW w:w="4675" w:type="dxa"/>
          </w:tcPr>
          <w:p w14:paraId="168DC7F6" w14:textId="77777777" w:rsidR="000D0A33" w:rsidRPr="001F5464" w:rsidRDefault="000D0A33" w:rsidP="000D0A33">
            <w:pPr>
              <w:rPr>
                <w:b/>
              </w:rPr>
            </w:pPr>
            <w:r w:rsidRPr="001F5464">
              <w:rPr>
                <w:b/>
              </w:rPr>
              <w:t>50</w:t>
            </w:r>
          </w:p>
        </w:tc>
      </w:tr>
    </w:tbl>
    <w:p w14:paraId="3220FB43" w14:textId="77777777" w:rsidR="000D0A33" w:rsidRDefault="000D0A33" w:rsidP="000D0A33"/>
    <w:sectPr w:rsidR="000D0A33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4FA7"/>
    <w:multiLevelType w:val="hybridMultilevel"/>
    <w:tmpl w:val="DEDA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C2EEB"/>
    <w:multiLevelType w:val="hybridMultilevel"/>
    <w:tmpl w:val="3FE483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DB"/>
    <w:rsid w:val="000D0A33"/>
    <w:rsid w:val="001F5464"/>
    <w:rsid w:val="003D23DB"/>
    <w:rsid w:val="005F67F0"/>
    <w:rsid w:val="00746DCF"/>
    <w:rsid w:val="00873518"/>
    <w:rsid w:val="00AD7396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A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33"/>
    <w:pPr>
      <w:ind w:left="720"/>
      <w:contextualSpacing/>
    </w:pPr>
  </w:style>
  <w:style w:type="table" w:styleId="TableGrid">
    <w:name w:val="Table Grid"/>
    <w:basedOn w:val="TableNormal"/>
    <w:uiPriority w:val="39"/>
    <w:rsid w:val="000D0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F5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1</TotalTime>
  <Pages>2</Pages>
  <Words>215</Words>
  <Characters>1228</Characters>
  <Application>Microsoft Macintosh Word</Application>
  <DocSecurity>0</DocSecurity>
  <Lines>10</Lines>
  <Paragraphs>2</Paragraphs>
  <ScaleCrop>false</ScaleCrop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</cp:revision>
  <dcterms:created xsi:type="dcterms:W3CDTF">2015-11-17T19:42:00Z</dcterms:created>
  <dcterms:modified xsi:type="dcterms:W3CDTF">2015-11-17T19:43:00Z</dcterms:modified>
</cp:coreProperties>
</file>