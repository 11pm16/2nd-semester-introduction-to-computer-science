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FAAC8" w14:textId="77777777" w:rsidR="00AC1233" w:rsidRPr="00AC1233" w:rsidRDefault="00E40794" w:rsidP="00AC1233">
      <w:pPr>
        <w:pStyle w:val="Title"/>
      </w:pPr>
      <w:r>
        <w:t xml:space="preserve">Quiz Unit 1 </w:t>
      </w:r>
    </w:p>
    <w:p w14:paraId="2C178BA8" w14:textId="77777777" w:rsidR="00E40794" w:rsidRDefault="00E40794" w:rsidP="00E40794">
      <w:pPr>
        <w:rPr>
          <w:sz w:val="28"/>
          <w:szCs w:val="28"/>
        </w:rPr>
      </w:pPr>
      <w:r>
        <w:rPr>
          <w:sz w:val="28"/>
          <w:szCs w:val="28"/>
        </w:rPr>
        <w:t xml:space="preserve">What is python? </w:t>
      </w:r>
    </w:p>
    <w:p w14:paraId="1E556D12" w14:textId="77777777" w:rsidR="00E40794" w:rsidRDefault="00E40794" w:rsidP="00E40794">
      <w:pPr>
        <w:rPr>
          <w:sz w:val="28"/>
          <w:szCs w:val="28"/>
        </w:rPr>
      </w:pPr>
    </w:p>
    <w:p w14:paraId="4E46187D" w14:textId="77777777" w:rsidR="00E40794" w:rsidRDefault="00E40794" w:rsidP="00E40794">
      <w:pPr>
        <w:rPr>
          <w:sz w:val="28"/>
          <w:szCs w:val="28"/>
        </w:rPr>
      </w:pPr>
      <w:r>
        <w:rPr>
          <w:sz w:val="28"/>
          <w:szCs w:val="28"/>
        </w:rPr>
        <w:t xml:space="preserve">Define interpreter? </w:t>
      </w:r>
    </w:p>
    <w:p w14:paraId="72266227" w14:textId="77777777" w:rsidR="00E40794" w:rsidRDefault="00E40794" w:rsidP="00E40794">
      <w:pPr>
        <w:rPr>
          <w:sz w:val="28"/>
          <w:szCs w:val="28"/>
        </w:rPr>
      </w:pPr>
    </w:p>
    <w:p w14:paraId="45905DD7" w14:textId="77777777" w:rsidR="007B2AC9" w:rsidRPr="00E40794" w:rsidRDefault="00E40794" w:rsidP="00E40794">
      <w:pPr>
        <w:rPr>
          <w:sz w:val="28"/>
          <w:szCs w:val="28"/>
        </w:rPr>
      </w:pPr>
      <w:r>
        <w:rPr>
          <w:sz w:val="28"/>
          <w:szCs w:val="28"/>
        </w:rPr>
        <w:t xml:space="preserve">Write down what you would expect to get back from the terminal (string, an integer, a float, or an error). If it’s an error message, describe why. </w:t>
      </w:r>
    </w:p>
    <w:p w14:paraId="4E6CDBB1" w14:textId="77777777" w:rsidR="00AC1233" w:rsidRPr="00AC1233" w:rsidRDefault="00E40794" w:rsidP="00E4079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2 * 4 * .5</w:t>
      </w:r>
    </w:p>
    <w:p w14:paraId="4135064B" w14:textId="77777777" w:rsidR="00AC1233" w:rsidRPr="00AC1233" w:rsidRDefault="00E40794" w:rsidP="00E4079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3 // 2 </w:t>
      </w:r>
    </w:p>
    <w:p w14:paraId="2A3F41CA" w14:textId="77777777" w:rsidR="00AC1233" w:rsidRPr="00AC1233" w:rsidRDefault="00E40794" w:rsidP="00E4079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x</w:t>
      </w:r>
    </w:p>
    <w:p w14:paraId="57CBB45A" w14:textId="77777777" w:rsidR="007B2AC9" w:rsidRPr="00E40794" w:rsidRDefault="00E40794" w:rsidP="00E4079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‘ab</w:t>
      </w:r>
      <w:r w:rsidR="00AC1233" w:rsidRPr="00AC1233">
        <w:rPr>
          <w:sz w:val="24"/>
          <w:szCs w:val="24"/>
        </w:rPr>
        <w:t xml:space="preserve">’ </w:t>
      </w:r>
    </w:p>
    <w:p w14:paraId="3CD2D5F5" w14:textId="77777777" w:rsidR="00AC1233" w:rsidRPr="00AC1233" w:rsidRDefault="007B2AC9" w:rsidP="00E4079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AC1233">
        <w:rPr>
          <w:sz w:val="24"/>
          <w:szCs w:val="24"/>
        </w:rPr>
        <w:t xml:space="preserve"> </w:t>
      </w:r>
      <w:r w:rsidR="00AC1233" w:rsidRPr="00AC1233">
        <w:rPr>
          <w:sz w:val="24"/>
          <w:szCs w:val="24"/>
        </w:rPr>
        <w:t>‘a</w:t>
      </w:r>
      <w:r w:rsidR="00E40794">
        <w:rPr>
          <w:sz w:val="24"/>
          <w:szCs w:val="24"/>
        </w:rPr>
        <w:t>b</w:t>
      </w:r>
      <w:r w:rsidR="00AC1233" w:rsidRPr="00AC1233">
        <w:rPr>
          <w:sz w:val="24"/>
          <w:szCs w:val="24"/>
        </w:rPr>
        <w:t xml:space="preserve"> + b’</w:t>
      </w:r>
    </w:p>
    <w:p w14:paraId="7F66FC1B" w14:textId="77777777" w:rsidR="007B2AC9" w:rsidRPr="00E40794" w:rsidRDefault="00AC1233" w:rsidP="00E4079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AC1233">
        <w:rPr>
          <w:sz w:val="24"/>
          <w:szCs w:val="24"/>
        </w:rPr>
        <w:t>‘a</w:t>
      </w:r>
      <w:r w:rsidR="00E40794">
        <w:rPr>
          <w:sz w:val="24"/>
          <w:szCs w:val="24"/>
        </w:rPr>
        <w:t>b</w:t>
      </w:r>
      <w:r w:rsidRPr="00AC1233">
        <w:rPr>
          <w:sz w:val="24"/>
          <w:szCs w:val="24"/>
        </w:rPr>
        <w:t>’ + ‘b’</w:t>
      </w:r>
    </w:p>
    <w:p w14:paraId="2CE28B6D" w14:textId="77777777" w:rsidR="007B2AC9" w:rsidRDefault="007B2AC9" w:rsidP="00E4079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‘</w:t>
      </w:r>
      <w:r w:rsidR="00E40794">
        <w:rPr>
          <w:sz w:val="24"/>
          <w:szCs w:val="24"/>
        </w:rPr>
        <w:t>1</w:t>
      </w:r>
      <w:r>
        <w:rPr>
          <w:sz w:val="24"/>
          <w:szCs w:val="24"/>
        </w:rPr>
        <w:t>’ * ‘b’</w:t>
      </w:r>
    </w:p>
    <w:p w14:paraId="0A0B9291" w14:textId="77777777" w:rsidR="00E40794" w:rsidRDefault="007B2AC9" w:rsidP="00E4079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‘a’ * 2</w:t>
      </w:r>
    </w:p>
    <w:p w14:paraId="19EC0ECD" w14:textId="6B9BBC3C" w:rsidR="004255F6" w:rsidRDefault="004255F6" w:rsidP="00E4079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What will be printed out after this code: </w:t>
      </w:r>
    </w:p>
    <w:p w14:paraId="7EFA83B5" w14:textId="715AAD89" w:rsidR="004255F6" w:rsidRDefault="004255F6" w:rsidP="00E40794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C0617F" wp14:editId="5D322A5A">
            <wp:extent cx="1600200" cy="119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11-17 at 1.50.4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0084FC" w14:textId="77777777" w:rsidR="004255F6" w:rsidRDefault="004255F6" w:rsidP="00E40794">
      <w:pPr>
        <w:spacing w:line="240" w:lineRule="auto"/>
        <w:rPr>
          <w:sz w:val="28"/>
          <w:szCs w:val="28"/>
        </w:rPr>
      </w:pPr>
    </w:p>
    <w:p w14:paraId="79028077" w14:textId="77777777" w:rsidR="00E40794" w:rsidRPr="00E40794" w:rsidRDefault="00E40794" w:rsidP="00E4079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Write out a program that asks the users name, and returns a personalized greeting to them. </w:t>
      </w:r>
    </w:p>
    <w:p w14:paraId="7007537B" w14:textId="77777777" w:rsidR="00AC1233" w:rsidRPr="00AC1233" w:rsidRDefault="00AC1233" w:rsidP="00AC1233"/>
    <w:sectPr w:rsidR="00AC1233" w:rsidRPr="00AC1233" w:rsidSect="005F6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426C7"/>
    <w:multiLevelType w:val="hybridMultilevel"/>
    <w:tmpl w:val="C03AE6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2C17BA7"/>
    <w:multiLevelType w:val="hybridMultilevel"/>
    <w:tmpl w:val="46F0D4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918E90A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EA497B"/>
    <w:multiLevelType w:val="hybridMultilevel"/>
    <w:tmpl w:val="7F1AA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93E"/>
    <w:rsid w:val="004255F6"/>
    <w:rsid w:val="004A5F60"/>
    <w:rsid w:val="005F67F0"/>
    <w:rsid w:val="00746DCF"/>
    <w:rsid w:val="007B2AC9"/>
    <w:rsid w:val="007B32DE"/>
    <w:rsid w:val="00873518"/>
    <w:rsid w:val="00AC1233"/>
    <w:rsid w:val="00AD7396"/>
    <w:rsid w:val="00E40794"/>
    <w:rsid w:val="00E8793E"/>
    <w:rsid w:val="00FA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6B2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233"/>
  </w:style>
  <w:style w:type="paragraph" w:styleId="Heading1">
    <w:name w:val="heading 1"/>
    <w:basedOn w:val="Normal"/>
    <w:next w:val="Normal"/>
    <w:link w:val="Heading1Char"/>
    <w:uiPriority w:val="9"/>
    <w:qFormat/>
    <w:rsid w:val="00AC12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2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2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2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23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23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23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23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23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123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23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C12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123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123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123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C123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C123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23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23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2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233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2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1233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23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123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C1233"/>
    <w:rPr>
      <w:b/>
      <w:bCs/>
    </w:rPr>
  </w:style>
  <w:style w:type="character" w:styleId="Emphasis">
    <w:name w:val="Emphasis"/>
    <w:basedOn w:val="DefaultParagraphFont"/>
    <w:uiPriority w:val="20"/>
    <w:qFormat/>
    <w:rsid w:val="00AC1233"/>
    <w:rPr>
      <w:i/>
      <w:iCs/>
    </w:rPr>
  </w:style>
  <w:style w:type="paragraph" w:styleId="NoSpacing">
    <w:name w:val="No Spacing"/>
    <w:link w:val="NoSpacingChar"/>
    <w:uiPriority w:val="1"/>
    <w:qFormat/>
    <w:rsid w:val="00AC123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C1233"/>
  </w:style>
  <w:style w:type="paragraph" w:styleId="Quote">
    <w:name w:val="Quote"/>
    <w:basedOn w:val="Normal"/>
    <w:next w:val="Normal"/>
    <w:link w:val="QuoteChar"/>
    <w:uiPriority w:val="29"/>
    <w:qFormat/>
    <w:rsid w:val="00AC123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C123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23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233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AC123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C1233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AC1233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C123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C123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1233"/>
    <w:pPr>
      <w:outlineLvl w:val="9"/>
    </w:pPr>
  </w:style>
  <w:style w:type="paragraph" w:customStyle="1" w:styleId="PersonalName">
    <w:name w:val="Personal Name"/>
    <w:basedOn w:val="Title"/>
    <w:rsid w:val="00AC1233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goldblatt/Library/Group%20Containers/UBF8T346G9.Office/User%20Content.localized/Templates.localized/Quiz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1A1943-632A-144F-ACC1-9ABE1F7BE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Quiz.dotx</Template>
  <TotalTime>3</TotalTime>
  <Pages>2</Pages>
  <Words>60</Words>
  <Characters>346</Characters>
  <Application>Microsoft Macintosh Word</Application>
  <DocSecurity>0</DocSecurity>
  <Lines>2</Lines>
  <Paragraphs>1</Paragraphs>
  <ScaleCrop>false</ScaleCrop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Goldblatt</dc:creator>
  <cp:keywords/>
  <dc:description/>
  <cp:lastModifiedBy>Susan Goldblatt</cp:lastModifiedBy>
  <cp:revision>2</cp:revision>
  <dcterms:created xsi:type="dcterms:W3CDTF">2015-11-17T18:28:00Z</dcterms:created>
  <dcterms:modified xsi:type="dcterms:W3CDTF">2015-11-17T18:51:00Z</dcterms:modified>
</cp:coreProperties>
</file>