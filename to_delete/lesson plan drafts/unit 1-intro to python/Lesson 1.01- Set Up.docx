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87675" w14:textId="77777777" w:rsidR="002534D1" w:rsidRDefault="00D97152" w:rsidP="004A0F65">
      <w:pPr>
        <w:pStyle w:val="Title"/>
      </w:pPr>
      <w:r>
        <w:t>Lesson 1.01</w:t>
      </w:r>
      <w:r w:rsidR="002534D1">
        <w:t xml:space="preserve">: </w:t>
      </w:r>
      <w:r>
        <w:t>Set Up</w:t>
      </w:r>
    </w:p>
    <w:p w14:paraId="70051E79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3CF1A2BD" w14:textId="2DA88638" w:rsidR="00AB2ED7" w:rsidRPr="00AB2ED7" w:rsidRDefault="00AB2ED7" w:rsidP="00AB2ED7">
      <w:r>
        <w:t>Students will be able to…</w:t>
      </w:r>
    </w:p>
    <w:p w14:paraId="0F6EFC19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D97152">
        <w:t>IDE, python</w:t>
      </w:r>
    </w:p>
    <w:p w14:paraId="2FCA138A" w14:textId="047B1932" w:rsidR="004A0F65" w:rsidRDefault="003F6455" w:rsidP="004A0F65">
      <w:pPr>
        <w:pStyle w:val="ListParagraph"/>
        <w:numPr>
          <w:ilvl w:val="0"/>
          <w:numId w:val="1"/>
        </w:numPr>
      </w:pPr>
      <w:r>
        <w:t>Unde</w:t>
      </w:r>
      <w:r w:rsidR="00AB2ED7">
        <w:t>rstand the collaboration policy</w:t>
      </w:r>
      <w:r>
        <w:t xml:space="preserve"> and </w:t>
      </w:r>
      <w:r w:rsidR="00AB2ED7">
        <w:t>grading practices</w:t>
      </w:r>
    </w:p>
    <w:p w14:paraId="765C6168" w14:textId="77777777" w:rsidR="00D97152" w:rsidRDefault="00D97152" w:rsidP="004A0F65">
      <w:pPr>
        <w:pStyle w:val="ListParagraph"/>
        <w:numPr>
          <w:ilvl w:val="0"/>
          <w:numId w:val="1"/>
        </w:numPr>
      </w:pPr>
      <w:r>
        <w:t>Identify key concepts of the course</w:t>
      </w:r>
    </w:p>
    <w:p w14:paraId="018233FD" w14:textId="1CBEC8C5" w:rsidR="00AB2ED7" w:rsidRDefault="00AB2ED7" w:rsidP="00AB2ED7">
      <w:pPr>
        <w:pStyle w:val="ListParagraph"/>
        <w:numPr>
          <w:ilvl w:val="0"/>
          <w:numId w:val="1"/>
        </w:numPr>
      </w:pPr>
      <w:r>
        <w:t>Log into their</w:t>
      </w:r>
      <w:r w:rsidR="003F6455">
        <w:t xml:space="preserve"> account for online IDE</w:t>
      </w:r>
    </w:p>
    <w:p w14:paraId="24DF7490" w14:textId="38FCB525" w:rsidR="00017029" w:rsidRDefault="00017029" w:rsidP="00AB2ED7">
      <w:pPr>
        <w:pStyle w:val="ListParagraph"/>
        <w:numPr>
          <w:ilvl w:val="0"/>
          <w:numId w:val="1"/>
        </w:numPr>
      </w:pPr>
      <w:r>
        <w:t>Get excited to learn programming in python!!!</w:t>
      </w:r>
    </w:p>
    <w:p w14:paraId="3353A53E" w14:textId="5D74163F" w:rsidR="00F31560" w:rsidRDefault="00F31560" w:rsidP="00AB2ED7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3531DA0D" w14:textId="4027F32A" w:rsidR="00AB2ED7" w:rsidRDefault="00AB2ED7" w:rsidP="00476E68">
      <w:pPr>
        <w:pStyle w:val="ListParagraph"/>
        <w:numPr>
          <w:ilvl w:val="0"/>
          <w:numId w:val="2"/>
        </w:numPr>
      </w:pPr>
      <w:r>
        <w:t xml:space="preserve">Update the collaboration policy, IDE information, grading percentages, and general syllabus for your preferences in the course. </w:t>
      </w:r>
    </w:p>
    <w:p w14:paraId="2AF719A3" w14:textId="1DD31DFC" w:rsidR="00476E68" w:rsidRDefault="00476E68" w:rsidP="00476E68">
      <w:pPr>
        <w:pStyle w:val="ListParagraph"/>
        <w:numPr>
          <w:ilvl w:val="0"/>
          <w:numId w:val="2"/>
        </w:numPr>
      </w:pPr>
      <w:r>
        <w:t>Ensure</w:t>
      </w:r>
      <w:r w:rsidR="00D97152">
        <w:t xml:space="preserve"> the </w:t>
      </w:r>
      <w:r w:rsidR="00AB2ED7">
        <w:t>online IDE</w:t>
      </w:r>
      <w:r w:rsidR="00D97152">
        <w:t xml:space="preserve"> works on all computers</w:t>
      </w:r>
      <w:r w:rsidR="00AB2ED7">
        <w:t xml:space="preserve"> and practice creating an account</w:t>
      </w:r>
    </w:p>
    <w:p w14:paraId="4BAA8FA9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58C5EDC5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5629F9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29951EA8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0A79D664" w14:textId="77777777" w:rsidTr="0001702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3F7722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69CA21A6" w14:textId="32867A22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C011E4">
              <w:t>announcements</w:t>
            </w:r>
          </w:p>
        </w:tc>
      </w:tr>
      <w:tr w:rsidR="00ED03A3" w14:paraId="3C229BAC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874784" w14:textId="5E106A6F" w:rsidR="00A836DE" w:rsidRPr="00ED03A3" w:rsidRDefault="00017029" w:rsidP="00476E68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1DCF7E07" w14:textId="44F9A030" w:rsidR="00A836DE" w:rsidRDefault="00017029" w:rsidP="00017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Syllabus: Collaboration, Grading Info, Main Concepts</w:t>
            </w:r>
            <w:r w:rsidR="00C011E4">
              <w:t xml:space="preserve"> and Demo</w:t>
            </w:r>
          </w:p>
        </w:tc>
      </w:tr>
      <w:tr w:rsidR="00ED03A3" w14:paraId="66D34C4C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BAFA1E" w14:textId="2F144F95" w:rsidR="00A836DE" w:rsidRPr="00ED03A3" w:rsidRDefault="00017029" w:rsidP="00476E68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1E1A0234" w14:textId="393DC638" w:rsidR="00A836DE" w:rsidRDefault="00017029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IDE/Python intro</w:t>
            </w:r>
          </w:p>
        </w:tc>
      </w:tr>
      <w:tr w:rsidR="00ED03A3" w14:paraId="271C1B60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322DD6B" w14:textId="6D15A463" w:rsidR="00A836DE" w:rsidRPr="00ED03A3" w:rsidRDefault="00017029" w:rsidP="00476E68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7B953B97" w14:textId="10175B9D" w:rsidR="00A836DE" w:rsidRDefault="00017029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Up for Website and log out / log in </w:t>
            </w:r>
          </w:p>
        </w:tc>
      </w:tr>
    </w:tbl>
    <w:p w14:paraId="7C52EDBD" w14:textId="77777777" w:rsidR="00476E68" w:rsidRDefault="00476E68" w:rsidP="00476E68"/>
    <w:p w14:paraId="147770E3" w14:textId="77777777" w:rsidR="00C41C72" w:rsidRDefault="00C41C72" w:rsidP="00C41C72">
      <w:pPr>
        <w:pStyle w:val="Heading1"/>
      </w:pPr>
      <w:r>
        <w:t>Instructor’s Notes</w:t>
      </w:r>
    </w:p>
    <w:p w14:paraId="45326671" w14:textId="7481042A" w:rsidR="00C41C72" w:rsidRDefault="00C011E4" w:rsidP="00C41C72">
      <w:pPr>
        <w:pStyle w:val="ListParagraph"/>
        <w:numPr>
          <w:ilvl w:val="0"/>
          <w:numId w:val="3"/>
        </w:numPr>
      </w:pPr>
      <w:r>
        <w:t>Hand out syllabus &amp; Sign Up sheet for IDE</w:t>
      </w:r>
    </w:p>
    <w:p w14:paraId="37F5ADDE" w14:textId="005B2809" w:rsidR="00C011E4" w:rsidRDefault="00C011E4" w:rsidP="00C41C72">
      <w:pPr>
        <w:pStyle w:val="ListParagraph"/>
        <w:numPr>
          <w:ilvl w:val="0"/>
          <w:numId w:val="3"/>
        </w:numPr>
      </w:pPr>
      <w:r>
        <w:t>Syllabus</w:t>
      </w:r>
    </w:p>
    <w:p w14:paraId="1489AA69" w14:textId="3D066124" w:rsidR="00C011E4" w:rsidRDefault="00C011E4" w:rsidP="00C011E4">
      <w:pPr>
        <w:pStyle w:val="ListParagraph"/>
        <w:numPr>
          <w:ilvl w:val="1"/>
          <w:numId w:val="3"/>
        </w:numPr>
      </w:pPr>
      <w:r>
        <w:t>Make sure to note the goals for the course</w:t>
      </w:r>
    </w:p>
    <w:p w14:paraId="63A1C280" w14:textId="24751CED" w:rsidR="00C011E4" w:rsidRDefault="00C011E4" w:rsidP="00C011E4">
      <w:pPr>
        <w:pStyle w:val="ListParagraph"/>
        <w:numPr>
          <w:ilvl w:val="1"/>
          <w:numId w:val="3"/>
        </w:numPr>
      </w:pPr>
      <w:r>
        <w:t xml:space="preserve">Discuss collaboration policy: Get a conversation going or cold call students. Ask who would be implicated? </w:t>
      </w:r>
    </w:p>
    <w:p w14:paraId="288D70C5" w14:textId="4CC1FBC7" w:rsidR="00C011E4" w:rsidRDefault="00C011E4" w:rsidP="00C011E4">
      <w:pPr>
        <w:pStyle w:val="ListParagraph"/>
        <w:numPr>
          <w:ilvl w:val="2"/>
          <w:numId w:val="3"/>
        </w:numPr>
      </w:pPr>
      <w:r>
        <w:t>Would it be cheating if Student A looked at Student B’s computer and copied their code without them knowing?</w:t>
      </w:r>
    </w:p>
    <w:p w14:paraId="378323EF" w14:textId="11BCC1B4" w:rsidR="00C011E4" w:rsidRDefault="00C011E4" w:rsidP="00C011E4">
      <w:pPr>
        <w:pStyle w:val="ListParagraph"/>
        <w:numPr>
          <w:ilvl w:val="2"/>
          <w:numId w:val="3"/>
        </w:numPr>
      </w:pPr>
      <w:r>
        <w:t>Would it be cheating if Student A and Student B talked about a problem together away from the computer?</w:t>
      </w:r>
    </w:p>
    <w:p w14:paraId="50485B63" w14:textId="4C3420BD" w:rsidR="00C011E4" w:rsidRDefault="00C011E4" w:rsidP="00C011E4">
      <w:pPr>
        <w:pStyle w:val="ListParagraph"/>
        <w:numPr>
          <w:ilvl w:val="2"/>
          <w:numId w:val="3"/>
        </w:numPr>
      </w:pPr>
      <w:r>
        <w:t xml:space="preserve">Would it be cheating if Student A talked at the computer looking at code of Student B? </w:t>
      </w:r>
    </w:p>
    <w:p w14:paraId="02E6B8AA" w14:textId="46CDF4CD" w:rsidR="00C011E4" w:rsidRDefault="00C011E4" w:rsidP="00C011E4">
      <w:pPr>
        <w:pStyle w:val="ListParagraph"/>
        <w:numPr>
          <w:ilvl w:val="2"/>
          <w:numId w:val="3"/>
        </w:numPr>
      </w:pPr>
      <w:r>
        <w:t>Would it be cheating if Student A use stack overflow?</w:t>
      </w:r>
    </w:p>
    <w:p w14:paraId="07028796" w14:textId="2345C98D" w:rsidR="00C011E4" w:rsidRDefault="00C011E4" w:rsidP="00C011E4">
      <w:pPr>
        <w:pStyle w:val="ListParagraph"/>
        <w:numPr>
          <w:ilvl w:val="2"/>
          <w:numId w:val="3"/>
        </w:numPr>
      </w:pPr>
      <w:r>
        <w:t xml:space="preserve">Would it be cheating if Student A googled something and find the exact problem and read through it? </w:t>
      </w:r>
    </w:p>
    <w:p w14:paraId="3EA534D6" w14:textId="79625DA2" w:rsidR="00C011E4" w:rsidRDefault="00D51C1B" w:rsidP="00C011E4">
      <w:pPr>
        <w:pStyle w:val="ListParagraph"/>
        <w:numPr>
          <w:ilvl w:val="1"/>
          <w:numId w:val="3"/>
        </w:numPr>
      </w:pPr>
      <w:r>
        <w:t xml:space="preserve">Present Demo or </w:t>
      </w:r>
      <w:r w:rsidR="00FA397B">
        <w:t>Show program written in python. [DEMO]</w:t>
      </w:r>
    </w:p>
    <w:p w14:paraId="29AD843A" w14:textId="4658119F" w:rsidR="00D51C1B" w:rsidRDefault="00D51C1B" w:rsidP="00D51C1B">
      <w:pPr>
        <w:pStyle w:val="ListParagraph"/>
        <w:numPr>
          <w:ilvl w:val="0"/>
          <w:numId w:val="3"/>
        </w:numPr>
      </w:pPr>
      <w:r>
        <w:t>IDE/Python Intro</w:t>
      </w:r>
    </w:p>
    <w:p w14:paraId="23B15A83" w14:textId="7A6E6D41" w:rsidR="00D51C1B" w:rsidRDefault="00D51C1B" w:rsidP="00D51C1B">
      <w:pPr>
        <w:pStyle w:val="ListParagraph"/>
        <w:numPr>
          <w:ilvl w:val="1"/>
          <w:numId w:val="3"/>
        </w:numPr>
      </w:pPr>
      <w:r>
        <w:t xml:space="preserve">Python: a programming language, written, uses tabbing to control </w:t>
      </w:r>
      <w:r w:rsidR="00FA397B">
        <w:t>execution</w:t>
      </w:r>
    </w:p>
    <w:p w14:paraId="4BA90FD5" w14:textId="35C47C70" w:rsidR="00D51C1B" w:rsidRDefault="00D51C1B" w:rsidP="00D51C1B">
      <w:pPr>
        <w:pStyle w:val="ListParagraph"/>
        <w:numPr>
          <w:ilvl w:val="2"/>
          <w:numId w:val="3"/>
        </w:numPr>
      </w:pPr>
      <w:r>
        <w:lastRenderedPageBreak/>
        <w:t xml:space="preserve">For Python, cannot use a drag and drop blocks. Needs to be typed. Can write python in many different ways (even a plan text document), </w:t>
      </w:r>
    </w:p>
    <w:p w14:paraId="6CD8FD77" w14:textId="7058E92A" w:rsidR="00D51C1B" w:rsidRDefault="00D51C1B" w:rsidP="00D51C1B">
      <w:pPr>
        <w:pStyle w:val="ListParagraph"/>
        <w:numPr>
          <w:ilvl w:val="2"/>
          <w:numId w:val="3"/>
        </w:numPr>
      </w:pPr>
      <w:r>
        <w:t>What are some other programming languages we know of? (snap?)</w:t>
      </w:r>
    </w:p>
    <w:p w14:paraId="1DF5E5E6" w14:textId="77777777" w:rsidR="00D51C1B" w:rsidRDefault="00D51C1B" w:rsidP="00D51C1B">
      <w:pPr>
        <w:pStyle w:val="ListParagraph"/>
        <w:numPr>
          <w:ilvl w:val="1"/>
          <w:numId w:val="3"/>
        </w:numPr>
      </w:pPr>
      <w:r>
        <w:t>Define IDE: interactive development environment</w:t>
      </w:r>
    </w:p>
    <w:p w14:paraId="7D8162EC" w14:textId="77777777" w:rsidR="00D51C1B" w:rsidRDefault="00D51C1B" w:rsidP="00D51C1B">
      <w:pPr>
        <w:pStyle w:val="ListParagraph"/>
        <w:numPr>
          <w:ilvl w:val="2"/>
          <w:numId w:val="3"/>
        </w:numPr>
      </w:pPr>
      <w:r>
        <w:t>What was the ide we used in SNAP! (the snap website)</w:t>
      </w:r>
    </w:p>
    <w:p w14:paraId="67BCE4AE" w14:textId="77777777" w:rsidR="00D51C1B" w:rsidRDefault="00D51C1B" w:rsidP="00D51C1B">
      <w:pPr>
        <w:pStyle w:val="ListParagraph"/>
        <w:numPr>
          <w:ilvl w:val="2"/>
          <w:numId w:val="3"/>
        </w:numPr>
      </w:pPr>
      <w:r>
        <w:t>How did we write code? (dragging blocks)</w:t>
      </w:r>
    </w:p>
    <w:p w14:paraId="549DC53F" w14:textId="77777777" w:rsidR="00D51C1B" w:rsidRDefault="00D51C1B" w:rsidP="00D51C1B">
      <w:pPr>
        <w:pStyle w:val="ListParagraph"/>
        <w:numPr>
          <w:ilvl w:val="2"/>
          <w:numId w:val="3"/>
        </w:numPr>
      </w:pPr>
      <w:r>
        <w:t>What happened when we pressed the play button?</w:t>
      </w:r>
    </w:p>
    <w:p w14:paraId="43A4DA27" w14:textId="77777777" w:rsidR="00D51C1B" w:rsidRDefault="00D51C1B" w:rsidP="00D51C1B">
      <w:pPr>
        <w:pStyle w:val="ListParagraph"/>
        <w:numPr>
          <w:ilvl w:val="3"/>
          <w:numId w:val="3"/>
        </w:numPr>
      </w:pPr>
      <w:r>
        <w:t>What did the program do? What was the execution flow?</w:t>
      </w:r>
    </w:p>
    <w:p w14:paraId="1A9C1185" w14:textId="2E7CB436" w:rsidR="00D51C1B" w:rsidRDefault="00D51C1B" w:rsidP="00D51C1B">
      <w:pPr>
        <w:pStyle w:val="ListParagraph"/>
        <w:numPr>
          <w:ilvl w:val="1"/>
          <w:numId w:val="3"/>
        </w:numPr>
      </w:pPr>
      <w:r>
        <w:t>In python we will be using an online IDE: show comparisons to each part of the IDE</w:t>
      </w:r>
    </w:p>
    <w:p w14:paraId="643E53EB" w14:textId="3958E1D6" w:rsidR="006146B2" w:rsidRDefault="006146B2" w:rsidP="006146B2">
      <w:pPr>
        <w:pStyle w:val="ListParagraph"/>
        <w:numPr>
          <w:ilvl w:val="0"/>
          <w:numId w:val="3"/>
        </w:numPr>
      </w:pPr>
      <w:r>
        <w:t>Have kids create accounts and set up IDE</w:t>
      </w:r>
    </w:p>
    <w:p w14:paraId="4EFC28A3" w14:textId="35919BA7" w:rsidR="00D60765" w:rsidRDefault="00D60765" w:rsidP="00D60765">
      <w:pPr>
        <w:pStyle w:val="ListParagraph"/>
        <w:numPr>
          <w:ilvl w:val="1"/>
          <w:numId w:val="3"/>
        </w:numPr>
      </w:pPr>
      <w:r>
        <w:t>Worksheet explaining the IDE step by step</w:t>
      </w:r>
      <w:bookmarkStart w:id="0" w:name="_GoBack"/>
      <w:bookmarkEnd w:id="0"/>
    </w:p>
    <w:p w14:paraId="6965E596" w14:textId="2CBC9DEE" w:rsidR="00D60765" w:rsidRDefault="00D60765" w:rsidP="00D60765">
      <w:pPr>
        <w:pStyle w:val="ListParagraph"/>
        <w:numPr>
          <w:ilvl w:val="2"/>
          <w:numId w:val="3"/>
        </w:numPr>
      </w:pPr>
      <w:r>
        <w:t>May be a step for free option</w:t>
      </w:r>
    </w:p>
    <w:p w14:paraId="15EE9D26" w14:textId="6119BBAB" w:rsidR="00D60765" w:rsidRDefault="00D60765" w:rsidP="00D60765">
      <w:pPr>
        <w:pStyle w:val="ListParagraph"/>
        <w:numPr>
          <w:ilvl w:val="1"/>
          <w:numId w:val="3"/>
        </w:numPr>
      </w:pPr>
      <w:r>
        <w:t>Have students save their username and password on the paper and/or take a photo on their phones so they don’t forget</w:t>
      </w:r>
    </w:p>
    <w:p w14:paraId="66082253" w14:textId="34883BAB" w:rsidR="00D60765" w:rsidRPr="00C41C72" w:rsidRDefault="00D60765" w:rsidP="00D60765">
      <w:pPr>
        <w:pStyle w:val="ListParagraph"/>
        <w:numPr>
          <w:ilvl w:val="1"/>
          <w:numId w:val="3"/>
        </w:numPr>
      </w:pPr>
      <w:r>
        <w:t xml:space="preserve">Have them practice logging out and logging back in to make sure everything works </w:t>
      </w:r>
    </w:p>
    <w:sectPr w:rsidR="00D60765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52"/>
    <w:rsid w:val="00017029"/>
    <w:rsid w:val="00082793"/>
    <w:rsid w:val="002534D1"/>
    <w:rsid w:val="002C7EBF"/>
    <w:rsid w:val="003F6455"/>
    <w:rsid w:val="00476E68"/>
    <w:rsid w:val="004A0F65"/>
    <w:rsid w:val="004B0D0F"/>
    <w:rsid w:val="00535CE1"/>
    <w:rsid w:val="005F67F0"/>
    <w:rsid w:val="006146B2"/>
    <w:rsid w:val="00746DCF"/>
    <w:rsid w:val="008433F9"/>
    <w:rsid w:val="00873518"/>
    <w:rsid w:val="008E1AA0"/>
    <w:rsid w:val="00922DC7"/>
    <w:rsid w:val="00A16672"/>
    <w:rsid w:val="00A836DE"/>
    <w:rsid w:val="00AB2ED7"/>
    <w:rsid w:val="00C011E4"/>
    <w:rsid w:val="00C41C72"/>
    <w:rsid w:val="00D51C1B"/>
    <w:rsid w:val="00D60765"/>
    <w:rsid w:val="00D97152"/>
    <w:rsid w:val="00DF3AEB"/>
    <w:rsid w:val="00E575DE"/>
    <w:rsid w:val="00E866F5"/>
    <w:rsid w:val="00ED03A3"/>
    <w:rsid w:val="00F31560"/>
    <w:rsid w:val="00F44228"/>
    <w:rsid w:val="00FA397B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BF0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25</TotalTime>
  <Pages>2</Pages>
  <Words>360</Words>
  <Characters>2056</Characters>
  <Application>Microsoft Macintosh Word</Application>
  <DocSecurity>0</DocSecurity>
  <Lines>17</Lines>
  <Paragraphs>4</Paragraphs>
  <ScaleCrop>false</ScaleCrop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11</cp:revision>
  <dcterms:created xsi:type="dcterms:W3CDTF">2015-11-12T15:43:00Z</dcterms:created>
  <dcterms:modified xsi:type="dcterms:W3CDTF">2015-11-16T19:05:00Z</dcterms:modified>
</cp:coreProperties>
</file>