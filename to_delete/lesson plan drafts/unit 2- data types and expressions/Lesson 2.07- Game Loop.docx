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3D2971" w14:textId="716DBFEC" w:rsidR="002534D1" w:rsidRDefault="006D313B" w:rsidP="004A0F65">
      <w:pPr>
        <w:pStyle w:val="Title"/>
      </w:pPr>
      <w:r>
        <w:t>Lesson 2</w:t>
      </w:r>
      <w:r w:rsidR="00541017">
        <w:t>.07</w:t>
      </w:r>
      <w:r w:rsidR="002534D1">
        <w:t xml:space="preserve">: </w:t>
      </w:r>
      <w:r w:rsidR="00541017">
        <w:t>Game Loop</w:t>
      </w:r>
    </w:p>
    <w:p w14:paraId="216B83DB" w14:textId="77777777" w:rsidR="002534D1" w:rsidRDefault="004A0F65" w:rsidP="004A0F65">
      <w:pPr>
        <w:pStyle w:val="Heading1"/>
      </w:pPr>
      <w:r>
        <w:t>L</w:t>
      </w:r>
      <w:r w:rsidR="00F44228">
        <w:t>earning Objectives</w:t>
      </w:r>
    </w:p>
    <w:p w14:paraId="34AE3E0E" w14:textId="1B6B34F9" w:rsidR="004A0F65" w:rsidRDefault="004A0F65" w:rsidP="004A0F65">
      <w:pPr>
        <w:pStyle w:val="ListParagraph"/>
        <w:numPr>
          <w:ilvl w:val="0"/>
          <w:numId w:val="1"/>
        </w:numPr>
      </w:pPr>
      <w:r>
        <w:t xml:space="preserve">Define and identify: </w:t>
      </w:r>
      <w:r w:rsidR="006F0AEF">
        <w:t>while, loop</w:t>
      </w:r>
      <w:r w:rsidR="00721B10">
        <w:t>, break stat</w:t>
      </w:r>
      <w:r w:rsidR="006F0AEF">
        <w:t>e</w:t>
      </w:r>
      <w:bookmarkStart w:id="0" w:name="_GoBack"/>
      <w:bookmarkEnd w:id="0"/>
      <w:r w:rsidR="00721B10">
        <w:t>ment</w:t>
      </w:r>
    </w:p>
    <w:p w14:paraId="1B8F5C3B" w14:textId="77777777" w:rsidR="004A0F65" w:rsidRDefault="004A0F65" w:rsidP="004A0F65">
      <w:pPr>
        <w:pStyle w:val="ListParagraph"/>
        <w:numPr>
          <w:ilvl w:val="0"/>
          <w:numId w:val="1"/>
        </w:numPr>
      </w:pPr>
      <w:r>
        <w:t>Describe</w:t>
      </w:r>
      <w:r w:rsidR="00541017">
        <w:t xml:space="preserve"> the control structure of a game loop </w:t>
      </w:r>
    </w:p>
    <w:p w14:paraId="65D1FF4D" w14:textId="77777777" w:rsidR="004A0F65" w:rsidRDefault="00F31560" w:rsidP="00F31560">
      <w:pPr>
        <w:pStyle w:val="Heading1"/>
      </w:pPr>
      <w:r>
        <w:t>M</w:t>
      </w:r>
      <w:r w:rsidR="00F44228">
        <w:t>aterials/</w:t>
      </w:r>
      <w:r w:rsidR="004B0D0F">
        <w:t>Preparation</w:t>
      </w:r>
    </w:p>
    <w:p w14:paraId="443C0BD5" w14:textId="77777777" w:rsidR="00F31560" w:rsidRDefault="00C41C72" w:rsidP="00476E68">
      <w:pPr>
        <w:pStyle w:val="ListParagraph"/>
        <w:numPr>
          <w:ilvl w:val="0"/>
          <w:numId w:val="2"/>
        </w:numPr>
      </w:pPr>
      <w:r>
        <w:t>Lab</w:t>
      </w:r>
      <w:r w:rsidR="00476E68">
        <w:t xml:space="preserve"> handout</w:t>
      </w:r>
    </w:p>
    <w:p w14:paraId="4E9EC292" w14:textId="77777777" w:rsidR="00476E68" w:rsidRDefault="00476E68" w:rsidP="00476E68">
      <w:pPr>
        <w:pStyle w:val="ListParagraph"/>
        <w:numPr>
          <w:ilvl w:val="0"/>
          <w:numId w:val="2"/>
        </w:numPr>
      </w:pPr>
      <w:r>
        <w:t xml:space="preserve">Read </w:t>
      </w:r>
      <w:r w:rsidR="00FC0498">
        <w:rPr>
          <w:rFonts w:ascii="Helvetica Neue" w:eastAsia="Times New Roman" w:hAnsi="Helvetica Neue" w:cs="Times New Roman"/>
          <w:color w:val="333333"/>
          <w:spacing w:val="3"/>
        </w:rPr>
        <w:t>through</w:t>
      </w:r>
      <w:r w:rsidR="00FC0498" w:rsidRPr="0014561E">
        <w:rPr>
          <w:rFonts w:ascii="Helvetica Neue" w:eastAsia="Times New Roman" w:hAnsi="Helvetica Neue" w:cs="Times New Roman"/>
          <w:color w:val="333333"/>
          <w:spacing w:val="3"/>
        </w:rPr>
        <w:t xml:space="preserve"> the handout so that you are familiar with the requirements and can assist students</w:t>
      </w:r>
    </w:p>
    <w:p w14:paraId="3B9B2CDD" w14:textId="77777777" w:rsidR="00476E68" w:rsidRDefault="00476E68" w:rsidP="00476E68">
      <w:pPr>
        <w:pStyle w:val="Heading1"/>
      </w:pPr>
      <w:r>
        <w:t>Pacing Guide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ED03A3" w14:paraId="0212864E" w14:textId="77777777" w:rsidTr="00ED0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B14DB3F" w14:textId="77777777" w:rsidR="00A836DE" w:rsidRDefault="00A16672" w:rsidP="00476E68">
            <w:r>
              <w:t>Duration</w:t>
            </w:r>
          </w:p>
        </w:tc>
        <w:tc>
          <w:tcPr>
            <w:tcW w:w="8005" w:type="dxa"/>
          </w:tcPr>
          <w:p w14:paraId="7A2BEC3B" w14:textId="77777777" w:rsidR="00A836DE" w:rsidRDefault="00A16672" w:rsidP="00476E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D03A3" w14:paraId="5A713295" w14:textId="77777777" w:rsidTr="00ED03A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BB6FCFC" w14:textId="77777777" w:rsidR="00A836DE" w:rsidRPr="00A16672" w:rsidRDefault="00922DC7" w:rsidP="00476E68">
            <w:pPr>
              <w:rPr>
                <w:b w:val="0"/>
              </w:rPr>
            </w:pPr>
            <w:r>
              <w:rPr>
                <w:b w:val="0"/>
              </w:rPr>
              <w:t>5 Minutes</w:t>
            </w:r>
          </w:p>
        </w:tc>
        <w:tc>
          <w:tcPr>
            <w:tcW w:w="8005" w:type="dxa"/>
          </w:tcPr>
          <w:p w14:paraId="56140E30" w14:textId="77777777" w:rsidR="00A836DE" w:rsidRDefault="00922DC7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Welcome, attendance, bell work, </w:t>
            </w:r>
            <w:r w:rsidR="00FC0498">
              <w:t>announcements</w:t>
            </w:r>
          </w:p>
        </w:tc>
      </w:tr>
      <w:tr w:rsidR="00ED03A3" w14:paraId="37C3B8D4" w14:textId="77777777" w:rsidTr="00ED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3AE7497" w14:textId="77777777" w:rsidR="00A836DE" w:rsidRPr="00ED03A3" w:rsidRDefault="00ED03A3" w:rsidP="00476E68">
            <w:pPr>
              <w:rPr>
                <w:b w:val="0"/>
              </w:rPr>
            </w:pPr>
            <w:r>
              <w:rPr>
                <w:b w:val="0"/>
              </w:rPr>
              <w:t>10 Minutes</w:t>
            </w:r>
          </w:p>
        </w:tc>
        <w:tc>
          <w:tcPr>
            <w:tcW w:w="8005" w:type="dxa"/>
          </w:tcPr>
          <w:p w14:paraId="16BBA55E" w14:textId="77777777" w:rsidR="00A836DE" w:rsidRDefault="00FC0498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</w:t>
            </w:r>
          </w:p>
        </w:tc>
      </w:tr>
      <w:tr w:rsidR="00ED03A3" w14:paraId="59855BDC" w14:textId="77777777" w:rsidTr="00ED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A9660E6" w14:textId="77777777" w:rsidR="00A836DE" w:rsidRPr="00ED03A3" w:rsidRDefault="00FC0498" w:rsidP="00476E68">
            <w:pPr>
              <w:rPr>
                <w:b w:val="0"/>
              </w:rPr>
            </w:pPr>
            <w:r>
              <w:rPr>
                <w:b w:val="0"/>
              </w:rPr>
              <w:t>3</w:t>
            </w:r>
            <w:r w:rsidR="00ED03A3">
              <w:rPr>
                <w:b w:val="0"/>
              </w:rPr>
              <w:t>0 Minutes</w:t>
            </w:r>
          </w:p>
        </w:tc>
        <w:tc>
          <w:tcPr>
            <w:tcW w:w="8005" w:type="dxa"/>
          </w:tcPr>
          <w:p w14:paraId="26104720" w14:textId="77777777" w:rsidR="00A836DE" w:rsidRDefault="00FC0498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</w:t>
            </w:r>
          </w:p>
        </w:tc>
      </w:tr>
      <w:tr w:rsidR="00ED03A3" w14:paraId="10C03E51" w14:textId="77777777" w:rsidTr="00ED03A3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C21DA77" w14:textId="77777777" w:rsidR="00A836DE" w:rsidRPr="00ED03A3" w:rsidRDefault="00ED03A3" w:rsidP="00476E68">
            <w:pPr>
              <w:rPr>
                <w:b w:val="0"/>
              </w:rPr>
            </w:pPr>
            <w:r>
              <w:rPr>
                <w:b w:val="0"/>
              </w:rPr>
              <w:t>10 Minutes</w:t>
            </w:r>
          </w:p>
        </w:tc>
        <w:tc>
          <w:tcPr>
            <w:tcW w:w="8005" w:type="dxa"/>
          </w:tcPr>
          <w:p w14:paraId="69C6F55F" w14:textId="77777777" w:rsidR="00A836DE" w:rsidRDefault="00FC0498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Discussion</w:t>
            </w:r>
          </w:p>
        </w:tc>
      </w:tr>
    </w:tbl>
    <w:p w14:paraId="3A23661E" w14:textId="77777777" w:rsidR="00476E68" w:rsidRDefault="00476E68" w:rsidP="00476E68"/>
    <w:p w14:paraId="7B116BAE" w14:textId="77777777" w:rsidR="00C41C72" w:rsidRDefault="00C41C72" w:rsidP="00C41C72">
      <w:pPr>
        <w:pStyle w:val="Heading1"/>
      </w:pPr>
      <w:r>
        <w:t>Instructor’s Notes</w:t>
      </w:r>
    </w:p>
    <w:p w14:paraId="665CE9CB" w14:textId="77777777" w:rsidR="00C41C72" w:rsidRDefault="00541017" w:rsidP="00C41C72">
      <w:pPr>
        <w:pStyle w:val="ListParagraph"/>
        <w:numPr>
          <w:ilvl w:val="0"/>
          <w:numId w:val="3"/>
        </w:numPr>
      </w:pPr>
      <w:r>
        <w:t>Lecture</w:t>
      </w:r>
    </w:p>
    <w:p w14:paraId="15820D0E" w14:textId="77777777" w:rsidR="00541017" w:rsidRDefault="00541017" w:rsidP="00541017">
      <w:pPr>
        <w:pStyle w:val="ListParagraph"/>
        <w:numPr>
          <w:ilvl w:val="1"/>
          <w:numId w:val="3"/>
        </w:numPr>
      </w:pPr>
      <w:r>
        <w:t xml:space="preserve">Python has loops which cause a repeating action </w:t>
      </w:r>
    </w:p>
    <w:p w14:paraId="5385B11C" w14:textId="77777777" w:rsidR="00721B10" w:rsidRDefault="00721B10" w:rsidP="00541017">
      <w:pPr>
        <w:pStyle w:val="ListParagraph"/>
        <w:numPr>
          <w:ilvl w:val="2"/>
          <w:numId w:val="3"/>
        </w:numPr>
      </w:pPr>
      <w:r>
        <w:t>Used in games and executes the block of code while an expression is true</w:t>
      </w:r>
    </w:p>
    <w:p w14:paraId="7F9E58E0" w14:textId="77777777" w:rsidR="00721B10" w:rsidRDefault="00721B10" w:rsidP="00721B10">
      <w:pPr>
        <w:pStyle w:val="ListParagraph"/>
        <w:numPr>
          <w:ilvl w:val="1"/>
          <w:numId w:val="3"/>
        </w:numPr>
      </w:pPr>
      <w:r>
        <w:t xml:space="preserve">Similarities in Snap </w:t>
      </w:r>
    </w:p>
    <w:p w14:paraId="27C4BA2B" w14:textId="77777777" w:rsidR="00721B10" w:rsidRDefault="00721B10" w:rsidP="00721B10">
      <w:pPr>
        <w:pStyle w:val="ListParagraph"/>
        <w:numPr>
          <w:ilvl w:val="1"/>
          <w:numId w:val="3"/>
        </w:numPr>
      </w:pPr>
      <w:r>
        <w:t xml:space="preserve">Trace out the flow of an example </w:t>
      </w:r>
    </w:p>
    <w:p w14:paraId="00371B35" w14:textId="68B46F0E" w:rsidR="00721B10" w:rsidRDefault="00721B10" w:rsidP="00721B10">
      <w:pPr>
        <w:pStyle w:val="ListParagraph"/>
        <w:numPr>
          <w:ilvl w:val="1"/>
          <w:numId w:val="3"/>
        </w:numPr>
      </w:pPr>
      <w:r>
        <w:t xml:space="preserve">Break statement can end the loop </w:t>
      </w:r>
    </w:p>
    <w:p w14:paraId="089DE57A" w14:textId="77777777" w:rsidR="00721B10" w:rsidRDefault="00721B10" w:rsidP="00721B10">
      <w:pPr>
        <w:pStyle w:val="ListParagraph"/>
        <w:numPr>
          <w:ilvl w:val="0"/>
          <w:numId w:val="3"/>
        </w:numPr>
      </w:pPr>
      <w:r>
        <w:t>Lab</w:t>
      </w:r>
    </w:p>
    <w:p w14:paraId="393B92AD" w14:textId="7F9AA27E" w:rsidR="00541017" w:rsidRDefault="00721B10" w:rsidP="00721B10">
      <w:pPr>
        <w:pStyle w:val="ListParagraph"/>
        <w:numPr>
          <w:ilvl w:val="1"/>
          <w:numId w:val="3"/>
        </w:numPr>
      </w:pPr>
      <w:r>
        <w:t xml:space="preserve">Create a basic game that prints out all the inputs a user has given (*hint use lists) </w:t>
      </w:r>
    </w:p>
    <w:p w14:paraId="6D1554D5" w14:textId="691EF857" w:rsidR="00721B10" w:rsidRDefault="00721B10" w:rsidP="00721B10">
      <w:pPr>
        <w:pStyle w:val="ListParagraph"/>
        <w:numPr>
          <w:ilvl w:val="1"/>
          <w:numId w:val="3"/>
        </w:numPr>
      </w:pPr>
      <w:r>
        <w:t>Basic game will end if user inputs quit</w:t>
      </w:r>
    </w:p>
    <w:p w14:paraId="6A58BB86" w14:textId="7586A0AD" w:rsidR="00721B10" w:rsidRDefault="00721B10" w:rsidP="00721B10">
      <w:pPr>
        <w:pStyle w:val="ListParagraph"/>
        <w:numPr>
          <w:ilvl w:val="2"/>
          <w:numId w:val="3"/>
        </w:numPr>
      </w:pPr>
      <w:r>
        <w:t>Either by using a break statement or by using the == sign in the while loop to check if the input equals that</w:t>
      </w:r>
    </w:p>
    <w:p w14:paraId="32B400AE" w14:textId="7213E4A2" w:rsidR="00721B10" w:rsidRDefault="00721B10" w:rsidP="00721B10">
      <w:pPr>
        <w:pStyle w:val="ListParagraph"/>
        <w:numPr>
          <w:ilvl w:val="0"/>
          <w:numId w:val="3"/>
        </w:numPr>
      </w:pPr>
      <w:r>
        <w:t>Review</w:t>
      </w:r>
    </w:p>
    <w:p w14:paraId="48CEF8E5" w14:textId="7AC3E03B" w:rsidR="00721B10" w:rsidRDefault="00721B10" w:rsidP="00721B10">
      <w:pPr>
        <w:pStyle w:val="ListParagraph"/>
        <w:numPr>
          <w:ilvl w:val="1"/>
          <w:numId w:val="3"/>
        </w:numPr>
      </w:pPr>
      <w:r>
        <w:t>Talk about two different ways of closing program</w:t>
      </w:r>
    </w:p>
    <w:p w14:paraId="472F4055" w14:textId="4F548388" w:rsidR="00721B10" w:rsidRDefault="00721B10" w:rsidP="00721B10">
      <w:pPr>
        <w:pStyle w:val="ListParagraph"/>
        <w:numPr>
          <w:ilvl w:val="1"/>
          <w:numId w:val="3"/>
        </w:numPr>
      </w:pPr>
      <w:r>
        <w:t xml:space="preserve">Discuss cntrl-c if stuck in an infinite loop </w:t>
      </w:r>
    </w:p>
    <w:p w14:paraId="477E3217" w14:textId="77777777" w:rsidR="00721B10" w:rsidRPr="00C41C72" w:rsidRDefault="00721B10" w:rsidP="00721B10">
      <w:pPr>
        <w:pStyle w:val="ListParagraph"/>
      </w:pPr>
    </w:p>
    <w:sectPr w:rsidR="00721B10" w:rsidRPr="00C41C72" w:rsidSect="005F6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14043"/>
    <w:multiLevelType w:val="hybridMultilevel"/>
    <w:tmpl w:val="03147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E6F35"/>
    <w:multiLevelType w:val="hybridMultilevel"/>
    <w:tmpl w:val="14345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5A0E07"/>
    <w:multiLevelType w:val="hybridMultilevel"/>
    <w:tmpl w:val="B5D0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17"/>
    <w:rsid w:val="00082793"/>
    <w:rsid w:val="002534D1"/>
    <w:rsid w:val="002C7EBF"/>
    <w:rsid w:val="00476E68"/>
    <w:rsid w:val="004A0F65"/>
    <w:rsid w:val="004B0D0F"/>
    <w:rsid w:val="00535CE1"/>
    <w:rsid w:val="00541017"/>
    <w:rsid w:val="005F67F0"/>
    <w:rsid w:val="006D313B"/>
    <w:rsid w:val="006F0AEF"/>
    <w:rsid w:val="00721B10"/>
    <w:rsid w:val="00746DCF"/>
    <w:rsid w:val="00873518"/>
    <w:rsid w:val="008E1AA0"/>
    <w:rsid w:val="00922DC7"/>
    <w:rsid w:val="00A16672"/>
    <w:rsid w:val="00A836DE"/>
    <w:rsid w:val="00C41C72"/>
    <w:rsid w:val="00DF3AEB"/>
    <w:rsid w:val="00E575DE"/>
    <w:rsid w:val="00E866F5"/>
    <w:rsid w:val="00ED03A3"/>
    <w:rsid w:val="00F31560"/>
    <w:rsid w:val="00F44228"/>
    <w:rsid w:val="00FA59D8"/>
    <w:rsid w:val="00FC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0C7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F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34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0F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0F65"/>
    <w:pPr>
      <w:ind w:left="720"/>
      <w:contextualSpacing/>
    </w:pPr>
  </w:style>
  <w:style w:type="table" w:styleId="TableGrid">
    <w:name w:val="Table Grid"/>
    <w:basedOn w:val="TableNormal"/>
    <w:uiPriority w:val="39"/>
    <w:rsid w:val="00A836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A1667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A16672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16672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goldblatt/Library/Group%20Containers/UBF8T346G9.Office/User%20Content.localized/Templates.localized/Lesson%20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Lesson Plan.dotx</Template>
  <TotalTime>5</TotalTime>
  <Pages>1</Pages>
  <Words>150</Words>
  <Characters>855</Characters>
  <Application>Microsoft Macintosh Word</Application>
  <DocSecurity>0</DocSecurity>
  <Lines>7</Lines>
  <Paragraphs>2</Paragraphs>
  <ScaleCrop>false</ScaleCrop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Goldblatt</dc:creator>
  <cp:keywords/>
  <dc:description/>
  <cp:lastModifiedBy>Susan Goldblatt</cp:lastModifiedBy>
  <cp:revision>4</cp:revision>
  <dcterms:created xsi:type="dcterms:W3CDTF">2015-11-12T22:50:00Z</dcterms:created>
  <dcterms:modified xsi:type="dcterms:W3CDTF">2015-11-12T22:56:00Z</dcterms:modified>
</cp:coreProperties>
</file>