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391FD" w14:textId="77777777" w:rsidR="00C224AD" w:rsidRDefault="00C224AD" w:rsidP="00C224AD">
      <w:pPr>
        <w:pStyle w:val="Title"/>
      </w:pPr>
      <w:r>
        <w:t>Lesson 2.05</w:t>
      </w:r>
      <w:r w:rsidR="002534D1">
        <w:t xml:space="preserve">: </w:t>
      </w:r>
      <w:r>
        <w:t>Booleans &amp; Expressions</w:t>
      </w:r>
    </w:p>
    <w:p w14:paraId="2D246FC7" w14:textId="77777777" w:rsidR="00C224AD" w:rsidRDefault="00C224AD" w:rsidP="00C224AD">
      <w:pPr>
        <w:pStyle w:val="Heading1"/>
      </w:pPr>
      <w:r>
        <w:t>Learning Objectives</w:t>
      </w:r>
    </w:p>
    <w:p w14:paraId="69E0E91A" w14:textId="2BC974FF" w:rsidR="00C224AD" w:rsidRDefault="00C224AD" w:rsidP="00C224AD">
      <w:pPr>
        <w:pStyle w:val="ListParagraph"/>
        <w:numPr>
          <w:ilvl w:val="0"/>
          <w:numId w:val="1"/>
        </w:numPr>
      </w:pPr>
      <w:r>
        <w:t>Define and identify:  evaluating, composing, expressions</w:t>
      </w:r>
      <w:r w:rsidR="00A6065A">
        <w:t>, True, False</w:t>
      </w:r>
    </w:p>
    <w:p w14:paraId="745B730B" w14:textId="77777777" w:rsidR="00C224AD" w:rsidRDefault="00C224AD" w:rsidP="00C224AD">
      <w:pPr>
        <w:pStyle w:val="ListParagraph"/>
        <w:numPr>
          <w:ilvl w:val="0"/>
          <w:numId w:val="1"/>
        </w:numPr>
      </w:pPr>
      <w:r>
        <w:t>Describe what a Boolean expression is and what it evaluates to</w:t>
      </w:r>
    </w:p>
    <w:p w14:paraId="73595CB6" w14:textId="77777777" w:rsidR="00C224AD" w:rsidRDefault="00C224AD" w:rsidP="00C224AD">
      <w:pPr>
        <w:pStyle w:val="ListParagraph"/>
        <w:numPr>
          <w:ilvl w:val="0"/>
          <w:numId w:val="1"/>
        </w:numPr>
      </w:pPr>
      <w:r>
        <w:t xml:space="preserve">Compose Boolean expressions </w:t>
      </w:r>
    </w:p>
    <w:p w14:paraId="4646ABBA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2036D0EB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71F992BF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0E7F9F41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5DC1B175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0D2973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00FBFA65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3076C1CC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C1BB41" w14:textId="5862BE73" w:rsidR="00A836DE" w:rsidRPr="000478AE" w:rsidRDefault="000478AE" w:rsidP="000478AE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1</w:t>
            </w:r>
          </w:p>
        </w:tc>
        <w:tc>
          <w:tcPr>
            <w:tcW w:w="8005" w:type="dxa"/>
          </w:tcPr>
          <w:p w14:paraId="2539AB8B" w14:textId="5F31256E" w:rsidR="00A836DE" w:rsidRDefault="00A836D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8AE" w14:paraId="62E42F0D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F581D4" w14:textId="65418265" w:rsidR="000478AE" w:rsidRPr="00ED03A3" w:rsidRDefault="000478AE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2382903D" w14:textId="77BDC9D5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Welcome, attendance, bell work, announcements</w:t>
            </w:r>
          </w:p>
        </w:tc>
      </w:tr>
      <w:tr w:rsidR="000478AE" w14:paraId="19755DD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EDFD15" w14:textId="3D9617B0" w:rsidR="000478AE" w:rsidRPr="00ED03A3" w:rsidRDefault="000478AE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5312F607" w14:textId="1BD35D91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0478AE" w14:paraId="4904A674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9E894D" w14:textId="2E4A08DB" w:rsidR="000478AE" w:rsidRPr="00ED03A3" w:rsidRDefault="000478AE" w:rsidP="00476E68">
            <w:pPr>
              <w:rPr>
                <w:b w:val="0"/>
              </w:rPr>
            </w:pPr>
            <w:r>
              <w:rPr>
                <w:b w:val="0"/>
              </w:rPr>
              <w:t>30 Minutes</w:t>
            </w:r>
          </w:p>
        </w:tc>
        <w:tc>
          <w:tcPr>
            <w:tcW w:w="8005" w:type="dxa"/>
          </w:tcPr>
          <w:p w14:paraId="4B063AA5" w14:textId="6CB516D0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Interactive Booleans + Simple Lab</w:t>
            </w:r>
          </w:p>
        </w:tc>
      </w:tr>
      <w:tr w:rsidR="000478AE" w14:paraId="493DE01B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B480C8E" w14:textId="7926BA95" w:rsidR="000478AE" w:rsidRPr="000478AE" w:rsidRDefault="000478AE" w:rsidP="000478AE"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261686CB" w14:textId="4901FF89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Wrap Up</w:t>
            </w:r>
          </w:p>
        </w:tc>
      </w:tr>
      <w:tr w:rsidR="000478AE" w14:paraId="0F4A9273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B0AB32" w14:textId="78A4F19E" w:rsidR="000478AE" w:rsidRPr="000478AE" w:rsidRDefault="000478AE" w:rsidP="00476E68">
            <w:pPr>
              <w:rPr>
                <w:i/>
              </w:rPr>
            </w:pPr>
            <w:r w:rsidRPr="000478AE">
              <w:rPr>
                <w:b w:val="0"/>
                <w:i/>
              </w:rPr>
              <w:t>Day 2</w:t>
            </w:r>
          </w:p>
        </w:tc>
        <w:tc>
          <w:tcPr>
            <w:tcW w:w="8005" w:type="dxa"/>
          </w:tcPr>
          <w:p w14:paraId="3CA489E3" w14:textId="6AD63128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8AE" w14:paraId="4FADA91B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59E45" w14:textId="6BB54C2E" w:rsidR="000478AE" w:rsidRDefault="000478AE" w:rsidP="00476E68"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2115781D" w14:textId="0212B5A4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Welcome, attendance, bell work, announcements</w:t>
            </w:r>
          </w:p>
        </w:tc>
      </w:tr>
      <w:tr w:rsidR="000478AE" w14:paraId="7DAC47D4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D254711" w14:textId="554C8FFE" w:rsidR="000478AE" w:rsidRDefault="000478AE" w:rsidP="00476E68"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1A244D0A" w14:textId="753CE667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0478AE" w14:paraId="57ECFDA8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0FFCE0D" w14:textId="39CBF1F8" w:rsidR="000478AE" w:rsidRDefault="000478AE" w:rsidP="00476E68">
            <w:r>
              <w:rPr>
                <w:b w:val="0"/>
              </w:rPr>
              <w:t>30 Minutes</w:t>
            </w:r>
          </w:p>
        </w:tc>
        <w:tc>
          <w:tcPr>
            <w:tcW w:w="8005" w:type="dxa"/>
          </w:tcPr>
          <w:p w14:paraId="5090A3E9" w14:textId="600E8C10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0478AE" w14:paraId="4CC2A959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4D6B16" w14:textId="62E7958B" w:rsidR="000478AE" w:rsidRDefault="000478AE" w:rsidP="00476E68"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37121BD6" w14:textId="6960EA02" w:rsidR="000478AE" w:rsidRDefault="000478A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52729A2A" w14:textId="77777777" w:rsidR="00476E68" w:rsidRDefault="00476E68" w:rsidP="00476E68"/>
    <w:p w14:paraId="119117ED" w14:textId="77777777" w:rsidR="00C41C72" w:rsidRDefault="00C41C72" w:rsidP="00C41C72">
      <w:pPr>
        <w:pStyle w:val="Heading1"/>
      </w:pPr>
      <w:r>
        <w:t>Instructor’s Notes</w:t>
      </w:r>
    </w:p>
    <w:p w14:paraId="064F8A56" w14:textId="2F90AF66" w:rsidR="00C41C72" w:rsidRDefault="00A6065A" w:rsidP="00C41C72">
      <w:pPr>
        <w:pStyle w:val="ListParagraph"/>
        <w:numPr>
          <w:ilvl w:val="0"/>
          <w:numId w:val="3"/>
        </w:numPr>
      </w:pPr>
      <w:r>
        <w:t>Lecture</w:t>
      </w:r>
    </w:p>
    <w:p w14:paraId="63BEF382" w14:textId="72B4F1E8" w:rsidR="00A6065A" w:rsidRDefault="00A6065A" w:rsidP="00A6065A">
      <w:pPr>
        <w:pStyle w:val="ListParagraph"/>
        <w:numPr>
          <w:ilvl w:val="1"/>
          <w:numId w:val="3"/>
        </w:numPr>
      </w:pPr>
      <w:r>
        <w:t>Booleans are data types that are True or False only</w:t>
      </w:r>
    </w:p>
    <w:p w14:paraId="74E79CC6" w14:textId="36E8B43B" w:rsidR="00A6065A" w:rsidRDefault="00A6065A" w:rsidP="00A6065A">
      <w:pPr>
        <w:pStyle w:val="ListParagraph"/>
        <w:numPr>
          <w:ilvl w:val="1"/>
          <w:numId w:val="3"/>
        </w:numPr>
      </w:pPr>
      <w:r>
        <w:t xml:space="preserve">Boolean Expressions are expressions that when evaluated become Booleans as well. </w:t>
      </w:r>
    </w:p>
    <w:p w14:paraId="78099C87" w14:textId="63943121" w:rsidR="000478AE" w:rsidRDefault="000478AE" w:rsidP="00A6065A">
      <w:pPr>
        <w:pStyle w:val="ListParagraph"/>
        <w:numPr>
          <w:ilvl w:val="2"/>
          <w:numId w:val="3"/>
        </w:numPr>
      </w:pPr>
      <w:r>
        <w:t xml:space="preserve">Expressions are True if they are not 0 or the Empty List. So in Python 1 is True and 0 is False. </w:t>
      </w:r>
    </w:p>
    <w:p w14:paraId="2004C9C8" w14:textId="77777777" w:rsidR="000478AE" w:rsidRDefault="000478AE" w:rsidP="00A6065A">
      <w:pPr>
        <w:pStyle w:val="ListParagraph"/>
        <w:numPr>
          <w:ilvl w:val="2"/>
          <w:numId w:val="3"/>
        </w:numPr>
      </w:pPr>
      <w:r>
        <w:t xml:space="preserve">Often operators are used to create Boolean expressions like: </w:t>
      </w:r>
      <w:r w:rsidR="00A6065A">
        <w:t>&gt;</w:t>
      </w:r>
      <w:r>
        <w:t xml:space="preserve">, &lt;, </w:t>
      </w:r>
    </w:p>
    <w:p w14:paraId="07B7AE59" w14:textId="682489F2" w:rsidR="00A6065A" w:rsidRDefault="000478AE" w:rsidP="000478AE">
      <w:pPr>
        <w:pStyle w:val="ListParagraph"/>
        <w:numPr>
          <w:ilvl w:val="3"/>
          <w:numId w:val="3"/>
        </w:numPr>
      </w:pPr>
      <w:r>
        <w:t xml:space="preserve">So what would 3 &lt; 2 evaluate to? </w:t>
      </w:r>
      <w:r w:rsidR="00A6065A">
        <w:t xml:space="preserve"> </w:t>
      </w:r>
    </w:p>
    <w:p w14:paraId="718BFD2B" w14:textId="3CADA611" w:rsidR="00A6065A" w:rsidRDefault="000478AE" w:rsidP="00A6065A">
      <w:pPr>
        <w:pStyle w:val="ListParagraph"/>
        <w:numPr>
          <w:ilvl w:val="2"/>
          <w:numId w:val="3"/>
        </w:numPr>
      </w:pPr>
      <w:r>
        <w:t xml:space="preserve">There is also an operator that checks if two things are equal. Since the equal sign is already taken python uses the == </w:t>
      </w:r>
    </w:p>
    <w:p w14:paraId="6CC8BE6D" w14:textId="2F8856E5" w:rsidR="000478AE" w:rsidRDefault="000478AE" w:rsidP="000478AE">
      <w:pPr>
        <w:pStyle w:val="ListParagraph"/>
        <w:numPr>
          <w:ilvl w:val="3"/>
          <w:numId w:val="3"/>
        </w:numPr>
      </w:pPr>
      <w:r>
        <w:t>1 == 1</w:t>
      </w:r>
    </w:p>
    <w:p w14:paraId="6C3E5D25" w14:textId="6C679384" w:rsidR="000478AE" w:rsidRDefault="000478AE" w:rsidP="000478AE">
      <w:pPr>
        <w:pStyle w:val="ListParagraph"/>
        <w:numPr>
          <w:ilvl w:val="3"/>
          <w:numId w:val="3"/>
        </w:numPr>
      </w:pPr>
      <w:r>
        <w:t>“a” == “a”</w:t>
      </w:r>
    </w:p>
    <w:p w14:paraId="7A3926EA" w14:textId="1F5733DE" w:rsidR="000478AE" w:rsidRDefault="000478AE" w:rsidP="000478AE">
      <w:pPr>
        <w:pStyle w:val="ListParagraph"/>
        <w:numPr>
          <w:ilvl w:val="0"/>
          <w:numId w:val="3"/>
        </w:numPr>
      </w:pPr>
      <w:r>
        <w:t xml:space="preserve"> Interactive Section + Simple Lab</w:t>
      </w:r>
    </w:p>
    <w:p w14:paraId="7D96DADC" w14:textId="5902E5A8" w:rsidR="000478AE" w:rsidRDefault="000478AE" w:rsidP="000478AE">
      <w:pPr>
        <w:pStyle w:val="ListParagraph"/>
        <w:numPr>
          <w:ilvl w:val="1"/>
          <w:numId w:val="3"/>
        </w:numPr>
      </w:pPr>
      <w:r>
        <w:lastRenderedPageBreak/>
        <w:t>Use simple &lt; or &gt; to put laws (like must be greater than 21 to drink)</w:t>
      </w:r>
    </w:p>
    <w:p w14:paraId="42CEF70E" w14:textId="5F4655EE" w:rsidR="000478AE" w:rsidRDefault="000478AE" w:rsidP="000478AE">
      <w:pPr>
        <w:pStyle w:val="ListParagraph"/>
        <w:numPr>
          <w:ilvl w:val="1"/>
          <w:numId w:val="3"/>
        </w:numPr>
      </w:pPr>
      <w:r>
        <w:t xml:space="preserve">Set a variable to your own age and print out Can I drink. Can I vote. Can I serve in Military. Am old enough to be president. </w:t>
      </w:r>
    </w:p>
    <w:p w14:paraId="285B85E5" w14:textId="7679DDC4" w:rsidR="000478AE" w:rsidRDefault="000478AE" w:rsidP="000478AE">
      <w:pPr>
        <w:pStyle w:val="ListParagraph"/>
        <w:numPr>
          <w:ilvl w:val="1"/>
          <w:numId w:val="3"/>
        </w:numPr>
      </w:pPr>
      <w:r>
        <w:t>Students can work together on this</w:t>
      </w:r>
    </w:p>
    <w:p w14:paraId="5A2C7463" w14:textId="2421F327" w:rsidR="000478AE" w:rsidRDefault="000478AE" w:rsidP="000478AE">
      <w:pPr>
        <w:pStyle w:val="ListParagraph"/>
        <w:numPr>
          <w:ilvl w:val="0"/>
          <w:numId w:val="3"/>
        </w:numPr>
      </w:pPr>
      <w:r>
        <w:t>Discuss</w:t>
      </w:r>
    </w:p>
    <w:p w14:paraId="3C3DA64F" w14:textId="4579D976" w:rsidR="000478AE" w:rsidRDefault="000478AE" w:rsidP="000478AE">
      <w:pPr>
        <w:pStyle w:val="ListParagraph"/>
        <w:numPr>
          <w:ilvl w:val="1"/>
          <w:numId w:val="3"/>
        </w:numPr>
      </w:pPr>
      <w:r>
        <w:t>Go over an issues with composing the expressions like this</w:t>
      </w:r>
    </w:p>
    <w:p w14:paraId="6B1F97B9" w14:textId="68216579" w:rsidR="000478AE" w:rsidRDefault="000478AE" w:rsidP="000478AE">
      <w:pPr>
        <w:pStyle w:val="ListParagraph"/>
        <w:numPr>
          <w:ilvl w:val="0"/>
          <w:numId w:val="3"/>
        </w:numPr>
      </w:pPr>
      <w:r>
        <w:t>Lecture 2</w:t>
      </w:r>
    </w:p>
    <w:p w14:paraId="4785396B" w14:textId="7F8EBB79" w:rsidR="000478AE" w:rsidRDefault="000478AE" w:rsidP="000478AE">
      <w:pPr>
        <w:pStyle w:val="ListParagraph"/>
        <w:numPr>
          <w:ilvl w:val="1"/>
          <w:numId w:val="3"/>
        </w:numPr>
      </w:pPr>
      <w:r>
        <w:t xml:space="preserve"> Creating Expressions using And/Or/Not</w:t>
      </w:r>
    </w:p>
    <w:p w14:paraId="21BB0FBD" w14:textId="5BE8949E" w:rsidR="000478AE" w:rsidRDefault="000478AE" w:rsidP="000478AE">
      <w:pPr>
        <w:pStyle w:val="ListParagraph"/>
        <w:numPr>
          <w:ilvl w:val="2"/>
          <w:numId w:val="3"/>
        </w:numPr>
      </w:pPr>
      <w:r>
        <w:t xml:space="preserve">Can go into </w:t>
      </w:r>
      <w:r w:rsidR="00DE3065">
        <w:t xml:space="preserve">logic </w:t>
      </w:r>
    </w:p>
    <w:p w14:paraId="474C79C7" w14:textId="73C4E551" w:rsidR="00DE3065" w:rsidRDefault="00DE3065" w:rsidP="00DE3065">
      <w:pPr>
        <w:pStyle w:val="ListParagraph"/>
        <w:numPr>
          <w:ilvl w:val="0"/>
          <w:numId w:val="3"/>
        </w:numPr>
      </w:pPr>
      <w:r>
        <w:t>Lab</w:t>
      </w:r>
    </w:p>
    <w:p w14:paraId="5B8E0E3B" w14:textId="49F98F11" w:rsidR="00DE3065" w:rsidRDefault="00DE3065" w:rsidP="00DE3065">
      <w:pPr>
        <w:pStyle w:val="ListParagraph"/>
        <w:numPr>
          <w:ilvl w:val="1"/>
          <w:numId w:val="3"/>
        </w:numPr>
      </w:pPr>
      <w:r>
        <w:t xml:space="preserve">Help students with the self composition/ 20 questions </w:t>
      </w:r>
    </w:p>
    <w:p w14:paraId="639E463D" w14:textId="3C1FEDB4" w:rsidR="00DE3065" w:rsidRDefault="00DE3065" w:rsidP="00DE3065">
      <w:pPr>
        <w:pStyle w:val="ListParagraph"/>
        <w:numPr>
          <w:ilvl w:val="1"/>
          <w:numId w:val="3"/>
        </w:numPr>
      </w:pPr>
      <w:r>
        <w:t>Have some basic examples that students can use</w:t>
      </w:r>
    </w:p>
    <w:p w14:paraId="05F25127" w14:textId="7D733362" w:rsidR="00DE3065" w:rsidRDefault="00DE3065" w:rsidP="00DE3065">
      <w:pPr>
        <w:pStyle w:val="ListParagraph"/>
        <w:numPr>
          <w:ilvl w:val="0"/>
          <w:numId w:val="3"/>
        </w:numPr>
      </w:pPr>
      <w:r>
        <w:t>Discuss</w:t>
      </w:r>
    </w:p>
    <w:p w14:paraId="2FEEF67F" w14:textId="2ADDDCAF" w:rsidR="00DE3065" w:rsidRDefault="00DE3065" w:rsidP="00DE3065">
      <w:pPr>
        <w:pStyle w:val="ListParagraph"/>
        <w:numPr>
          <w:ilvl w:val="1"/>
          <w:numId w:val="3"/>
        </w:numPr>
      </w:pPr>
      <w:r>
        <w:t>Logic tables might be a good option if students are moving really fast</w:t>
      </w:r>
    </w:p>
    <w:p w14:paraId="47874138" w14:textId="77777777" w:rsidR="00DE3065" w:rsidRPr="00C41C72" w:rsidRDefault="00DE3065" w:rsidP="00DE3065">
      <w:bookmarkStart w:id="0" w:name="_GoBack"/>
      <w:bookmarkEnd w:id="0"/>
    </w:p>
    <w:sectPr w:rsidR="00DE3065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AD"/>
    <w:rsid w:val="000478AE"/>
    <w:rsid w:val="00082793"/>
    <w:rsid w:val="002534D1"/>
    <w:rsid w:val="002C7EBF"/>
    <w:rsid w:val="00476E68"/>
    <w:rsid w:val="004A0F65"/>
    <w:rsid w:val="004B0D0F"/>
    <w:rsid w:val="00535CE1"/>
    <w:rsid w:val="005F67F0"/>
    <w:rsid w:val="00746DCF"/>
    <w:rsid w:val="00873518"/>
    <w:rsid w:val="008E1AA0"/>
    <w:rsid w:val="00922DC7"/>
    <w:rsid w:val="00A16672"/>
    <w:rsid w:val="00A6065A"/>
    <w:rsid w:val="00A836DE"/>
    <w:rsid w:val="00C224AD"/>
    <w:rsid w:val="00C41C72"/>
    <w:rsid w:val="00DE3065"/>
    <w:rsid w:val="00DF3AEB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45B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9</TotalTime>
  <Pages>2</Pages>
  <Words>260</Words>
  <Characters>1487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2</cp:revision>
  <dcterms:created xsi:type="dcterms:W3CDTF">2015-11-12T21:14:00Z</dcterms:created>
  <dcterms:modified xsi:type="dcterms:W3CDTF">2015-11-12T22:38:00Z</dcterms:modified>
</cp:coreProperties>
</file>