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0F788" w14:textId="77777777" w:rsidR="002534D1" w:rsidRDefault="0044230D" w:rsidP="004A0F65">
      <w:pPr>
        <w:pStyle w:val="Title"/>
      </w:pPr>
      <w:r>
        <w:t>Lesson 2.03</w:t>
      </w:r>
      <w:r w:rsidR="002534D1">
        <w:t xml:space="preserve">: </w:t>
      </w:r>
      <w:r>
        <w:t>Lists</w:t>
      </w:r>
    </w:p>
    <w:p w14:paraId="2844FBB8" w14:textId="77777777" w:rsidR="002534D1" w:rsidRDefault="004A0F65" w:rsidP="004A0F65">
      <w:pPr>
        <w:pStyle w:val="Heading1"/>
      </w:pPr>
      <w:r>
        <w:t>L</w:t>
      </w:r>
      <w:r w:rsidR="00F44228">
        <w:t>earning Objectives</w:t>
      </w:r>
    </w:p>
    <w:p w14:paraId="7979771D" w14:textId="77777777" w:rsidR="004A0F65" w:rsidRDefault="004A0F65" w:rsidP="004A0F65">
      <w:pPr>
        <w:pStyle w:val="ListParagraph"/>
        <w:numPr>
          <w:ilvl w:val="0"/>
          <w:numId w:val="1"/>
        </w:numPr>
      </w:pPr>
      <w:r>
        <w:t xml:space="preserve">Define and identify: </w:t>
      </w:r>
      <w:r w:rsidR="0044230D">
        <w:t xml:space="preserve">index, list, items, </w:t>
      </w:r>
      <w:proofErr w:type="spellStart"/>
      <w:r w:rsidR="0044230D">
        <w:t>len</w:t>
      </w:r>
      <w:proofErr w:type="spellEnd"/>
    </w:p>
    <w:p w14:paraId="43DB995B" w14:textId="77777777" w:rsidR="004A0F65" w:rsidRDefault="004A0F65" w:rsidP="004A0F65">
      <w:pPr>
        <w:pStyle w:val="ListParagraph"/>
        <w:numPr>
          <w:ilvl w:val="0"/>
          <w:numId w:val="1"/>
        </w:numPr>
      </w:pPr>
      <w:r>
        <w:t>Describe</w:t>
      </w:r>
      <w:r w:rsidR="0044230D">
        <w:t xml:space="preserve"> information in the form of a list</w:t>
      </w:r>
    </w:p>
    <w:p w14:paraId="5A9721C8" w14:textId="77777777" w:rsidR="0044230D" w:rsidRDefault="0044230D" w:rsidP="004A0F65">
      <w:pPr>
        <w:pStyle w:val="ListParagraph"/>
        <w:numPr>
          <w:ilvl w:val="0"/>
          <w:numId w:val="1"/>
        </w:numPr>
      </w:pPr>
      <w:r>
        <w:t>Create Lists</w:t>
      </w:r>
    </w:p>
    <w:p w14:paraId="44DDCE6A" w14:textId="7B44C89B" w:rsidR="00CF42E0" w:rsidRDefault="00CF42E0" w:rsidP="004A0F65">
      <w:pPr>
        <w:pStyle w:val="ListParagraph"/>
        <w:numPr>
          <w:ilvl w:val="0"/>
          <w:numId w:val="1"/>
        </w:numPr>
      </w:pPr>
      <w:r>
        <w:t>Recall SNAP Lists</w:t>
      </w:r>
    </w:p>
    <w:p w14:paraId="72F7DACF" w14:textId="77777777" w:rsidR="0044230D" w:rsidRDefault="0044230D" w:rsidP="004A0F65">
      <w:pPr>
        <w:pStyle w:val="ListParagraph"/>
        <w:numPr>
          <w:ilvl w:val="0"/>
          <w:numId w:val="1"/>
        </w:numPr>
      </w:pPr>
      <w:r>
        <w:t>Access data from lists</w:t>
      </w:r>
    </w:p>
    <w:p w14:paraId="29921948" w14:textId="77777777" w:rsidR="004A0F65" w:rsidRDefault="00F31560" w:rsidP="00F31560">
      <w:pPr>
        <w:pStyle w:val="Heading1"/>
      </w:pPr>
      <w:r>
        <w:t>M</w:t>
      </w:r>
      <w:r w:rsidR="00F44228">
        <w:t>aterials/</w:t>
      </w:r>
      <w:r w:rsidR="004B0D0F">
        <w:t>Preparation</w:t>
      </w:r>
    </w:p>
    <w:p w14:paraId="64E0B027" w14:textId="77777777" w:rsidR="00F31560" w:rsidRDefault="00C41C72" w:rsidP="00476E68">
      <w:pPr>
        <w:pStyle w:val="ListParagraph"/>
        <w:numPr>
          <w:ilvl w:val="0"/>
          <w:numId w:val="2"/>
        </w:numPr>
      </w:pPr>
      <w:r>
        <w:t>Lab</w:t>
      </w:r>
      <w:r w:rsidR="00476E68">
        <w:t xml:space="preserve"> handout</w:t>
      </w:r>
    </w:p>
    <w:p w14:paraId="1AD2AF92" w14:textId="77777777" w:rsidR="00476E68" w:rsidRDefault="00476E68" w:rsidP="00476E68">
      <w:pPr>
        <w:pStyle w:val="ListParagraph"/>
        <w:numPr>
          <w:ilvl w:val="0"/>
          <w:numId w:val="2"/>
        </w:numPr>
      </w:pPr>
      <w:r>
        <w:t xml:space="preserve">Read </w:t>
      </w:r>
      <w:r w:rsidR="00FC0498">
        <w:rPr>
          <w:rFonts w:ascii="Helvetica Neue" w:eastAsia="Times New Roman" w:hAnsi="Helvetica Neue" w:cs="Times New Roman"/>
          <w:color w:val="333333"/>
          <w:spacing w:val="3"/>
        </w:rPr>
        <w:t>through</w:t>
      </w:r>
      <w:r w:rsidR="00FC0498" w:rsidRPr="0014561E">
        <w:rPr>
          <w:rFonts w:ascii="Helvetica Neue" w:eastAsia="Times New Roman" w:hAnsi="Helvetica Neue" w:cs="Times New Roman"/>
          <w:color w:val="333333"/>
          <w:spacing w:val="3"/>
        </w:rPr>
        <w:t xml:space="preserve"> the handout so that you are familiar with the requirements and can assist students</w:t>
      </w:r>
    </w:p>
    <w:p w14:paraId="1FA640FE" w14:textId="77777777" w:rsidR="00476E68" w:rsidRDefault="00476E68" w:rsidP="00476E68">
      <w:pPr>
        <w:pStyle w:val="Heading1"/>
      </w:pPr>
      <w:r>
        <w:t>Pacing Guide</w:t>
      </w:r>
    </w:p>
    <w:tbl>
      <w:tblPr>
        <w:tblStyle w:val="GridTable1Light-Accent3"/>
        <w:tblW w:w="0" w:type="auto"/>
        <w:tblLook w:val="04A0" w:firstRow="1" w:lastRow="0" w:firstColumn="1" w:lastColumn="0" w:noHBand="0" w:noVBand="1"/>
      </w:tblPr>
      <w:tblGrid>
        <w:gridCol w:w="1345"/>
        <w:gridCol w:w="8005"/>
      </w:tblGrid>
      <w:tr w:rsidR="00ED03A3" w14:paraId="6671A61E" w14:textId="77777777" w:rsidTr="00ED0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81818A7" w14:textId="77777777" w:rsidR="00A836DE" w:rsidRDefault="00A16672" w:rsidP="00476E68">
            <w:r>
              <w:t>Duration</w:t>
            </w:r>
          </w:p>
        </w:tc>
        <w:tc>
          <w:tcPr>
            <w:tcW w:w="8005" w:type="dxa"/>
          </w:tcPr>
          <w:p w14:paraId="5F76AA57" w14:textId="77777777" w:rsidR="00A836DE" w:rsidRDefault="00A16672" w:rsidP="00476E68">
            <w:pPr>
              <w:cnfStyle w:val="100000000000" w:firstRow="1" w:lastRow="0" w:firstColumn="0" w:lastColumn="0" w:oddVBand="0" w:evenVBand="0" w:oddHBand="0" w:evenHBand="0" w:firstRowFirstColumn="0" w:firstRowLastColumn="0" w:lastRowFirstColumn="0" w:lastRowLastColumn="0"/>
            </w:pPr>
            <w:r>
              <w:t>Description</w:t>
            </w:r>
          </w:p>
        </w:tc>
      </w:tr>
      <w:tr w:rsidR="00A30F22" w14:paraId="5498D103" w14:textId="77777777" w:rsidTr="00ED03A3">
        <w:trPr>
          <w:trHeight w:val="330"/>
        </w:trPr>
        <w:tc>
          <w:tcPr>
            <w:cnfStyle w:val="001000000000" w:firstRow="0" w:lastRow="0" w:firstColumn="1" w:lastColumn="0" w:oddVBand="0" w:evenVBand="0" w:oddHBand="0" w:evenHBand="0" w:firstRowFirstColumn="0" w:firstRowLastColumn="0" w:lastRowFirstColumn="0" w:lastRowLastColumn="0"/>
            <w:tcW w:w="1345" w:type="dxa"/>
          </w:tcPr>
          <w:p w14:paraId="7A77ADF0" w14:textId="05973177" w:rsidR="00A30F22" w:rsidRPr="00A30F22" w:rsidRDefault="00A30F22" w:rsidP="00476E68">
            <w:pPr>
              <w:rPr>
                <w:b w:val="0"/>
                <w:i/>
              </w:rPr>
            </w:pPr>
            <w:r>
              <w:rPr>
                <w:b w:val="0"/>
                <w:i/>
              </w:rPr>
              <w:t>Day 1</w:t>
            </w:r>
          </w:p>
        </w:tc>
        <w:tc>
          <w:tcPr>
            <w:tcW w:w="8005" w:type="dxa"/>
          </w:tcPr>
          <w:p w14:paraId="5C58C560" w14:textId="77777777" w:rsidR="00A30F22" w:rsidRDefault="00A30F22" w:rsidP="00476E68">
            <w:pPr>
              <w:cnfStyle w:val="000000000000" w:firstRow="0" w:lastRow="0" w:firstColumn="0" w:lastColumn="0" w:oddVBand="0" w:evenVBand="0" w:oddHBand="0" w:evenHBand="0" w:firstRowFirstColumn="0" w:firstRowLastColumn="0" w:lastRowFirstColumn="0" w:lastRowLastColumn="0"/>
            </w:pPr>
          </w:p>
        </w:tc>
      </w:tr>
      <w:tr w:rsidR="00ED03A3" w14:paraId="724B58A6" w14:textId="77777777" w:rsidTr="00ED03A3">
        <w:trPr>
          <w:trHeight w:val="330"/>
        </w:trPr>
        <w:tc>
          <w:tcPr>
            <w:cnfStyle w:val="001000000000" w:firstRow="0" w:lastRow="0" w:firstColumn="1" w:lastColumn="0" w:oddVBand="0" w:evenVBand="0" w:oddHBand="0" w:evenHBand="0" w:firstRowFirstColumn="0" w:firstRowLastColumn="0" w:lastRowFirstColumn="0" w:lastRowLastColumn="0"/>
            <w:tcW w:w="1345" w:type="dxa"/>
          </w:tcPr>
          <w:p w14:paraId="30FEB6EC" w14:textId="77777777" w:rsidR="00A836DE" w:rsidRPr="00A16672" w:rsidRDefault="00922DC7" w:rsidP="00476E68">
            <w:pPr>
              <w:rPr>
                <w:b w:val="0"/>
              </w:rPr>
            </w:pPr>
            <w:r>
              <w:rPr>
                <w:b w:val="0"/>
              </w:rPr>
              <w:t>5 Minutes</w:t>
            </w:r>
          </w:p>
        </w:tc>
        <w:tc>
          <w:tcPr>
            <w:tcW w:w="8005" w:type="dxa"/>
          </w:tcPr>
          <w:p w14:paraId="36BC5666" w14:textId="77777777" w:rsidR="00A836DE" w:rsidRDefault="00922DC7" w:rsidP="00476E68">
            <w:pPr>
              <w:cnfStyle w:val="000000000000" w:firstRow="0" w:lastRow="0" w:firstColumn="0" w:lastColumn="0" w:oddVBand="0" w:evenVBand="0" w:oddHBand="0" w:evenHBand="0" w:firstRowFirstColumn="0" w:firstRowLastColumn="0" w:lastRowFirstColumn="0" w:lastRowLastColumn="0"/>
            </w:pPr>
            <w:r>
              <w:t xml:space="preserve">Welcome, attendance, bell work, </w:t>
            </w:r>
            <w:r w:rsidR="00FC0498">
              <w:t>announcements</w:t>
            </w:r>
          </w:p>
        </w:tc>
      </w:tr>
      <w:tr w:rsidR="00ED03A3" w14:paraId="234D91C5" w14:textId="77777777" w:rsidTr="00ED03A3">
        <w:tc>
          <w:tcPr>
            <w:cnfStyle w:val="001000000000" w:firstRow="0" w:lastRow="0" w:firstColumn="1" w:lastColumn="0" w:oddVBand="0" w:evenVBand="0" w:oddHBand="0" w:evenHBand="0" w:firstRowFirstColumn="0" w:firstRowLastColumn="0" w:lastRowFirstColumn="0" w:lastRowLastColumn="0"/>
            <w:tcW w:w="1345" w:type="dxa"/>
          </w:tcPr>
          <w:p w14:paraId="4F94D117" w14:textId="77777777" w:rsidR="00A836DE" w:rsidRPr="00ED03A3" w:rsidRDefault="00ED03A3" w:rsidP="00476E68">
            <w:pPr>
              <w:rPr>
                <w:b w:val="0"/>
              </w:rPr>
            </w:pPr>
            <w:r>
              <w:rPr>
                <w:b w:val="0"/>
              </w:rPr>
              <w:t>10 Minutes</w:t>
            </w:r>
          </w:p>
        </w:tc>
        <w:tc>
          <w:tcPr>
            <w:tcW w:w="8005" w:type="dxa"/>
          </w:tcPr>
          <w:p w14:paraId="1B2631B4" w14:textId="77777777" w:rsidR="00A836DE" w:rsidRDefault="00FC0498" w:rsidP="00476E68">
            <w:pPr>
              <w:cnfStyle w:val="000000000000" w:firstRow="0" w:lastRow="0" w:firstColumn="0" w:lastColumn="0" w:oddVBand="0" w:evenVBand="0" w:oddHBand="0" w:evenHBand="0" w:firstRowFirstColumn="0" w:firstRowLastColumn="0" w:lastRowFirstColumn="0" w:lastRowLastColumn="0"/>
            </w:pPr>
            <w:r>
              <w:t>Lecture</w:t>
            </w:r>
          </w:p>
        </w:tc>
      </w:tr>
      <w:tr w:rsidR="00ED03A3" w14:paraId="03F7FD9F" w14:textId="77777777" w:rsidTr="00ED03A3">
        <w:tc>
          <w:tcPr>
            <w:cnfStyle w:val="001000000000" w:firstRow="0" w:lastRow="0" w:firstColumn="1" w:lastColumn="0" w:oddVBand="0" w:evenVBand="0" w:oddHBand="0" w:evenHBand="0" w:firstRowFirstColumn="0" w:firstRowLastColumn="0" w:lastRowFirstColumn="0" w:lastRowLastColumn="0"/>
            <w:tcW w:w="1345" w:type="dxa"/>
          </w:tcPr>
          <w:p w14:paraId="71DE0210" w14:textId="4409AA0E" w:rsidR="00A836DE" w:rsidRPr="00ED03A3" w:rsidRDefault="00C02ED7" w:rsidP="00476E68">
            <w:pPr>
              <w:rPr>
                <w:b w:val="0"/>
              </w:rPr>
            </w:pPr>
            <w:r>
              <w:rPr>
                <w:b w:val="0"/>
              </w:rPr>
              <w:t>20</w:t>
            </w:r>
            <w:r w:rsidR="00ED03A3">
              <w:rPr>
                <w:b w:val="0"/>
              </w:rPr>
              <w:t xml:space="preserve"> Minutes</w:t>
            </w:r>
          </w:p>
        </w:tc>
        <w:tc>
          <w:tcPr>
            <w:tcW w:w="8005" w:type="dxa"/>
          </w:tcPr>
          <w:p w14:paraId="6D02154C" w14:textId="2C56EB83" w:rsidR="00A836DE" w:rsidRDefault="00C02ED7" w:rsidP="00476E68">
            <w:pPr>
              <w:cnfStyle w:val="000000000000" w:firstRow="0" w:lastRow="0" w:firstColumn="0" w:lastColumn="0" w:oddVBand="0" w:evenVBand="0" w:oddHBand="0" w:evenHBand="0" w:firstRowFirstColumn="0" w:firstRowLastColumn="0" w:lastRowFirstColumn="0" w:lastRowLastColumn="0"/>
            </w:pPr>
            <w:r>
              <w:t>Group Activity</w:t>
            </w:r>
          </w:p>
        </w:tc>
      </w:tr>
      <w:tr w:rsidR="00ED03A3" w14:paraId="16E02A17"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5BC97DB9" w14:textId="68FDFCAC" w:rsidR="00A836DE" w:rsidRPr="00ED03A3" w:rsidRDefault="009D66CE" w:rsidP="00476E68">
            <w:pPr>
              <w:rPr>
                <w:b w:val="0"/>
              </w:rPr>
            </w:pPr>
            <w:r>
              <w:rPr>
                <w:b w:val="0"/>
              </w:rPr>
              <w:t xml:space="preserve">15 </w:t>
            </w:r>
            <w:r w:rsidR="00ED03A3">
              <w:rPr>
                <w:b w:val="0"/>
              </w:rPr>
              <w:t>Minutes</w:t>
            </w:r>
          </w:p>
        </w:tc>
        <w:tc>
          <w:tcPr>
            <w:tcW w:w="8005" w:type="dxa"/>
          </w:tcPr>
          <w:p w14:paraId="5BE90E8D" w14:textId="03946C6A" w:rsidR="00A836DE" w:rsidRDefault="00A30F22" w:rsidP="00476E68">
            <w:pPr>
              <w:cnfStyle w:val="000000000000" w:firstRow="0" w:lastRow="0" w:firstColumn="0" w:lastColumn="0" w:oddVBand="0" w:evenVBand="0" w:oddHBand="0" w:evenHBand="0" w:firstRowFirstColumn="0" w:firstRowLastColumn="0" w:lastRowFirstColumn="0" w:lastRowLastColumn="0"/>
            </w:pPr>
            <w:r>
              <w:t>Lab</w:t>
            </w:r>
          </w:p>
        </w:tc>
      </w:tr>
      <w:tr w:rsidR="00A30F22" w14:paraId="0FB1BA02" w14:textId="77777777" w:rsidTr="00A30F22">
        <w:trPr>
          <w:trHeight w:val="386"/>
        </w:trPr>
        <w:tc>
          <w:tcPr>
            <w:cnfStyle w:val="001000000000" w:firstRow="0" w:lastRow="0" w:firstColumn="1" w:lastColumn="0" w:oddVBand="0" w:evenVBand="0" w:oddHBand="0" w:evenHBand="0" w:firstRowFirstColumn="0" w:firstRowLastColumn="0" w:lastRowFirstColumn="0" w:lastRowLastColumn="0"/>
            <w:tcW w:w="1345" w:type="dxa"/>
          </w:tcPr>
          <w:p w14:paraId="099A7A5F" w14:textId="293329EE" w:rsidR="00A30F22" w:rsidRPr="00A30F22" w:rsidRDefault="00A30F22" w:rsidP="00476E68">
            <w:pPr>
              <w:rPr>
                <w:b w:val="0"/>
                <w:i/>
              </w:rPr>
            </w:pPr>
            <w:r>
              <w:rPr>
                <w:b w:val="0"/>
                <w:i/>
              </w:rPr>
              <w:t xml:space="preserve">Day </w:t>
            </w:r>
            <w:r w:rsidR="00057613">
              <w:rPr>
                <w:b w:val="0"/>
                <w:i/>
              </w:rPr>
              <w:t>2</w:t>
            </w:r>
          </w:p>
        </w:tc>
        <w:tc>
          <w:tcPr>
            <w:tcW w:w="8005" w:type="dxa"/>
          </w:tcPr>
          <w:p w14:paraId="0655412B" w14:textId="77777777" w:rsidR="00A30F22" w:rsidRDefault="00A30F22" w:rsidP="00476E68">
            <w:pPr>
              <w:cnfStyle w:val="000000000000" w:firstRow="0" w:lastRow="0" w:firstColumn="0" w:lastColumn="0" w:oddVBand="0" w:evenVBand="0" w:oddHBand="0" w:evenHBand="0" w:firstRowFirstColumn="0" w:firstRowLastColumn="0" w:lastRowFirstColumn="0" w:lastRowLastColumn="0"/>
            </w:pPr>
          </w:p>
        </w:tc>
      </w:tr>
      <w:tr w:rsidR="00A30F22" w14:paraId="06626FEE" w14:textId="77777777" w:rsidTr="00A30F22">
        <w:trPr>
          <w:trHeight w:val="368"/>
        </w:trPr>
        <w:tc>
          <w:tcPr>
            <w:cnfStyle w:val="001000000000" w:firstRow="0" w:lastRow="0" w:firstColumn="1" w:lastColumn="0" w:oddVBand="0" w:evenVBand="0" w:oddHBand="0" w:evenHBand="0" w:firstRowFirstColumn="0" w:firstRowLastColumn="0" w:lastRowFirstColumn="0" w:lastRowLastColumn="0"/>
            <w:tcW w:w="1345" w:type="dxa"/>
          </w:tcPr>
          <w:p w14:paraId="176A6BC5" w14:textId="70C205ED" w:rsidR="00A30F22" w:rsidRPr="00A30F22" w:rsidRDefault="00A30F22" w:rsidP="00476E68">
            <w:pPr>
              <w:rPr>
                <w:b w:val="0"/>
              </w:rPr>
            </w:pPr>
            <w:r>
              <w:rPr>
                <w:b w:val="0"/>
              </w:rPr>
              <w:t>5 Minutes</w:t>
            </w:r>
          </w:p>
        </w:tc>
        <w:tc>
          <w:tcPr>
            <w:tcW w:w="8005" w:type="dxa"/>
          </w:tcPr>
          <w:p w14:paraId="68B517E4" w14:textId="5E6A3E38"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Welcome, attendance, bell work, announcements</w:t>
            </w:r>
          </w:p>
        </w:tc>
      </w:tr>
      <w:tr w:rsidR="00A30F22" w14:paraId="46B2B831"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303998B9" w14:textId="700FD98C" w:rsidR="00A30F22" w:rsidRPr="00A30F22" w:rsidRDefault="00A30F22" w:rsidP="00476E68">
            <w:pPr>
              <w:rPr>
                <w:b w:val="0"/>
              </w:rPr>
            </w:pPr>
            <w:r>
              <w:rPr>
                <w:b w:val="0"/>
              </w:rPr>
              <w:t>10 Minutes</w:t>
            </w:r>
          </w:p>
        </w:tc>
        <w:tc>
          <w:tcPr>
            <w:tcW w:w="8005" w:type="dxa"/>
          </w:tcPr>
          <w:p w14:paraId="2CA4BB50" w14:textId="0215E06B"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Review</w:t>
            </w:r>
            <w:r w:rsidR="00C02ED7">
              <w:t xml:space="preserve"> of concepts</w:t>
            </w:r>
          </w:p>
        </w:tc>
      </w:tr>
      <w:tr w:rsidR="00A30F22" w14:paraId="781F3C01"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5150F841" w14:textId="19133EC5" w:rsidR="00A30F22" w:rsidRPr="00A30F22" w:rsidRDefault="00A30F22" w:rsidP="00476E68">
            <w:pPr>
              <w:rPr>
                <w:b w:val="0"/>
              </w:rPr>
            </w:pPr>
            <w:r>
              <w:rPr>
                <w:b w:val="0"/>
              </w:rPr>
              <w:t>30 Minutes</w:t>
            </w:r>
          </w:p>
        </w:tc>
        <w:tc>
          <w:tcPr>
            <w:tcW w:w="8005" w:type="dxa"/>
          </w:tcPr>
          <w:p w14:paraId="2A50C841" w14:textId="125BB9E0"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Lab Wrap Up</w:t>
            </w:r>
          </w:p>
        </w:tc>
      </w:tr>
      <w:tr w:rsidR="00A30F22" w14:paraId="3D41AF8A"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614DDCC2" w14:textId="63F68397" w:rsidR="00A30F22" w:rsidRPr="00A30F22" w:rsidRDefault="00A30F22" w:rsidP="00476E68">
            <w:pPr>
              <w:rPr>
                <w:b w:val="0"/>
              </w:rPr>
            </w:pPr>
            <w:r>
              <w:rPr>
                <w:b w:val="0"/>
              </w:rPr>
              <w:t xml:space="preserve">10 Minutes </w:t>
            </w:r>
          </w:p>
        </w:tc>
        <w:tc>
          <w:tcPr>
            <w:tcW w:w="8005" w:type="dxa"/>
          </w:tcPr>
          <w:p w14:paraId="031AFBFC" w14:textId="0323210F"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Review</w:t>
            </w:r>
          </w:p>
        </w:tc>
      </w:tr>
    </w:tbl>
    <w:p w14:paraId="30BB794A" w14:textId="77777777" w:rsidR="00476E68" w:rsidRDefault="00476E68" w:rsidP="00476E68"/>
    <w:p w14:paraId="2328E9EB" w14:textId="77777777" w:rsidR="00C41C72" w:rsidRDefault="00C41C72" w:rsidP="00C41C72">
      <w:pPr>
        <w:pStyle w:val="Heading1"/>
      </w:pPr>
      <w:r>
        <w:t>Instructor’s Notes</w:t>
      </w:r>
    </w:p>
    <w:p w14:paraId="73A2B4A2" w14:textId="77777777" w:rsidR="00C41C72" w:rsidRDefault="0044230D" w:rsidP="00C41C72">
      <w:pPr>
        <w:pStyle w:val="ListParagraph"/>
        <w:numPr>
          <w:ilvl w:val="0"/>
          <w:numId w:val="3"/>
        </w:numPr>
      </w:pPr>
      <w:r>
        <w:t>Lecture</w:t>
      </w:r>
    </w:p>
    <w:p w14:paraId="43F8AA01" w14:textId="77777777" w:rsidR="00B3750D" w:rsidRDefault="00B3750D" w:rsidP="0044230D">
      <w:pPr>
        <w:pStyle w:val="ListParagraph"/>
        <w:numPr>
          <w:ilvl w:val="1"/>
          <w:numId w:val="3"/>
        </w:numPr>
      </w:pPr>
      <w:r>
        <w:t xml:space="preserve">Lists as a way to store data </w:t>
      </w:r>
    </w:p>
    <w:p w14:paraId="359ECBA5" w14:textId="77777777" w:rsidR="00B3750D" w:rsidRDefault="00B3750D" w:rsidP="00B3750D">
      <w:pPr>
        <w:pStyle w:val="ListParagraph"/>
        <w:numPr>
          <w:ilvl w:val="2"/>
          <w:numId w:val="3"/>
        </w:numPr>
      </w:pPr>
      <w:r>
        <w:t xml:space="preserve">Example of lists as colors in the rainbow. Each color is an item in the list. Red is the first item, Orange is the second. </w:t>
      </w:r>
    </w:p>
    <w:p w14:paraId="27F74645" w14:textId="77777777" w:rsidR="0044230D" w:rsidRDefault="0044230D" w:rsidP="0044230D">
      <w:pPr>
        <w:pStyle w:val="ListParagraph"/>
        <w:numPr>
          <w:ilvl w:val="1"/>
          <w:numId w:val="3"/>
        </w:numPr>
      </w:pPr>
      <w:r>
        <w:t>List Creation</w:t>
      </w:r>
      <w:bookmarkStart w:id="0" w:name="_GoBack"/>
      <w:bookmarkEnd w:id="0"/>
    </w:p>
    <w:p w14:paraId="544F89ED" w14:textId="77777777" w:rsidR="0044230D" w:rsidRDefault="0044230D" w:rsidP="0044230D">
      <w:pPr>
        <w:pStyle w:val="ListParagraph"/>
        <w:numPr>
          <w:ilvl w:val="2"/>
          <w:numId w:val="3"/>
        </w:numPr>
      </w:pPr>
      <w:r>
        <w:t xml:space="preserve">Show the syntax for creating a list: </w:t>
      </w:r>
      <w:proofErr w:type="gramStart"/>
      <w:r>
        <w:t>[ ,</w:t>
      </w:r>
      <w:proofErr w:type="gramEnd"/>
      <w:r>
        <w:t xml:space="preserve"> ]</w:t>
      </w:r>
    </w:p>
    <w:p w14:paraId="0A6B202B" w14:textId="77777777" w:rsidR="0044230D" w:rsidRDefault="0044230D" w:rsidP="0044230D">
      <w:pPr>
        <w:pStyle w:val="ListParagraph"/>
        <w:numPr>
          <w:ilvl w:val="3"/>
          <w:numId w:val="3"/>
        </w:numPr>
      </w:pPr>
      <w:r>
        <w:t xml:space="preserve">Create some practice lists </w:t>
      </w:r>
    </w:p>
    <w:p w14:paraId="4ABDC7A5" w14:textId="77777777" w:rsidR="0044230D" w:rsidRDefault="0044230D" w:rsidP="0044230D">
      <w:pPr>
        <w:pStyle w:val="ListParagraph"/>
        <w:numPr>
          <w:ilvl w:val="2"/>
          <w:numId w:val="3"/>
        </w:numPr>
      </w:pPr>
      <w:r>
        <w:t>Show how to store a list in a variable and print the list</w:t>
      </w:r>
    </w:p>
    <w:p w14:paraId="6DA0DD5B" w14:textId="77777777" w:rsidR="0044230D" w:rsidRDefault="0044230D" w:rsidP="0044230D">
      <w:pPr>
        <w:pStyle w:val="ListParagraph"/>
        <w:numPr>
          <w:ilvl w:val="1"/>
          <w:numId w:val="3"/>
        </w:numPr>
      </w:pPr>
      <w:r>
        <w:t>List Accessing &amp; Length Function</w:t>
      </w:r>
    </w:p>
    <w:p w14:paraId="4F58D2C9" w14:textId="77777777" w:rsidR="0044230D" w:rsidRDefault="0044230D" w:rsidP="0044230D">
      <w:pPr>
        <w:pStyle w:val="ListParagraph"/>
        <w:numPr>
          <w:ilvl w:val="2"/>
          <w:numId w:val="3"/>
        </w:numPr>
      </w:pPr>
      <w:r>
        <w:t xml:space="preserve">If you wanted only the first color of the rainbow you would say </w:t>
      </w:r>
      <w:proofErr w:type="spellStart"/>
      <w:r>
        <w:t>rainbow_</w:t>
      </w:r>
      <w:proofErr w:type="gramStart"/>
      <w:r>
        <w:t>list</w:t>
      </w:r>
      <w:proofErr w:type="spellEnd"/>
      <w:r>
        <w:t>[</w:t>
      </w:r>
      <w:proofErr w:type="gramEnd"/>
      <w:r>
        <w:t>0]</w:t>
      </w:r>
    </w:p>
    <w:p w14:paraId="1D9B440F" w14:textId="77777777" w:rsidR="0044230D" w:rsidRDefault="0044230D" w:rsidP="0044230D">
      <w:pPr>
        <w:pStyle w:val="ListParagraph"/>
        <w:numPr>
          <w:ilvl w:val="2"/>
          <w:numId w:val="3"/>
        </w:numPr>
      </w:pPr>
      <w:r>
        <w:lastRenderedPageBreak/>
        <w:t xml:space="preserve">What if you wanted the last element? </w:t>
      </w:r>
    </w:p>
    <w:p w14:paraId="688EC186" w14:textId="77777777" w:rsidR="0044230D" w:rsidRDefault="0044230D" w:rsidP="0044230D">
      <w:pPr>
        <w:pStyle w:val="ListParagraph"/>
        <w:numPr>
          <w:ilvl w:val="3"/>
          <w:numId w:val="3"/>
        </w:numPr>
      </w:pPr>
      <w:r>
        <w:t>Len will give you how long the list is. Practice on the rainbow</w:t>
      </w:r>
    </w:p>
    <w:p w14:paraId="47A315DC" w14:textId="2C9EA739" w:rsidR="0044230D" w:rsidRPr="00CF42E0" w:rsidRDefault="00A30F22" w:rsidP="0044230D">
      <w:pPr>
        <w:pStyle w:val="ListParagraph"/>
        <w:numPr>
          <w:ilvl w:val="0"/>
          <w:numId w:val="3"/>
        </w:numPr>
        <w:rPr>
          <w:i/>
        </w:rPr>
      </w:pPr>
      <w:r w:rsidRPr="00CF42E0">
        <w:rPr>
          <w:i/>
        </w:rPr>
        <w:t>Group Activity</w:t>
      </w:r>
    </w:p>
    <w:p w14:paraId="7EDF959E" w14:textId="468DD3D0" w:rsidR="00A30F22" w:rsidRPr="00CF42E0" w:rsidRDefault="00A30F22" w:rsidP="00A30F22">
      <w:pPr>
        <w:pStyle w:val="ListParagraph"/>
        <w:numPr>
          <w:ilvl w:val="1"/>
          <w:numId w:val="3"/>
        </w:numPr>
        <w:rPr>
          <w:i/>
        </w:rPr>
      </w:pPr>
      <w:r w:rsidRPr="00CF42E0">
        <w:rPr>
          <w:i/>
        </w:rPr>
        <w:t>Line Students up in a list</w:t>
      </w:r>
      <w:r w:rsidR="00C02ED7" w:rsidRPr="00CF42E0">
        <w:rPr>
          <w:i/>
        </w:rPr>
        <w:t xml:space="preserve"> of 4 (for each season)</w:t>
      </w:r>
      <w:r w:rsidRPr="00CF42E0">
        <w:rPr>
          <w:i/>
        </w:rPr>
        <w:t xml:space="preserve">. Each Student has a </w:t>
      </w:r>
      <w:r w:rsidR="00ED34E8" w:rsidRPr="00CF42E0">
        <w:rPr>
          <w:i/>
        </w:rPr>
        <w:t>piece of paper with different numbers</w:t>
      </w:r>
      <w:r w:rsidR="00C02ED7" w:rsidRPr="00CF42E0">
        <w:rPr>
          <w:i/>
        </w:rPr>
        <w:t xml:space="preserve"> hidden</w:t>
      </w:r>
      <w:r w:rsidR="00ED34E8" w:rsidRPr="00CF42E0">
        <w:rPr>
          <w:i/>
        </w:rPr>
        <w:t xml:space="preserve"> on it</w:t>
      </w:r>
      <w:r w:rsidR="00C02ED7" w:rsidRPr="00CF42E0">
        <w:rPr>
          <w:i/>
        </w:rPr>
        <w:t xml:space="preserve"> negative to positive. If students index they win copy of the prize only if it’s positive, and if they update they update the value of the prize by 50 and win whichever</w:t>
      </w:r>
    </w:p>
    <w:p w14:paraId="58028932" w14:textId="32EB6B72" w:rsidR="00ED34E8" w:rsidRPr="00CF42E0" w:rsidRDefault="00ED34E8" w:rsidP="00ED34E8">
      <w:pPr>
        <w:pStyle w:val="ListParagraph"/>
        <w:numPr>
          <w:ilvl w:val="1"/>
          <w:numId w:val="3"/>
        </w:numPr>
        <w:rPr>
          <w:i/>
        </w:rPr>
      </w:pPr>
      <w:r w:rsidRPr="00CF42E0">
        <w:rPr>
          <w:i/>
        </w:rPr>
        <w:t xml:space="preserve">Indexing: Have students go to their birth month index and writes down a copy of that number </w:t>
      </w:r>
    </w:p>
    <w:p w14:paraId="673D27A8" w14:textId="6B85C64A" w:rsidR="00A30F22" w:rsidRPr="00CF42E0" w:rsidRDefault="00ED34E8" w:rsidP="00ED34E8">
      <w:pPr>
        <w:pStyle w:val="ListParagraph"/>
        <w:numPr>
          <w:ilvl w:val="1"/>
          <w:numId w:val="3"/>
        </w:numPr>
        <w:rPr>
          <w:i/>
        </w:rPr>
      </w:pPr>
      <w:r w:rsidRPr="00CF42E0">
        <w:rPr>
          <w:i/>
        </w:rPr>
        <w:t>Updating: Have volunteer s</w:t>
      </w:r>
      <w:r w:rsidR="00A30F22" w:rsidRPr="00CF42E0">
        <w:rPr>
          <w:i/>
        </w:rPr>
        <w:t>tudent</w:t>
      </w:r>
      <w:r w:rsidR="00C02ED7" w:rsidRPr="00CF42E0">
        <w:rPr>
          <w:i/>
        </w:rPr>
        <w:t xml:space="preserve"> go to their birth month</w:t>
      </w:r>
      <w:r w:rsidRPr="00CF42E0">
        <w:rPr>
          <w:i/>
        </w:rPr>
        <w:t>,</w:t>
      </w:r>
      <w:r w:rsidR="00A30F22" w:rsidRPr="00CF42E0">
        <w:rPr>
          <w:i/>
        </w:rPr>
        <w:t xml:space="preserve"> the list value that corresponds to that </w:t>
      </w:r>
      <w:r w:rsidRPr="00CF42E0">
        <w:rPr>
          <w:i/>
        </w:rPr>
        <w:t>can add numbers to their piece of paper</w:t>
      </w:r>
    </w:p>
    <w:p w14:paraId="24361638" w14:textId="5CE60913" w:rsidR="00ED34E8" w:rsidRDefault="00ED34E8" w:rsidP="00ED34E8">
      <w:pPr>
        <w:pStyle w:val="ListParagraph"/>
        <w:numPr>
          <w:ilvl w:val="0"/>
          <w:numId w:val="3"/>
        </w:numPr>
      </w:pPr>
      <w:r>
        <w:t>Lab</w:t>
      </w:r>
    </w:p>
    <w:p w14:paraId="49FF2973" w14:textId="03E5E3AF" w:rsidR="00ED34E8" w:rsidRDefault="00ED34E8" w:rsidP="00ED34E8">
      <w:pPr>
        <w:pStyle w:val="ListParagraph"/>
        <w:numPr>
          <w:ilvl w:val="1"/>
          <w:numId w:val="3"/>
        </w:numPr>
      </w:pPr>
      <w:r>
        <w:t xml:space="preserve">Creating a </w:t>
      </w:r>
      <w:r w:rsidR="00C02ED7">
        <w:t>which pet should you get</w:t>
      </w:r>
      <w:r>
        <w:t xml:space="preserve"> quiz program</w:t>
      </w:r>
      <w:r w:rsidR="00C02ED7">
        <w:t xml:space="preserve"> with 5 questions</w:t>
      </w:r>
      <w:r>
        <w:t>. Start o</w:t>
      </w:r>
      <w:r w:rsidR="00C02ED7">
        <w:t>ff with 6</w:t>
      </w:r>
      <w:r>
        <w:t xml:space="preserve"> separate lists</w:t>
      </w:r>
      <w:r w:rsidR="00C02ED7">
        <w:t>, 5</w:t>
      </w:r>
      <w:r>
        <w:t xml:space="preserve"> </w:t>
      </w:r>
      <w:r w:rsidR="009D66CE">
        <w:t>list representing the</w:t>
      </w:r>
      <w:r>
        <w:t xml:space="preserve"> </w:t>
      </w:r>
      <w:r w:rsidR="00C02ED7">
        <w:t>answer options</w:t>
      </w:r>
      <w:r w:rsidR="009D66CE">
        <w:t xml:space="preserve"> and one list used to tally up the results. If user selects from the 0-index answer that tallies as a point for pet which corresponds to that pet. correspond to the same quiz result, all</w:t>
      </w:r>
      <w:r w:rsidR="00C02ED7">
        <w:t xml:space="preserve"> </w:t>
      </w:r>
      <w:r>
        <w:t xml:space="preserve">column represents </w:t>
      </w:r>
      <w:r w:rsidR="00C02ED7">
        <w:t xml:space="preserve">a type of pet </w:t>
      </w:r>
      <w:r>
        <w:t xml:space="preserve">in the quiz. </w:t>
      </w:r>
      <w:r w:rsidR="00C02ED7">
        <w:t xml:space="preserve">Return the percentages </w:t>
      </w:r>
    </w:p>
    <w:p w14:paraId="73E75233" w14:textId="77777777" w:rsidR="00B3750D" w:rsidRDefault="00B3750D" w:rsidP="00B3750D">
      <w:pPr>
        <w:pStyle w:val="ListParagraph"/>
        <w:numPr>
          <w:ilvl w:val="0"/>
          <w:numId w:val="3"/>
        </w:numPr>
      </w:pPr>
      <w:r>
        <w:t>Discussion</w:t>
      </w:r>
    </w:p>
    <w:p w14:paraId="0C495C3A" w14:textId="77777777" w:rsidR="00B3750D" w:rsidRDefault="00B3750D" w:rsidP="00B3750D">
      <w:pPr>
        <w:pStyle w:val="ListParagraph"/>
        <w:numPr>
          <w:ilvl w:val="1"/>
          <w:numId w:val="3"/>
        </w:numPr>
      </w:pPr>
      <w:r>
        <w:t>Talk about questions or issues students had</w:t>
      </w:r>
    </w:p>
    <w:p w14:paraId="7563CD8C" w14:textId="77777777" w:rsidR="00B3750D" w:rsidRDefault="00B3750D" w:rsidP="00B3750D">
      <w:pPr>
        <w:pStyle w:val="ListParagraph"/>
        <w:numPr>
          <w:ilvl w:val="1"/>
          <w:numId w:val="3"/>
        </w:numPr>
      </w:pPr>
      <w:r>
        <w:t xml:space="preserve">What if you wanted to have between 1 and length of list (subtract 1 from the input </w:t>
      </w:r>
      <w:proofErr w:type="gramStart"/>
      <w:r>
        <w:t>value)</w:t>
      </w:r>
      <w:proofErr w:type="gramEnd"/>
    </w:p>
    <w:p w14:paraId="18D0E8E2" w14:textId="77777777" w:rsidR="00CF42E0" w:rsidRDefault="00CF42E0" w:rsidP="00CF42E0"/>
    <w:p w14:paraId="4036643E" w14:textId="77777777" w:rsidR="00CF42E0" w:rsidRDefault="00CF42E0" w:rsidP="00CF42E0"/>
    <w:p w14:paraId="01B07991" w14:textId="67E30015" w:rsidR="00CF42E0" w:rsidRPr="00C41C72" w:rsidRDefault="00CF42E0" w:rsidP="00CF42E0">
      <w:pPr>
        <w:pStyle w:val="ListParagraph"/>
        <w:numPr>
          <w:ilvl w:val="0"/>
          <w:numId w:val="4"/>
        </w:numPr>
      </w:pPr>
      <w:r>
        <w:t>What’s going on under the surface of a list</w:t>
      </w:r>
    </w:p>
    <w:sectPr w:rsidR="00CF42E0" w:rsidRPr="00C41C72" w:rsidSect="005F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173"/>
    <w:multiLevelType w:val="hybridMultilevel"/>
    <w:tmpl w:val="0816AB76"/>
    <w:lvl w:ilvl="0" w:tplc="615438D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14043"/>
    <w:multiLevelType w:val="hybridMultilevel"/>
    <w:tmpl w:val="0314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E6F35"/>
    <w:multiLevelType w:val="hybridMultilevel"/>
    <w:tmpl w:val="1434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A0E07"/>
    <w:multiLevelType w:val="hybridMultilevel"/>
    <w:tmpl w:val="B5D08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0D"/>
    <w:rsid w:val="00057613"/>
    <w:rsid w:val="00082793"/>
    <w:rsid w:val="002534D1"/>
    <w:rsid w:val="002C7EBF"/>
    <w:rsid w:val="0044230D"/>
    <w:rsid w:val="00476E68"/>
    <w:rsid w:val="004A0F65"/>
    <w:rsid w:val="004B0D0F"/>
    <w:rsid w:val="004C73FF"/>
    <w:rsid w:val="00512A49"/>
    <w:rsid w:val="00535CE1"/>
    <w:rsid w:val="005F1D1A"/>
    <w:rsid w:val="005F67F0"/>
    <w:rsid w:val="00746DCF"/>
    <w:rsid w:val="00873518"/>
    <w:rsid w:val="008E1AA0"/>
    <w:rsid w:val="00922DC7"/>
    <w:rsid w:val="009D66CE"/>
    <w:rsid w:val="009E00E1"/>
    <w:rsid w:val="00A16672"/>
    <w:rsid w:val="00A30F22"/>
    <w:rsid w:val="00A836DE"/>
    <w:rsid w:val="00A95828"/>
    <w:rsid w:val="00B22DDB"/>
    <w:rsid w:val="00B3750D"/>
    <w:rsid w:val="00C02ED7"/>
    <w:rsid w:val="00C41C72"/>
    <w:rsid w:val="00CF42E0"/>
    <w:rsid w:val="00DF3AEB"/>
    <w:rsid w:val="00E575DE"/>
    <w:rsid w:val="00E866F5"/>
    <w:rsid w:val="00ED03A3"/>
    <w:rsid w:val="00ED34E8"/>
    <w:rsid w:val="00F31560"/>
    <w:rsid w:val="00F44228"/>
    <w:rsid w:val="00FA59D8"/>
    <w:rsid w:val="00FC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235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F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4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4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F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0F65"/>
    <w:pPr>
      <w:ind w:left="720"/>
      <w:contextualSpacing/>
    </w:pPr>
  </w:style>
  <w:style w:type="table" w:styleId="TableGrid">
    <w:name w:val="Table Grid"/>
    <w:basedOn w:val="TableNormal"/>
    <w:uiPriority w:val="39"/>
    <w:rsid w:val="00A83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1667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A1667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1667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goldblatt/Library/Group%20Containers/UBF8T346G9.Office/User%20Content.localized/Templates.localized/Lesson%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 Plan.dotx</Template>
  <TotalTime>59</TotalTime>
  <Pages>2</Pages>
  <Words>340</Words>
  <Characters>1938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Learning Objectives</vt:lpstr>
      <vt:lpstr>Materials/Preparation</vt:lpstr>
      <vt:lpstr>Pacing Guide</vt:lpstr>
      <vt:lpstr>Instructor’s Notes</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Goldblatt</dc:creator>
  <cp:keywords/>
  <dc:description/>
  <cp:lastModifiedBy>Susan Goldblatt</cp:lastModifiedBy>
  <cp:revision>6</cp:revision>
  <dcterms:created xsi:type="dcterms:W3CDTF">2015-11-12T20:21:00Z</dcterms:created>
  <dcterms:modified xsi:type="dcterms:W3CDTF">2015-11-14T20:33:00Z</dcterms:modified>
</cp:coreProperties>
</file>