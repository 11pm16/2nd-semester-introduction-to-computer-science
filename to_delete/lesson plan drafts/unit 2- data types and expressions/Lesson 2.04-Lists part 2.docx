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68619D" w14:textId="77777777" w:rsidR="002534D1" w:rsidRDefault="00BC68BB" w:rsidP="004A0F65">
      <w:pPr>
        <w:pStyle w:val="Title"/>
      </w:pPr>
      <w:r>
        <w:t>Lesson 2.04</w:t>
      </w:r>
      <w:r w:rsidR="002534D1">
        <w:t xml:space="preserve">: </w:t>
      </w:r>
      <w:r>
        <w:t>Lists Part 2</w:t>
      </w:r>
    </w:p>
    <w:p w14:paraId="537587B2" w14:textId="77777777" w:rsidR="002534D1" w:rsidRDefault="004A0F65" w:rsidP="004A0F65">
      <w:pPr>
        <w:pStyle w:val="Heading1"/>
      </w:pPr>
      <w:r>
        <w:t>L</w:t>
      </w:r>
      <w:r w:rsidR="00F44228">
        <w:t>earning Objectives</w:t>
      </w:r>
    </w:p>
    <w:p w14:paraId="5EE39253" w14:textId="77777777" w:rsidR="004A0F65" w:rsidRDefault="004A0F65" w:rsidP="004A0F65">
      <w:pPr>
        <w:pStyle w:val="ListParagraph"/>
        <w:numPr>
          <w:ilvl w:val="0"/>
          <w:numId w:val="1"/>
        </w:numPr>
      </w:pPr>
      <w:r>
        <w:t xml:space="preserve">Define and identify: </w:t>
      </w:r>
      <w:r w:rsidR="00BC68BB">
        <w:t xml:space="preserve">append, </w:t>
      </w:r>
      <w:r w:rsidR="00822D46">
        <w:t>remove</w:t>
      </w:r>
      <w:r w:rsidR="00BC68BB">
        <w:t>, slicing, mutable</w:t>
      </w:r>
    </w:p>
    <w:p w14:paraId="5B71721C" w14:textId="77777777" w:rsidR="004A0F65" w:rsidRDefault="00BC68BB" w:rsidP="004A0F65">
      <w:pPr>
        <w:pStyle w:val="ListParagraph"/>
        <w:numPr>
          <w:ilvl w:val="0"/>
          <w:numId w:val="1"/>
        </w:numPr>
      </w:pPr>
      <w:r>
        <w:t>Be able to add and remove items from a list</w:t>
      </w:r>
    </w:p>
    <w:p w14:paraId="2A3394F5" w14:textId="77777777" w:rsidR="004A0F65" w:rsidRDefault="00BC68BB" w:rsidP="004A0F65">
      <w:pPr>
        <w:pStyle w:val="ListParagraph"/>
        <w:numPr>
          <w:ilvl w:val="0"/>
          <w:numId w:val="1"/>
        </w:numPr>
      </w:pPr>
      <w:r>
        <w:t xml:space="preserve">Create sublists </w:t>
      </w:r>
    </w:p>
    <w:p w14:paraId="17E64D5A" w14:textId="77777777" w:rsidR="004A0F65" w:rsidRDefault="00F31560" w:rsidP="00F31560">
      <w:pPr>
        <w:pStyle w:val="Heading1"/>
      </w:pPr>
      <w:r>
        <w:t>M</w:t>
      </w:r>
      <w:r w:rsidR="00F44228">
        <w:t>aterials/</w:t>
      </w:r>
      <w:r w:rsidR="004B0D0F">
        <w:t>Preparation</w:t>
      </w:r>
    </w:p>
    <w:p w14:paraId="79324112" w14:textId="77777777" w:rsidR="00F31560" w:rsidRDefault="00C41C72" w:rsidP="00476E68">
      <w:pPr>
        <w:pStyle w:val="ListParagraph"/>
        <w:numPr>
          <w:ilvl w:val="0"/>
          <w:numId w:val="2"/>
        </w:numPr>
      </w:pPr>
      <w:r>
        <w:t>Lab</w:t>
      </w:r>
      <w:r w:rsidR="00476E68">
        <w:t xml:space="preserve"> handout</w:t>
      </w:r>
    </w:p>
    <w:p w14:paraId="17F74567" w14:textId="77777777" w:rsidR="00476E68" w:rsidRDefault="00476E68" w:rsidP="00476E68">
      <w:pPr>
        <w:pStyle w:val="ListParagraph"/>
        <w:numPr>
          <w:ilvl w:val="0"/>
          <w:numId w:val="2"/>
        </w:numPr>
      </w:pPr>
      <w:r>
        <w:t xml:space="preserve">Read </w:t>
      </w:r>
      <w:r w:rsidR="00FC0498">
        <w:rPr>
          <w:rFonts w:ascii="Helvetica Neue" w:eastAsia="Times New Roman" w:hAnsi="Helvetica Neue" w:cs="Times New Roman"/>
          <w:color w:val="333333"/>
          <w:spacing w:val="3"/>
        </w:rPr>
        <w:t>through</w:t>
      </w:r>
      <w:r w:rsidR="00FC0498" w:rsidRPr="0014561E">
        <w:rPr>
          <w:rFonts w:ascii="Helvetica Neue" w:eastAsia="Times New Roman" w:hAnsi="Helvetica Neue" w:cs="Times New Roman"/>
          <w:color w:val="333333"/>
          <w:spacing w:val="3"/>
        </w:rPr>
        <w:t xml:space="preserve"> the handout so that you are familiar with the requirements and can assist students</w:t>
      </w:r>
    </w:p>
    <w:p w14:paraId="042E4F9F" w14:textId="77777777" w:rsidR="00476E68" w:rsidRDefault="00476E68" w:rsidP="00476E68">
      <w:pPr>
        <w:pStyle w:val="Heading1"/>
      </w:pPr>
      <w:r>
        <w:t>Pacing Guide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ED03A3" w14:paraId="49AA122C" w14:textId="77777777" w:rsidTr="00BC68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FB13A02" w14:textId="77777777" w:rsidR="00A836DE" w:rsidRDefault="00A16672" w:rsidP="00476E68">
            <w:r>
              <w:t>Duration</w:t>
            </w:r>
          </w:p>
        </w:tc>
        <w:tc>
          <w:tcPr>
            <w:tcW w:w="8005" w:type="dxa"/>
          </w:tcPr>
          <w:p w14:paraId="4D0B6838" w14:textId="77777777" w:rsidR="00A836DE" w:rsidRDefault="00A16672" w:rsidP="00476E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C68BB" w14:paraId="77C332F5" w14:textId="77777777" w:rsidTr="00BC68B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C87F60E" w14:textId="77777777" w:rsidR="00BC68BB" w:rsidRPr="00BC68BB" w:rsidRDefault="00BC68BB" w:rsidP="00A65365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Day 1</w:t>
            </w:r>
          </w:p>
        </w:tc>
        <w:tc>
          <w:tcPr>
            <w:tcW w:w="8005" w:type="dxa"/>
          </w:tcPr>
          <w:p w14:paraId="26F74949" w14:textId="77777777" w:rsidR="00BC68BB" w:rsidRDefault="00BC68BB" w:rsidP="00A65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8BB" w14:paraId="19D9CB6C" w14:textId="77777777" w:rsidTr="00BC68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686DF1C" w14:textId="77777777" w:rsidR="00BC68BB" w:rsidRPr="00ED03A3" w:rsidRDefault="00BC68BB" w:rsidP="00A65365">
            <w:pPr>
              <w:rPr>
                <w:b w:val="0"/>
              </w:rPr>
            </w:pPr>
            <w:r>
              <w:rPr>
                <w:b w:val="0"/>
              </w:rPr>
              <w:t>5 Minutes</w:t>
            </w:r>
          </w:p>
        </w:tc>
        <w:tc>
          <w:tcPr>
            <w:tcW w:w="8005" w:type="dxa"/>
          </w:tcPr>
          <w:p w14:paraId="4F2A039F" w14:textId="77777777" w:rsidR="00BC68BB" w:rsidRDefault="00BC68BB" w:rsidP="00A65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Welcome, attendance, bell work, announcements</w:t>
            </w:r>
          </w:p>
        </w:tc>
      </w:tr>
      <w:tr w:rsidR="00BC68BB" w14:paraId="6814E50F" w14:textId="77777777" w:rsidTr="00BC68BB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35DADD9" w14:textId="77777777" w:rsidR="00BC68BB" w:rsidRPr="00ED03A3" w:rsidRDefault="00BC68BB" w:rsidP="00A65365">
            <w:pPr>
              <w:rPr>
                <w:b w:val="0"/>
              </w:rPr>
            </w:pPr>
            <w:r>
              <w:rPr>
                <w:b w:val="0"/>
              </w:rPr>
              <w:t>10 Minutes</w:t>
            </w:r>
          </w:p>
        </w:tc>
        <w:tc>
          <w:tcPr>
            <w:tcW w:w="8005" w:type="dxa"/>
          </w:tcPr>
          <w:p w14:paraId="4BE33FD6" w14:textId="77777777" w:rsidR="00BC68BB" w:rsidRDefault="00BC68BB" w:rsidP="00A65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</w:t>
            </w:r>
          </w:p>
        </w:tc>
      </w:tr>
      <w:tr w:rsidR="00BC68BB" w14:paraId="3E36A957" w14:textId="77777777" w:rsidTr="00BC68BB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4A45502" w14:textId="77777777" w:rsidR="00BC68BB" w:rsidRPr="00ED03A3" w:rsidRDefault="00BC68BB" w:rsidP="00A65365">
            <w:pPr>
              <w:rPr>
                <w:b w:val="0"/>
              </w:rPr>
            </w:pPr>
            <w:r>
              <w:rPr>
                <w:b w:val="0"/>
              </w:rPr>
              <w:t>10 Minutes</w:t>
            </w:r>
          </w:p>
        </w:tc>
        <w:tc>
          <w:tcPr>
            <w:tcW w:w="8005" w:type="dxa"/>
          </w:tcPr>
          <w:p w14:paraId="2F5DD810" w14:textId="77777777" w:rsidR="00BC68BB" w:rsidRDefault="00BC68BB" w:rsidP="00BC6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Class Practice</w:t>
            </w:r>
          </w:p>
        </w:tc>
      </w:tr>
      <w:tr w:rsidR="00BC68BB" w14:paraId="096E7323" w14:textId="77777777" w:rsidTr="00BC68BB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20B4C0A" w14:textId="77777777" w:rsidR="00BC68BB" w:rsidRPr="00ED03A3" w:rsidRDefault="00BC68BB" w:rsidP="00A65365">
            <w:pPr>
              <w:rPr>
                <w:b w:val="0"/>
              </w:rPr>
            </w:pPr>
            <w:r>
              <w:rPr>
                <w:b w:val="0"/>
              </w:rPr>
              <w:t>30 Minutes</w:t>
            </w:r>
          </w:p>
        </w:tc>
        <w:tc>
          <w:tcPr>
            <w:tcW w:w="8005" w:type="dxa"/>
          </w:tcPr>
          <w:p w14:paraId="167108E2" w14:textId="77777777" w:rsidR="00BC68BB" w:rsidRDefault="00BC68BB" w:rsidP="00A65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 Work</w:t>
            </w:r>
          </w:p>
        </w:tc>
      </w:tr>
      <w:tr w:rsidR="00BC68BB" w14:paraId="5DAA4A20" w14:textId="77777777" w:rsidTr="00BC68BB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D43BF8F" w14:textId="77777777" w:rsidR="00BC68BB" w:rsidRPr="00BC68BB" w:rsidRDefault="00BC68BB" w:rsidP="00BC68BB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Day 2</w:t>
            </w:r>
          </w:p>
        </w:tc>
        <w:tc>
          <w:tcPr>
            <w:tcW w:w="8005" w:type="dxa"/>
          </w:tcPr>
          <w:p w14:paraId="5B18B37B" w14:textId="77777777" w:rsidR="00BC68BB" w:rsidRDefault="00BC68BB" w:rsidP="00A65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8BB" w14:paraId="1E9CEA9F" w14:textId="77777777" w:rsidTr="00BC68BB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8EAA2A9" w14:textId="77777777" w:rsidR="00BC68BB" w:rsidRPr="00A16672" w:rsidRDefault="00BC68BB" w:rsidP="00A65365">
            <w:pPr>
              <w:rPr>
                <w:b w:val="0"/>
              </w:rPr>
            </w:pPr>
            <w:r>
              <w:rPr>
                <w:b w:val="0"/>
              </w:rPr>
              <w:t>5 Minutes</w:t>
            </w:r>
          </w:p>
        </w:tc>
        <w:tc>
          <w:tcPr>
            <w:tcW w:w="8005" w:type="dxa"/>
          </w:tcPr>
          <w:p w14:paraId="0C6F22F6" w14:textId="77777777" w:rsidR="00BC68BB" w:rsidRDefault="00BC68BB" w:rsidP="00A65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Welcome, attendance, bell work, announcements</w:t>
            </w:r>
          </w:p>
        </w:tc>
      </w:tr>
      <w:tr w:rsidR="00BC68BB" w14:paraId="2CD9A136" w14:textId="77777777" w:rsidTr="00BC68BB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4E19288" w14:textId="205D46BC" w:rsidR="00BC68BB" w:rsidRPr="00ED03A3" w:rsidRDefault="00E03D06" w:rsidP="00A65365">
            <w:pPr>
              <w:rPr>
                <w:b w:val="0"/>
              </w:rPr>
            </w:pPr>
            <w:r>
              <w:rPr>
                <w:b w:val="0"/>
              </w:rPr>
              <w:t>10</w:t>
            </w:r>
            <w:r w:rsidR="00BC68BB">
              <w:rPr>
                <w:b w:val="0"/>
              </w:rPr>
              <w:t xml:space="preserve"> Minutes</w:t>
            </w:r>
          </w:p>
        </w:tc>
        <w:tc>
          <w:tcPr>
            <w:tcW w:w="8005" w:type="dxa"/>
          </w:tcPr>
          <w:p w14:paraId="5CBF2ACB" w14:textId="74C8187D" w:rsidR="00BC68BB" w:rsidRDefault="00E03D06" w:rsidP="00A65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Lists </w:t>
            </w:r>
            <w:r w:rsidR="00BC68BB">
              <w:t>Review</w:t>
            </w:r>
          </w:p>
        </w:tc>
      </w:tr>
      <w:tr w:rsidR="00BC68BB" w14:paraId="58EF36E0" w14:textId="77777777" w:rsidTr="00BC68BB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40A6AF0" w14:textId="0ADC2D09" w:rsidR="00BC68BB" w:rsidRPr="00ED03A3" w:rsidRDefault="00E03D06" w:rsidP="00A65365">
            <w:pPr>
              <w:rPr>
                <w:b w:val="0"/>
              </w:rPr>
            </w:pPr>
            <w:r>
              <w:rPr>
                <w:b w:val="0"/>
              </w:rPr>
              <w:t>25</w:t>
            </w:r>
            <w:r w:rsidR="00BC68BB">
              <w:rPr>
                <w:b w:val="0"/>
              </w:rPr>
              <w:t xml:space="preserve"> Minutes</w:t>
            </w:r>
          </w:p>
        </w:tc>
        <w:tc>
          <w:tcPr>
            <w:tcW w:w="8005" w:type="dxa"/>
          </w:tcPr>
          <w:p w14:paraId="0EB53642" w14:textId="16C00C04" w:rsidR="00BC68BB" w:rsidRDefault="00E03D06" w:rsidP="00A65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Quiz</w:t>
            </w:r>
          </w:p>
        </w:tc>
      </w:tr>
      <w:tr w:rsidR="00BC68BB" w14:paraId="31E1DAB8" w14:textId="77777777" w:rsidTr="00BC68BB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C19125A" w14:textId="2C5D9F79" w:rsidR="00BC68BB" w:rsidRPr="00ED03A3" w:rsidRDefault="00E03D06" w:rsidP="00A65365">
            <w:pPr>
              <w:rPr>
                <w:b w:val="0"/>
              </w:rPr>
            </w:pPr>
            <w:r>
              <w:rPr>
                <w:b w:val="0"/>
              </w:rPr>
              <w:t>15</w:t>
            </w:r>
            <w:r w:rsidR="00BC68BB">
              <w:rPr>
                <w:b w:val="0"/>
              </w:rPr>
              <w:t xml:space="preserve"> Minutes</w:t>
            </w:r>
          </w:p>
        </w:tc>
        <w:tc>
          <w:tcPr>
            <w:tcW w:w="8005" w:type="dxa"/>
          </w:tcPr>
          <w:p w14:paraId="18E204E1" w14:textId="22A7B463" w:rsidR="00BC68BB" w:rsidRDefault="00E03D06" w:rsidP="00A65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 Wrap Up/ Discussions</w:t>
            </w:r>
          </w:p>
        </w:tc>
      </w:tr>
    </w:tbl>
    <w:p w14:paraId="40909A6A" w14:textId="77777777" w:rsidR="00476E68" w:rsidRDefault="00476E68" w:rsidP="00476E68"/>
    <w:p w14:paraId="0680989F" w14:textId="77777777" w:rsidR="00C41C72" w:rsidRDefault="00C41C72" w:rsidP="00C41C72">
      <w:pPr>
        <w:pStyle w:val="Heading1"/>
      </w:pPr>
      <w:r>
        <w:t>Instructor’s Notes</w:t>
      </w:r>
    </w:p>
    <w:p w14:paraId="0E6BC383" w14:textId="77777777" w:rsidR="00C41C72" w:rsidRDefault="00822D46" w:rsidP="00C41C72">
      <w:pPr>
        <w:pStyle w:val="ListParagraph"/>
        <w:numPr>
          <w:ilvl w:val="0"/>
          <w:numId w:val="3"/>
        </w:numPr>
      </w:pPr>
      <w:r>
        <w:t>Lecture</w:t>
      </w:r>
    </w:p>
    <w:p w14:paraId="57383176" w14:textId="77777777" w:rsidR="00822D46" w:rsidRDefault="00822D46" w:rsidP="00822D46">
      <w:pPr>
        <w:pStyle w:val="ListParagraph"/>
        <w:numPr>
          <w:ilvl w:val="1"/>
          <w:numId w:val="3"/>
        </w:numPr>
      </w:pPr>
      <w:r>
        <w:t>Lists are mutable</w:t>
      </w:r>
    </w:p>
    <w:p w14:paraId="21CE508A" w14:textId="77777777" w:rsidR="00822D46" w:rsidRDefault="00822D46" w:rsidP="00822D46">
      <w:pPr>
        <w:pStyle w:val="ListParagraph"/>
        <w:numPr>
          <w:ilvl w:val="2"/>
          <w:numId w:val="3"/>
        </w:numPr>
      </w:pPr>
      <w:r>
        <w:t xml:space="preserve">Mutable: </w:t>
      </w:r>
    </w:p>
    <w:p w14:paraId="02F47B5A" w14:textId="77777777" w:rsidR="00822D46" w:rsidRDefault="00822D46" w:rsidP="00822D46">
      <w:pPr>
        <w:pStyle w:val="ListParagraph"/>
        <w:numPr>
          <w:ilvl w:val="2"/>
          <w:numId w:val="3"/>
        </w:numPr>
      </w:pPr>
      <w:r>
        <w:t>Can add or remove elements from a list</w:t>
      </w:r>
    </w:p>
    <w:p w14:paraId="782CEE87" w14:textId="77777777" w:rsidR="00822D46" w:rsidRDefault="00822D46" w:rsidP="00822D46">
      <w:pPr>
        <w:pStyle w:val="ListParagraph"/>
        <w:numPr>
          <w:ilvl w:val="2"/>
          <w:numId w:val="3"/>
        </w:numPr>
      </w:pPr>
      <w:r>
        <w:t>To add an element append it myList.append(1)</w:t>
      </w:r>
    </w:p>
    <w:p w14:paraId="6EC7B225" w14:textId="77777777" w:rsidR="00822D46" w:rsidRDefault="00822D46" w:rsidP="00822D46">
      <w:pPr>
        <w:pStyle w:val="ListParagraph"/>
        <w:numPr>
          <w:ilvl w:val="2"/>
          <w:numId w:val="3"/>
        </w:numPr>
      </w:pPr>
      <w:r>
        <w:t>To delete an element myList.remove(1)</w:t>
      </w:r>
    </w:p>
    <w:p w14:paraId="7E0A2502" w14:textId="77777777" w:rsidR="00822D46" w:rsidRDefault="00822D46" w:rsidP="00822D46">
      <w:pPr>
        <w:pStyle w:val="ListParagraph"/>
        <w:numPr>
          <w:ilvl w:val="1"/>
          <w:numId w:val="3"/>
        </w:numPr>
      </w:pPr>
      <w:r>
        <w:t>Can take sections of a list</w:t>
      </w:r>
    </w:p>
    <w:p w14:paraId="663AA966" w14:textId="77777777" w:rsidR="00822D46" w:rsidRDefault="00822D46" w:rsidP="00822D46">
      <w:pPr>
        <w:pStyle w:val="ListParagraph"/>
        <w:numPr>
          <w:ilvl w:val="2"/>
          <w:numId w:val="3"/>
        </w:numPr>
      </w:pPr>
      <w:r>
        <w:t>If wanted first three color of the rainbow you could do rainbow[1:3]</w:t>
      </w:r>
    </w:p>
    <w:p w14:paraId="738188A4" w14:textId="77777777" w:rsidR="00822D46" w:rsidRDefault="00822D46" w:rsidP="00822D46">
      <w:pPr>
        <w:pStyle w:val="ListParagraph"/>
        <w:numPr>
          <w:ilvl w:val="2"/>
          <w:numId w:val="3"/>
        </w:numPr>
      </w:pPr>
      <w:r>
        <w:t>Works with length</w:t>
      </w:r>
    </w:p>
    <w:p w14:paraId="4B63EC92" w14:textId="77777777" w:rsidR="00822D46" w:rsidRDefault="00822D46" w:rsidP="00822D46">
      <w:pPr>
        <w:pStyle w:val="ListParagraph"/>
        <w:numPr>
          <w:ilvl w:val="0"/>
          <w:numId w:val="3"/>
        </w:numPr>
      </w:pPr>
      <w:r>
        <w:t>In Class Practice</w:t>
      </w:r>
    </w:p>
    <w:p w14:paraId="53777395" w14:textId="77777777" w:rsidR="00822D46" w:rsidRDefault="00822D46" w:rsidP="00822D46">
      <w:pPr>
        <w:pStyle w:val="ListParagraph"/>
        <w:numPr>
          <w:ilvl w:val="1"/>
          <w:numId w:val="3"/>
        </w:numPr>
      </w:pPr>
      <w:r>
        <w:t xml:space="preserve">Create a list [‘red’, ‘orange’, ‘yellow’]. Add the elements ‘green, ‘blue’.  Now remove pink. </w:t>
      </w:r>
    </w:p>
    <w:p w14:paraId="2899ED1A" w14:textId="77777777" w:rsidR="00822D46" w:rsidRDefault="00822D46" w:rsidP="00822D46">
      <w:pPr>
        <w:pStyle w:val="ListParagraph"/>
        <w:numPr>
          <w:ilvl w:val="1"/>
          <w:numId w:val="3"/>
        </w:numPr>
      </w:pPr>
      <w:r>
        <w:t>How would you print out everything but the last element of a list</w:t>
      </w:r>
    </w:p>
    <w:p w14:paraId="3429CD59" w14:textId="77777777" w:rsidR="00822D46" w:rsidRDefault="00822D46" w:rsidP="00822D46">
      <w:pPr>
        <w:pStyle w:val="ListParagraph"/>
        <w:numPr>
          <w:ilvl w:val="1"/>
          <w:numId w:val="3"/>
        </w:numPr>
      </w:pPr>
      <w:r>
        <w:lastRenderedPageBreak/>
        <w:t>How would you get out the first half of a list</w:t>
      </w:r>
    </w:p>
    <w:p w14:paraId="42B78D13" w14:textId="77777777" w:rsidR="00822D46" w:rsidRDefault="00822D46" w:rsidP="00822D46">
      <w:pPr>
        <w:pStyle w:val="ListParagraph"/>
        <w:numPr>
          <w:ilvl w:val="0"/>
          <w:numId w:val="3"/>
        </w:numPr>
      </w:pPr>
      <w:r>
        <w:t>Lab</w:t>
      </w:r>
    </w:p>
    <w:p w14:paraId="16ABDF28" w14:textId="77777777" w:rsidR="00C652B8" w:rsidRDefault="00C652B8" w:rsidP="00C652B8">
      <w:pPr>
        <w:pStyle w:val="ListParagraph"/>
        <w:numPr>
          <w:ilvl w:val="1"/>
          <w:numId w:val="3"/>
        </w:numPr>
      </w:pPr>
      <w:r>
        <w:t>Have lists of Names, verbs, adjectives, adverbs</w:t>
      </w:r>
    </w:p>
    <w:p w14:paraId="5A9CBF6C" w14:textId="77777777" w:rsidR="00C652B8" w:rsidRDefault="00C652B8" w:rsidP="00C652B8">
      <w:pPr>
        <w:pStyle w:val="ListParagraph"/>
        <w:numPr>
          <w:ilvl w:val="1"/>
          <w:numId w:val="3"/>
        </w:numPr>
      </w:pPr>
      <w:r>
        <w:t>Ask the user input for number of the word they chose. Use that number to construct a sentence that gets printed out to the user</w:t>
      </w:r>
    </w:p>
    <w:p w14:paraId="6099A4F5" w14:textId="7B2FF988" w:rsidR="00E03D06" w:rsidRDefault="00E03D06" w:rsidP="00C652B8">
      <w:pPr>
        <w:pStyle w:val="ListParagraph"/>
        <w:numPr>
          <w:ilvl w:val="0"/>
          <w:numId w:val="3"/>
        </w:numPr>
      </w:pPr>
      <w:r>
        <w:t>Quiz</w:t>
      </w:r>
    </w:p>
    <w:p w14:paraId="015A2AFE" w14:textId="2127B0EE" w:rsidR="00E03D06" w:rsidRDefault="00E03D06" w:rsidP="00E03D06">
      <w:pPr>
        <w:pStyle w:val="ListParagraph"/>
        <w:numPr>
          <w:ilvl w:val="1"/>
          <w:numId w:val="3"/>
        </w:numPr>
      </w:pPr>
      <w:r>
        <w:t xml:space="preserve">Focus on </w:t>
      </w:r>
      <w:r w:rsidR="0082298C">
        <w:t>Lists, and Data Types, but reinforce inputting and printing. Add in own questions to be specific to students own issues</w:t>
      </w:r>
      <w:bookmarkStart w:id="0" w:name="_GoBack"/>
      <w:bookmarkEnd w:id="0"/>
    </w:p>
    <w:p w14:paraId="4A686D6C" w14:textId="77777777" w:rsidR="00C652B8" w:rsidRDefault="00C652B8" w:rsidP="00C652B8">
      <w:pPr>
        <w:pStyle w:val="ListParagraph"/>
        <w:numPr>
          <w:ilvl w:val="0"/>
          <w:numId w:val="3"/>
        </w:numPr>
      </w:pPr>
      <w:r>
        <w:t>Review</w:t>
      </w:r>
    </w:p>
    <w:p w14:paraId="233AA440" w14:textId="77777777" w:rsidR="00C652B8" w:rsidRDefault="00C652B8" w:rsidP="00C652B8">
      <w:pPr>
        <w:pStyle w:val="ListParagraph"/>
        <w:numPr>
          <w:ilvl w:val="1"/>
          <w:numId w:val="3"/>
        </w:numPr>
      </w:pPr>
      <w:r>
        <w:t>Discuss two ways to do this problem: concatenating a string or store chose values in a list and making the string at the end</w:t>
      </w:r>
    </w:p>
    <w:p w14:paraId="1BBBE0D4" w14:textId="77777777" w:rsidR="00C652B8" w:rsidRPr="00C41C72" w:rsidRDefault="00C652B8" w:rsidP="00C652B8">
      <w:pPr>
        <w:pStyle w:val="ListParagraph"/>
        <w:numPr>
          <w:ilvl w:val="1"/>
          <w:numId w:val="3"/>
        </w:numPr>
      </w:pPr>
      <w:r>
        <w:t>Read out some of the lists</w:t>
      </w:r>
    </w:p>
    <w:sectPr w:rsidR="00C652B8" w:rsidRPr="00C41C72" w:rsidSect="005F6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14043"/>
    <w:multiLevelType w:val="hybridMultilevel"/>
    <w:tmpl w:val="03147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E6F35"/>
    <w:multiLevelType w:val="hybridMultilevel"/>
    <w:tmpl w:val="14345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5A0E07"/>
    <w:multiLevelType w:val="hybridMultilevel"/>
    <w:tmpl w:val="B5D0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8BB"/>
    <w:rsid w:val="00082793"/>
    <w:rsid w:val="002534D1"/>
    <w:rsid w:val="002C7EBF"/>
    <w:rsid w:val="00476E68"/>
    <w:rsid w:val="004A0F65"/>
    <w:rsid w:val="004B0D0F"/>
    <w:rsid w:val="00535CE1"/>
    <w:rsid w:val="005F67F0"/>
    <w:rsid w:val="00746DCF"/>
    <w:rsid w:val="0082298C"/>
    <w:rsid w:val="00822D46"/>
    <w:rsid w:val="00873518"/>
    <w:rsid w:val="008E1AA0"/>
    <w:rsid w:val="00922DC7"/>
    <w:rsid w:val="00A16672"/>
    <w:rsid w:val="00A836DE"/>
    <w:rsid w:val="00BC68BB"/>
    <w:rsid w:val="00C41C72"/>
    <w:rsid w:val="00C652B8"/>
    <w:rsid w:val="00DF3AEB"/>
    <w:rsid w:val="00E03D06"/>
    <w:rsid w:val="00E575DE"/>
    <w:rsid w:val="00E866F5"/>
    <w:rsid w:val="00ED03A3"/>
    <w:rsid w:val="00F31560"/>
    <w:rsid w:val="00F44228"/>
    <w:rsid w:val="00FA59D8"/>
    <w:rsid w:val="00FC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051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F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34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0F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0F65"/>
    <w:pPr>
      <w:ind w:left="720"/>
      <w:contextualSpacing/>
    </w:pPr>
  </w:style>
  <w:style w:type="table" w:styleId="TableGrid">
    <w:name w:val="Table Grid"/>
    <w:basedOn w:val="TableNormal"/>
    <w:uiPriority w:val="39"/>
    <w:rsid w:val="00A836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A1667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A16672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16672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goldblatt/Library/Group%20Containers/UBF8T346G9.Office/User%20Content.localized/Templates.localized/Lesson%20Pl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Lesson Plan.dotx</Template>
  <TotalTime>28</TotalTime>
  <Pages>2</Pages>
  <Words>238</Words>
  <Characters>1360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Learning Objectives</vt:lpstr>
      <vt:lpstr>Materials/Preparation</vt:lpstr>
      <vt:lpstr>Pacing Guide</vt:lpstr>
      <vt:lpstr>Instructor’s Notes</vt:lpstr>
    </vt:vector>
  </TitlesOfParts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Goldblatt</dc:creator>
  <cp:keywords/>
  <dc:description/>
  <cp:lastModifiedBy>Susan Goldblatt</cp:lastModifiedBy>
  <cp:revision>2</cp:revision>
  <dcterms:created xsi:type="dcterms:W3CDTF">2015-11-12T20:43:00Z</dcterms:created>
  <dcterms:modified xsi:type="dcterms:W3CDTF">2015-11-12T21:37:00Z</dcterms:modified>
</cp:coreProperties>
</file>